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60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colaborador60@outlook.com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9297158142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98765426542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8491735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2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80391762019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80391762019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05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8491735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2DE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60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98765426542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98765426542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60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