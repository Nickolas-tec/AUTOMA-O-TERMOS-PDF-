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67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colaborador67@outlook.com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9537757413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94321091098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7819203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1996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PLATAFORMA BAIXA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3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72918362019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1990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72918362019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11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04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1990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7819203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1996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3DE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67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67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94321091098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67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94321091098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67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