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9455063449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96543212109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68917347155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68917347155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96543212109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96543212109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