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9486373340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93456792098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67392047156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1984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67392047156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1984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93456792098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93456792098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