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9440039517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98765427653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8391745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2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24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8391745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2DE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98765427653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98765427653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