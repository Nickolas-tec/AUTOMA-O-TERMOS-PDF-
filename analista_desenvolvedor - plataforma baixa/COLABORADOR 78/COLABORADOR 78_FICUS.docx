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9776212117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94567890123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94567890123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94567890123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