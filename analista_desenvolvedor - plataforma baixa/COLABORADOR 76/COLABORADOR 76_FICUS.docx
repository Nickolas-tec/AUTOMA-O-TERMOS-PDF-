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9949611314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98765424320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62039413647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62039413647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98765424320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98765424320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