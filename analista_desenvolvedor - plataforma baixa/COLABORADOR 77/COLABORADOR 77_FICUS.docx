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9751501172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93456789876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8129373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93456789876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93456789876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