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62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colaborador62@outlook.com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9693605146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94567898901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6849202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PLATAFORMA BAIXA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2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76592013647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1962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76592013647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09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05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1962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6849202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2DE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62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62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94567898901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62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94567898901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62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