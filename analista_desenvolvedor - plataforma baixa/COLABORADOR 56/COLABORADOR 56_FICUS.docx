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9611838448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97890129012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97890129012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97890129012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