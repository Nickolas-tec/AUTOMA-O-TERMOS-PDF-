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9413332490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97890131234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79482013646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79482013646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97890131234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97890131234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