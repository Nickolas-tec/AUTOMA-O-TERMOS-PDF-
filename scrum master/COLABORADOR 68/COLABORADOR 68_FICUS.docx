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68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colaborador68@outlook.com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9748411096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98765425431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6038472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1996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SCRUM MASTER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79028447156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1974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79028447156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16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1974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6038472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1996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68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68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98765425431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68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98765425431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68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