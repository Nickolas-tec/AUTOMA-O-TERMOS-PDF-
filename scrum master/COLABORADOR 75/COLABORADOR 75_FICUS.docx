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75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colaborador75@outlook.com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9505675198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94321090987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6309282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04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1988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SCRUM MASTER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3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75829147156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1973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75829147156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27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08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1973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6309282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04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1988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3DE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75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75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94321090987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75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94321090987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75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