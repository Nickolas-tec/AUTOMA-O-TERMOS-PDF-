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2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colaborador2@outlook.com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9744036378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99876543210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6829175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ORG3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4DDDDC66" w:rsidR="00516048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20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04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1972</w:t>
            </w:r>
            <w:r>
              <w:fldChar w:fldCharType="end"/>
            </w:r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6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7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8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ESPECIALISTA EM TECNOLOGIAS / NEGÓCIOS </w:t>
            </w:r>
            <w:r>
              <w:fldChar w:fldCharType="end"/>
            </w:r>
            <w:bookmarkEnd w:id="8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9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SIGLA 5</w:t>
            </w:r>
            <w:r>
              <w:rPr>
                <w:lang w:val="en-US"/>
              </w:rPr>
              <w:fldChar w:fldCharType="end"/>
            </w:r>
            <w:bookmarkEnd w:id="9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5E3C84D0" w:rsidR="00516048" w:rsidRPr="00182975" w:rsidRDefault="00B83826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bookmarkStart w:id="10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91283746501</w:t>
            </w:r>
            <w:r>
              <w:fldChar w:fldCharType="end"/>
            </w:r>
            <w:bookmarkEnd w:id="10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5EF228FD" w:rsidR="00516048" w:rsidRPr="00AF414C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26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1987</w:t>
            </w:r>
            <w:r>
              <w:fldChar w:fldCharType="end"/>
            </w:r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1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2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2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3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3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14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4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5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5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6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6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17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7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8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18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9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0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510AA1CE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2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2"/>
            <w:r w:rsidR="007D500A" w:rsidRPr="00875609">
              <w:t xml:space="preserve"> / </w:t>
            </w:r>
            <w:r w:rsidR="00B83826">
              <w:fldChar w:fldCharType="begin">
                <w:ffData>
                  <w:name w:val="trein_cyber_mes2"/>
                  <w:enabled/>
                  <w:calcOnExit w:val="0"/>
                  <w:textInput>
                    <w:default w:val="OUTUBRO"/>
                    <w:maxLength w:val="20"/>
                  </w:textInput>
                </w:ffData>
              </w:fldChar>
            </w:r>
            <w:bookmarkStart w:id="23" w:name="trein_cyber_mes2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OUTUBRO</w:t>
            </w:r>
            <w:r w:rsidR="00B83826">
              <w:fldChar w:fldCharType="end"/>
            </w:r>
            <w:bookmarkEnd w:id="23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4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4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25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25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21B2DEF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6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6"/>
            <w:r w:rsidR="00915FC0">
              <w:t xml:space="preserve"> / </w:t>
            </w:r>
            <w:r w:rsidR="00B83826">
              <w:fldChar w:fldCharType="begin">
                <w:ffData>
                  <w:name w:val="mes_val_treino"/>
                  <w:enabled/>
                  <w:calcOnExit w:val="0"/>
                  <w:textInput>
                    <w:default w:val="05"/>
                    <w:maxLength w:val="2"/>
                  </w:textInput>
                </w:ffData>
              </w:fldChar>
            </w:r>
            <w:bookmarkStart w:id="27" w:name="mes_val_treino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05</w:t>
            </w:r>
            <w:r w:rsidR="00B83826">
              <w:fldChar w:fldCharType="end"/>
            </w:r>
            <w:bookmarkEnd w:id="27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28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28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3BBD3970" w:rsidR="002778DC" w:rsidRPr="00875609" w:rsidRDefault="00882832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 xml:space="preserve">BANCO FICTICIO 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29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29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0" w:name="Texto2v003"/>
      <w:bookmarkEnd w:id="30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1"/>
        <w:gridCol w:w="1741"/>
        <w:gridCol w:w="1922"/>
        <w:gridCol w:w="1923"/>
        <w:gridCol w:w="1862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25E082E0" w:rsidR="002778DC" w:rsidRPr="00875609" w:rsidRDefault="003C6875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91283746501</w:t>
            </w:r>
            <w:r>
              <w:fldChar w:fldCharType="end"/>
            </w:r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018910C8" w:rsidR="002778DC" w:rsidRPr="00875609" w:rsidRDefault="003C6875" w:rsidP="00A4229D">
            <w:pPr>
              <w:tabs>
                <w:tab w:val="clear" w:pos="8505"/>
              </w:tabs>
            </w:pPr>
            <w:proofErr w:type="spellStart"/>
            <w:r>
              <w:t>26</w:t>
            </w:r>
            <w:proofErr w:type="spellEnd"/>
            <w:r w:rsidR="002778DC" w:rsidRPr="00875609">
              <w:t xml:space="preserve">/ </w:t>
            </w:r>
            <w:proofErr w:type="spellStart"/>
            <w:r>
              <w:t>01</w:t>
            </w:r>
            <w:proofErr w:type="spellEnd"/>
            <w:r w:rsidR="00C804F9">
              <w:t xml:space="preserve"> </w:t>
            </w:r>
            <w:r w:rsidR="002778DC" w:rsidRPr="00875609">
              <w:t>/</w:t>
            </w:r>
            <w:r>
              <w:t xml:space="preserve"> </w:t>
            </w:r>
            <w:proofErr w:type="spellStart"/>
            <w:r>
              <w:t>1987</w:t>
            </w:r>
            <w:proofErr w:type="spellEnd"/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6A730C7A" w:rsidR="002778DC" w:rsidRPr="00875609" w:rsidRDefault="00F23641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6829175</w:t>
            </w:r>
            <w:r>
              <w:fldChar w:fldCharType="end"/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741A9D0D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 w:rsidR="00F23641">
                <w:fldChar w:fldCharType="begin">
                  <w:ffData>
                    <w:name w:val="orgao_emissor"/>
                    <w:enabled w:val="0"/>
                    <w:calcOnExit w:val="0"/>
                    <w:textInput>
                      <w:default w:val="SSP SP"/>
                    </w:textInput>
                  </w:ffData>
                </w:fldChar>
              </w:r>
              <w:r w:rsidR="00F23641">
                <w:instrText xml:space="preserve"> FORMTEXT </w:instrText>
              </w:r>
              <w:r w:rsidR="00F23641">
                <w:fldChar w:fldCharType="separate"/>
              </w:r>
              <w:r w:rsidR="00F23641">
                <w:rPr>
                  <w:noProof/>
                </w:rPr>
                <w:t>SSP SP</w:t>
              </w:r>
              <w:r w:rsidR="00F23641">
                <w:fldChar w:fldCharType="end"/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7C665062" w:rsidR="002778DC" w:rsidRPr="00875609" w:rsidRDefault="00CE56C4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20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04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1972</w:t>
            </w:r>
            <w:r>
              <w:fldChar w:fldCharType="end"/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7E5253CC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882832">
        <w:rPr>
          <w:b/>
          <w:bCs/>
        </w:rPr>
        <w:t xml:space="preserve">BANCO </w:t>
      </w:r>
      <w:proofErr w:type="gramStart"/>
      <w:r w:rsidR="00882832">
        <w:rPr>
          <w:b/>
          <w:bCs/>
        </w:rPr>
        <w:t xml:space="preserve">FICTICIO  </w:t>
      </w:r>
      <w:r w:rsidRPr="00875609">
        <w:rPr>
          <w:b/>
          <w:bCs/>
        </w:rPr>
        <w:t>ao</w:t>
      </w:r>
      <w:proofErr w:type="gram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26131AA4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770F48">
              <w:rPr>
                <w:b w:val="0"/>
              </w:rPr>
              <w:t>SIGLA 5DE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1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1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152A889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875609">
        <w:rPr>
          <w:rFonts w:cs="Arial"/>
          <w:szCs w:val="18"/>
        </w:rPr>
        <w:t>,</w:t>
      </w:r>
      <w:proofErr w:type="gramEnd"/>
      <w:r w:rsidRPr="00875609">
        <w:rPr>
          <w:rFonts w:cs="Arial"/>
          <w:szCs w:val="18"/>
        </w:rPr>
        <w:t xml:space="preserve">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76F4B26F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-</w:t>
            </w:r>
            <w:r w:rsidR="00DD5DBF">
              <w:t>11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5430C1E0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882832">
        <w:rPr>
          <w:bCs/>
        </w:rPr>
        <w:t xml:space="preserve">BANCO FICTICIO </w:t>
      </w:r>
      <w:r w:rsidRPr="00875609">
        <w:rPr>
          <w:bCs/>
        </w:rPr>
        <w:t>ou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882832">
        <w:rPr>
          <w:bCs/>
          <w:u w:val="single"/>
        </w:rPr>
        <w:t xml:space="preserve">BANCO FICTICIO 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2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2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7A754B29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</w:t>
            </w:r>
            <w:proofErr w:type="gramStart"/>
            <w:r w:rsidR="00882832">
              <w:rPr>
                <w:rFonts w:ascii="Swis721 Md BT" w:hAnsi="Swis721 Md BT"/>
                <w:sz w:val="26"/>
              </w:rPr>
              <w:t xml:space="preserve">FICTICIO 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gram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4D4F719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mediante Convênio firmado com 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6B93CB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através de equipamentos operados fora de suas instalações físicas, por empregado de entidade externa que tenha firmado Convênio para acesso aos sistemas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deve</w:t>
      </w:r>
      <w:proofErr w:type="gram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5ED275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como</w:t>
      </w:r>
      <w:proofErr w:type="gram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5D3AB80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34F06FD6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0591869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ou ao representante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designado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6DA2CBD5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e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5A669D2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1EF34E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pela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6A1C76DC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882832">
        <w:t xml:space="preserve">BANCO </w:t>
      </w:r>
      <w:proofErr w:type="gramStart"/>
      <w:r w:rsidR="00882832">
        <w:t xml:space="preserve">FICTICIO </w:t>
      </w:r>
      <w:r w:rsidR="006E48C4">
        <w:t>;</w:t>
      </w:r>
      <w:proofErr w:type="gramEnd"/>
    </w:p>
    <w:p w14:paraId="242E6025" w14:textId="77777777" w:rsidR="006D251D" w:rsidRDefault="006D251D">
      <w:pPr>
        <w:pStyle w:val="Recuodecorpodetexto3"/>
      </w:pPr>
    </w:p>
    <w:p w14:paraId="222B4210" w14:textId="0777399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 xml:space="preserve">dos empregados sob sua responsabilidade, informando o código de identificação fornecido pela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com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79AAF715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FICTICIO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B0B808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para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396CC13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troca ou desbloqueio de sua senha para acesso aos ambientes computacionais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.</w:t>
      </w:r>
      <w:proofErr w:type="gramEnd"/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770EA036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e às cláusulas constantes no Convênio firmado com 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pela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3A2EA13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882832">
        <w:rPr>
          <w:rFonts w:cs="Arial"/>
          <w:szCs w:val="18"/>
        </w:rPr>
        <w:t xml:space="preserve">BANCO FICTICIO </w:t>
      </w:r>
      <w:r w:rsidRPr="009D6CAB">
        <w:rPr>
          <w:rFonts w:cs="Arial"/>
          <w:szCs w:val="18"/>
        </w:rPr>
        <w:t xml:space="preserve">atualizado,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73E7895" w:rsidR="00226295" w:rsidRDefault="00882832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BANCO FICTICIO 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5BCD7441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-</w:t>
            </w:r>
            <w:r w:rsidR="00DD5DBF">
              <w:t>11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2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77FE2666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 xml:space="preserve">que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46796C">
        <w:rPr>
          <w:sz w:val="20"/>
        </w:rPr>
        <w:t>:</w:t>
      </w:r>
      <w:proofErr w:type="gramEnd"/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59DB7000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>com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2B3193E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4BBE813B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relativos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0A0E629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em função das atividades por mim executadas</w:t>
      </w:r>
      <w:r>
        <w:rPr>
          <w:rFonts w:cs="Arial"/>
          <w:szCs w:val="18"/>
        </w:rPr>
        <w:t>.</w:t>
      </w:r>
    </w:p>
    <w:p w14:paraId="4D52CFD0" w14:textId="41D0591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5846DBD4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ou por ela administrada, sem autorização específica para esse fim.</w:t>
      </w:r>
    </w:p>
    <w:p w14:paraId="0CE835B2" w14:textId="1F6FAD7D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652B83">
        <w:rPr>
          <w:rFonts w:cs="Arial"/>
          <w:szCs w:val="18"/>
        </w:rPr>
        <w:t>.</w:t>
      </w:r>
      <w:proofErr w:type="gramEnd"/>
    </w:p>
    <w:p w14:paraId="43609AEC" w14:textId="5899EFFE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 xml:space="preserve">em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13930817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em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3771869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882832">
        <w:rPr>
          <w:rFonts w:cs="Arial"/>
          <w:szCs w:val="18"/>
        </w:rPr>
        <w:t xml:space="preserve">BANCO FICTICIO </w:t>
      </w:r>
      <w:r w:rsidRPr="001C4D42">
        <w:rPr>
          <w:rFonts w:cs="Arial"/>
          <w:szCs w:val="18"/>
        </w:rPr>
        <w:t>ou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22B4CECF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;</w:t>
      </w:r>
      <w:proofErr w:type="gramEnd"/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6EED3351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-</w:t>
            </w:r>
            <w:r w:rsidR="00DD5DBF">
              <w:rPr>
                <w:rFonts w:cs="Arial"/>
                <w:szCs w:val="18"/>
              </w:rPr>
              <w:t>11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6797BB2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33D194B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525E50D4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7E48445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Os dispositivos fornecidos pela empresa somente devem ser utilizados pelos usuários que atendam os contratos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no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780EBB9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reserva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5AF3F11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os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1E6A6EA4" w14:textId="05897B6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devem estar em conformidade com os padrões de arquitetura e segurança, previamente estabelecidos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4234824" w14:textId="40287BDD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56750D8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é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4BD98186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882832">
        <w:rPr>
          <w:sz w:val="20"/>
        </w:rPr>
        <w:t xml:space="preserve">BANCO FICTICIO 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3A96BD2E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09A1F7B" w14:textId="296E800A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individual em cadastros de serviços externos não relacionados ao desempenho de suas atribuições.  </w:t>
      </w:r>
    </w:p>
    <w:p w14:paraId="63B69CAE" w14:textId="290DB3D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793C5F3C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da telefonia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para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5AF6DB59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nos casos em que a suspeita ou ocorrência de inconformidade tenha sido praticada por outro prestador, sob pena de incorrer em corresponsabilidade por omissão ou conivência;  </w:t>
      </w:r>
    </w:p>
    <w:p w14:paraId="4281D0ED" w14:textId="6CE16D56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Da mesma forma, responsabilizam-se perante 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e terceiros por quaisquer prejuízos advindos da violação dos compromissos, deveres e proibições ora estabelecidas;  </w:t>
      </w:r>
    </w:p>
    <w:p w14:paraId="0938E40D" w14:textId="0883D50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 </w:t>
      </w:r>
    </w:p>
    <w:p w14:paraId="669172EE" w14:textId="6BC206C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e </w:t>
      </w:r>
    </w:p>
    <w:p w14:paraId="74F2F4BE" w14:textId="2E6CF6F3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os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473FCD35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882832">
        <w:rPr>
          <w:rFonts w:eastAsia="Calibri"/>
          <w:szCs w:val="18"/>
        </w:rPr>
        <w:t xml:space="preserve">BANCO </w:t>
      </w:r>
      <w:proofErr w:type="gramStart"/>
      <w:r w:rsidR="00882832">
        <w:rPr>
          <w:rFonts w:eastAsia="Calibri"/>
          <w:szCs w:val="18"/>
        </w:rPr>
        <w:t xml:space="preserve">FICTICIO </w:t>
      </w:r>
      <w:r w:rsidRPr="00F1729D">
        <w:rPr>
          <w:rFonts w:eastAsia="Calibri"/>
          <w:szCs w:val="18"/>
        </w:rPr>
        <w:t>.</w:t>
      </w:r>
      <w:proofErr w:type="gramEnd"/>
      <w:r w:rsidRPr="00F1729D">
        <w:rPr>
          <w:rFonts w:eastAsia="Calibri"/>
          <w:szCs w:val="18"/>
        </w:rPr>
        <w:t xml:space="preserve">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08A6A212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>
        <w:rPr>
          <w:rFonts w:cs="Arial"/>
          <w:sz w:val="20"/>
        </w:rPr>
        <w:t>.</w:t>
      </w:r>
      <w:proofErr w:type="gramEnd"/>
      <w:r>
        <w:rPr>
          <w:rFonts w:cs="Arial"/>
          <w:sz w:val="20"/>
        </w:rPr>
        <w:t xml:space="preserve"> </w:t>
      </w:r>
    </w:p>
    <w:p w14:paraId="5647DD6A" w14:textId="69E4CC58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882832">
        <w:rPr>
          <w:rFonts w:cs="Arial"/>
          <w:b/>
          <w:bCs/>
          <w:sz w:val="20"/>
        </w:rPr>
        <w:t xml:space="preserve">BANCO </w:t>
      </w:r>
      <w:proofErr w:type="gramStart"/>
      <w:r w:rsidR="00882832">
        <w:rPr>
          <w:rFonts w:cs="Arial"/>
          <w:b/>
          <w:bCs/>
          <w:sz w:val="20"/>
        </w:rPr>
        <w:t xml:space="preserve">FICTICIO </w:t>
      </w:r>
      <w:r>
        <w:rPr>
          <w:rFonts w:cs="Arial"/>
          <w:sz w:val="20"/>
        </w:rPr>
        <w:t>,</w:t>
      </w:r>
      <w:proofErr w:type="gramEnd"/>
      <w:r>
        <w:rPr>
          <w:rFonts w:cs="Arial"/>
          <w:sz w:val="20"/>
        </w:rPr>
        <w:t xml:space="preserve">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49385C71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882832">
        <w:rPr>
          <w:rFonts w:eastAsia="Arial" w:cs="Arial"/>
          <w:b/>
          <w:bCs/>
          <w:sz w:val="16"/>
          <w:szCs w:val="16"/>
        </w:rPr>
        <w:t xml:space="preserve">BANCO FICTICIO </w:t>
      </w:r>
      <w:r>
        <w:rPr>
          <w:rFonts w:eastAsia="Arial" w:cs="Arial"/>
          <w:sz w:val="16"/>
          <w:szCs w:val="16"/>
        </w:rPr>
        <w:t xml:space="preserve">e que, para desempenho de suas atribuições, possui autorização para acessar sistemas e serviços informatizados da </w:t>
      </w:r>
      <w:r w:rsidR="00882832">
        <w:rPr>
          <w:rFonts w:eastAsia="Arial" w:cs="Arial"/>
          <w:b/>
          <w:bCs/>
          <w:sz w:val="16"/>
          <w:szCs w:val="16"/>
        </w:rPr>
        <w:t xml:space="preserve">BANCO </w:t>
      </w:r>
      <w:proofErr w:type="gramStart"/>
      <w:r w:rsidR="00882832">
        <w:rPr>
          <w:rFonts w:eastAsia="Arial" w:cs="Arial"/>
          <w:b/>
          <w:bCs/>
          <w:sz w:val="16"/>
          <w:szCs w:val="16"/>
        </w:rPr>
        <w:t xml:space="preserve">FICTICIO </w:t>
      </w:r>
      <w:r>
        <w:rPr>
          <w:rFonts w:eastAsia="Arial" w:cs="Arial"/>
          <w:sz w:val="16"/>
          <w:szCs w:val="16"/>
        </w:rPr>
        <w:t>.</w:t>
      </w:r>
      <w:proofErr w:type="gramEnd"/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2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99876543210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2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99876543210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ORG3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1CBD6D6F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10D80FC8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2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F2C06" w14:textId="77777777" w:rsidR="00F57B36" w:rsidRDefault="00F57B36">
      <w:r>
        <w:separator/>
      </w:r>
    </w:p>
  </w:endnote>
  <w:endnote w:type="continuationSeparator" w:id="0">
    <w:p w14:paraId="64D2CBD7" w14:textId="77777777" w:rsidR="00F57B36" w:rsidRDefault="00F57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3C9CDC" w14:textId="77777777" w:rsidR="00F57B36" w:rsidRDefault="00F57B36">
      <w:r>
        <w:separator/>
      </w:r>
    </w:p>
  </w:footnote>
  <w:footnote w:type="continuationSeparator" w:id="0">
    <w:p w14:paraId="0105059F" w14:textId="77777777" w:rsidR="00F57B36" w:rsidRDefault="00F57B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3" w:name="_Toc227645172"/>
          <w:bookmarkStart w:id="34" w:name="_Toc227758887"/>
          <w:bookmarkStart w:id="35" w:name="_Toc227763569"/>
          <w:bookmarkStart w:id="36" w:name="_Toc227763589"/>
          <w:bookmarkStart w:id="37" w:name="_Toc227763609"/>
          <w:bookmarkStart w:id="38" w:name="_Toc227763629"/>
          <w:bookmarkStart w:id="39" w:name="_Toc227763649"/>
          <w:bookmarkStart w:id="40" w:name="_Toc227763669"/>
          <w:bookmarkStart w:id="41" w:name="_Toc227765346"/>
          <w:bookmarkStart w:id="42" w:name="_Toc227765366"/>
          <w:bookmarkStart w:id="43" w:name="_Toc227765409"/>
          <w:bookmarkStart w:id="44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3"/>
          <w:bookmarkEnd w:id="34"/>
          <w:bookmarkEnd w:id="35"/>
          <w:bookmarkEnd w:id="36"/>
          <w:bookmarkEnd w:id="37"/>
          <w:bookmarkEnd w:id="38"/>
          <w:bookmarkEnd w:id="39"/>
          <w:bookmarkEnd w:id="40"/>
          <w:bookmarkEnd w:id="41"/>
          <w:bookmarkEnd w:id="42"/>
          <w:bookmarkEnd w:id="43"/>
          <w:bookmarkEnd w:id="44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29C0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398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6875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0944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0F4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273A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2832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2FB1"/>
    <w:rsid w:val="008D66B3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A5735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3826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088E"/>
    <w:rsid w:val="00C8485F"/>
    <w:rsid w:val="00C92DBA"/>
    <w:rsid w:val="00C95504"/>
    <w:rsid w:val="00C95D7F"/>
    <w:rsid w:val="00C978FA"/>
    <w:rsid w:val="00CA0A91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56C4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389A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5DBF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57D44"/>
    <w:rsid w:val="00E64184"/>
    <w:rsid w:val="00E71F39"/>
    <w:rsid w:val="00E75D0A"/>
    <w:rsid w:val="00E76BA6"/>
    <w:rsid w:val="00E8084E"/>
    <w:rsid w:val="00E828E5"/>
    <w:rsid w:val="00E86600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EF7A48"/>
    <w:rsid w:val="00F004CD"/>
    <w:rsid w:val="00F12D68"/>
    <w:rsid w:val="00F1612B"/>
    <w:rsid w:val="00F17DE3"/>
    <w:rsid w:val="00F20D2D"/>
    <w:rsid w:val="00F23641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57B36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D604C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6540</TotalTime>
  <Pages>13</Pages>
  <Words>4608</Words>
  <Characters>24887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55</cp:revision>
  <cp:lastPrinted>2025-08-27T18:48:00Z</cp:lastPrinted>
  <dcterms:created xsi:type="dcterms:W3CDTF">2024-06-04T18:00:00Z</dcterms:created>
  <dcterms:modified xsi:type="dcterms:W3CDTF">2025-10-21T01:45:00Z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