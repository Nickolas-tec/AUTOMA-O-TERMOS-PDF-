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26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colaborador26@outlook.com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9808995196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95678430123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6038471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ORG3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17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09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1973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SIGLA 1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79028413647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11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11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1977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79028413647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11</w:t>
            </w:r>
            <w:proofErr w:type="spellEnd"/>
            <w:r w:rsidR="002778DC" w:rsidRPr="00875609">
              <w:t xml:space="preserve">/ </w:t>
            </w:r>
            <w:proofErr w:type="spellStart"/>
            <w:r>
              <w:t>11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1977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6A730C7A" w:rsidR="002778DC" w:rsidRPr="00875609" w:rsidRDefault="00F23641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6038471</w:t>
            </w:r>
            <w:r>
              <w:fldChar w:fldCharType="end"/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741A9D0D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 w:rsidR="00F23641">
                <w:fldChar w:fldCharType="begin">
                  <w:ffData>
                    <w:name w:val="orgao_emissor"/>
                    <w:enabled w:val="0"/>
                    <w:calcOnExit w:val="0"/>
                    <w:textInput>
                      <w:default w:val="SSP SP"/>
                    </w:textInput>
                  </w:ffData>
                </w:fldChar>
              </w:r>
              <w:r w:rsidR="00F23641">
                <w:instrText xml:space="preserve"> FORMTEXT </w:instrText>
              </w:r>
              <w:r w:rsidR="00F23641">
                <w:fldChar w:fldCharType="separate"/>
              </w:r>
              <w:r w:rsidR="00F23641">
                <w:rPr>
                  <w:noProof/>
                </w:rPr>
                <w:t>SSP SP</w:t>
              </w:r>
              <w:r w:rsidR="00F23641">
                <w:fldChar w:fldCharType="end"/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17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09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1973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SIGLA 1DE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26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26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95678430123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26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95678430123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ORG3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26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F2C06" w14:textId="77777777" w:rsidR="00F57B36" w:rsidRDefault="00F57B36">
      <w:r>
        <w:separator/>
      </w:r>
    </w:p>
  </w:endnote>
  <w:endnote w:type="continuationSeparator" w:id="0">
    <w:p w14:paraId="64D2CBD7" w14:textId="77777777" w:rsidR="00F57B36" w:rsidRDefault="00F5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C9CDC" w14:textId="77777777" w:rsidR="00F57B36" w:rsidRDefault="00F57B36">
      <w:r>
        <w:separator/>
      </w:r>
    </w:p>
  </w:footnote>
  <w:footnote w:type="continuationSeparator" w:id="0">
    <w:p w14:paraId="0105059F" w14:textId="77777777" w:rsidR="00F57B36" w:rsidRDefault="00F57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0A91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3641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57B36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6540</TotalTime>
  <Pages>13</Pages>
  <Words>4608</Words>
  <Characters>24887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55</cp:revision>
  <cp:lastPrinted>2025-08-27T18:48:00Z</cp:lastPrinted>
  <dcterms:created xsi:type="dcterms:W3CDTF">2024-06-04T18:00:00Z</dcterms:created>
  <dcterms:modified xsi:type="dcterms:W3CDTF">2025-10-21T01:45:00Z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