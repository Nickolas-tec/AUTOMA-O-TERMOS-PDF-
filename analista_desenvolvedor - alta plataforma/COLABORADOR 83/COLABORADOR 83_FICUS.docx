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9447963101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56151392715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8239645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27598149773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27598149773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56151392715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56151392715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