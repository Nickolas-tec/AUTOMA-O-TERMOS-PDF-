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9955458566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94567892345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75938462016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75938462016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30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94567892345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94567892345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