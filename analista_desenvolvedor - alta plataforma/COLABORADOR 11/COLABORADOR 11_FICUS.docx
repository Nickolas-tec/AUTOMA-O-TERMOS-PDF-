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11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colaborador11@outlook.com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9373940977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94321098765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7029381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1996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5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61092837456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1963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61092837456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11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10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1963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7029381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1996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5DE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11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94321098765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94321098765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11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