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9158943070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66480466049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6149684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62987935864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62987935864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66480466049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66480466049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