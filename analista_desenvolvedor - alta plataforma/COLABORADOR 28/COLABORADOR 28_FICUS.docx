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28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colaborador28@outlook.com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9910268471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93377713265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5912139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ORG1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1985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SIAPI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33015001215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1980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33015001215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06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03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1980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404E063" w:rsidR="002778DC" w:rsidRPr="00875609" w:rsidRDefault="003C6875" w:rsidP="00A4229D">
            <w:pPr>
              <w:tabs>
                <w:tab w:val="clear" w:pos="8505"/>
              </w:tabs>
            </w:pPr>
            <w:fldSimple w:instr=" REF  rg ">
              <w:r>
                <w:fldChar w:fldCharType="begin">
                  <w:ffData>
                    <w:name w:val="rg"/>
                    <w:enabled/>
                    <w:calcOnExit w:val="0"/>
                    <w:textInput>
                      <w:default w:val="000000000"/>
                    </w:textInput>
                  </w:ffData>
                </w:fldChar>
              </w:r>
              <w:r>
                <w:instrText xml:space="preserve"> FORMTEXT </w:instrText>
              </w:r>
              <w:r>
                <w:fldChar w:fldCharType="separate"/>
              </w:r>
              <w:r>
                <w:rPr>
                  <w:noProof/>
                </w:rPr>
                <w:t>000000000</w:t>
              </w:r>
              <w:r>
                <w:fldChar w:fldCharType="end"/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26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1985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SIAPIDE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28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28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93377713265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28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93377713265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ORG1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28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2BE0D" w14:textId="77777777" w:rsidR="00480944" w:rsidRDefault="00480944">
      <w:r>
        <w:separator/>
      </w:r>
    </w:p>
  </w:endnote>
  <w:endnote w:type="continuationSeparator" w:id="0">
    <w:p w14:paraId="6D4DC6BE" w14:textId="77777777" w:rsidR="00480944" w:rsidRDefault="0048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15927" w14:textId="77777777" w:rsidR="00480944" w:rsidRDefault="00480944">
      <w:r>
        <w:separator/>
      </w:r>
    </w:p>
  </w:footnote>
  <w:footnote w:type="continuationSeparator" w:id="0">
    <w:p w14:paraId="24A21F92" w14:textId="77777777" w:rsidR="00480944" w:rsidRDefault="00480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6539</TotalTime>
  <Pages>13</Pages>
  <Words>4608</Words>
  <Characters>24885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54</cp:revision>
  <cp:lastPrinted>2025-08-27T18:48:00Z</cp:lastPrinted>
  <dcterms:created xsi:type="dcterms:W3CDTF">2024-06-04T18:00:00Z</dcterms:created>
  <dcterms:modified xsi:type="dcterms:W3CDTF">2025-10-20T02:51:00Z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