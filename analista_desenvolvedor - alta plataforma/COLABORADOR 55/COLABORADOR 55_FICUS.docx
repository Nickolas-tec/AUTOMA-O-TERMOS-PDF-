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9733202083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92345674098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83917413647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92345674098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92345674098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