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9948694343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94321095432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94321095432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94321095432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