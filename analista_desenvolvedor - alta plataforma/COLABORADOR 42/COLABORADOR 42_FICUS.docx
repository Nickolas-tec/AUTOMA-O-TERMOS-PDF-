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9379732090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95678428098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69582047156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7938472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95678428098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95678428098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