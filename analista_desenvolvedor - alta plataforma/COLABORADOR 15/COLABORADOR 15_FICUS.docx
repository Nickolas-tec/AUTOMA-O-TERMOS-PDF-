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9765046508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40608279118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6997153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11410371595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11410371595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40608279118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40608279118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