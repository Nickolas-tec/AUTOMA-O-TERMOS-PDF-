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9283683292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96543216543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62938462019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62938462019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96543216543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96543216543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