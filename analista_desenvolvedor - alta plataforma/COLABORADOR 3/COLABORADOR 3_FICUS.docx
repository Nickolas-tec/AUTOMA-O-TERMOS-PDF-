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3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colaborador3@outlook.com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9568300023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48737508899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7949084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1982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SISFIN - SP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45915006606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1966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45915006606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01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06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1966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404E063" w:rsidR="002778DC" w:rsidRPr="00875609" w:rsidRDefault="003C6875" w:rsidP="00A4229D">
            <w:pPr>
              <w:tabs>
                <w:tab w:val="clear" w:pos="8505"/>
              </w:tabs>
            </w:pPr>
            <w:fldSimple w:instr=" REF  rg ">
              <w:r>
                <w:fldChar w:fldCharType="begin">
                  <w:ffData>
                    <w:name w:val="rg"/>
                    <w:enabled/>
                    <w:calcOnExit w:val="0"/>
                    <w:textInput>
                      <w:default w:val="000000000"/>
                    </w:textInput>
                  </w:ffData>
                </w:fldChar>
              </w:r>
              <w:r>
                <w:instrText xml:space="preserve"> FORMTEXT </w:instrText>
              </w:r>
              <w:r>
                <w:fldChar w:fldCharType="separate"/>
              </w:r>
              <w:r>
                <w:rPr>
                  <w:noProof/>
                </w:rPr>
                <w:t>000000000</w:t>
              </w:r>
              <w:r>
                <w:fldChar w:fldCharType="end"/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1982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SISFIN - SPDE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3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3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48737508899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3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48737508899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3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BE0D" w14:textId="77777777" w:rsidR="00480944" w:rsidRDefault="00480944">
      <w:r>
        <w:separator/>
      </w:r>
    </w:p>
  </w:endnote>
  <w:endnote w:type="continuationSeparator" w:id="0">
    <w:p w14:paraId="6D4DC6BE" w14:textId="77777777" w:rsidR="00480944" w:rsidRDefault="0048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927" w14:textId="77777777" w:rsidR="00480944" w:rsidRDefault="00480944">
      <w:r>
        <w:separator/>
      </w:r>
    </w:p>
  </w:footnote>
  <w:footnote w:type="continuationSeparator" w:id="0">
    <w:p w14:paraId="24A21F92" w14:textId="77777777" w:rsidR="00480944" w:rsidRDefault="0048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6539</TotalTime>
  <Pages>13</Pages>
  <Words>4608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54</cp:revision>
  <cp:lastPrinted>2025-08-27T18:48:00Z</cp:lastPrinted>
  <dcterms:created xsi:type="dcterms:W3CDTF">2024-06-04T18:00:00Z</dcterms:created>
  <dcterms:modified xsi:type="dcterms:W3CDTF">2025-10-20T02:51:00Z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