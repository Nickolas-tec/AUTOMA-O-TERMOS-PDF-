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17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colaborador17@outlook.com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9607176675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96543219876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7659203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1976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71938462019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1990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71938462019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06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12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1990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7659203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1976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17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96543219876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96543219876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17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