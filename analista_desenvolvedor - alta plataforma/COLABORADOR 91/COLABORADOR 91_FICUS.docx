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91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colaborador91@outlook.com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9298876525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94332141836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6750439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SISFIN - DF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82059380577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27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1987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82059380577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27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1987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404E063" w:rsidR="002778DC" w:rsidRPr="00875609" w:rsidRDefault="003C6875" w:rsidP="00A4229D">
            <w:pPr>
              <w:tabs>
                <w:tab w:val="clear" w:pos="8505"/>
              </w:tabs>
            </w:pPr>
            <w:fldSimple w:instr=" REF  rg ">
              <w:r>
                <w:fldChar w:fldCharType="begin">
                  <w:ffData>
                    <w:name w:val="rg"/>
                    <w:enabled/>
                    <w:calcOnExit w:val="0"/>
                    <w:textInput>
                      <w:default w:val="000000000"/>
                    </w:textInput>
                  </w:ffData>
                </w:fldChar>
              </w:r>
              <w:r>
                <w:instrText xml:space="preserve"> FORMTEXT </w:instrText>
              </w:r>
              <w:r>
                <w:fldChar w:fldCharType="separate"/>
              </w:r>
              <w:r>
                <w:rPr>
                  <w:noProof/>
                </w:rPr>
                <w:t>000000000</w:t>
              </w:r>
              <w:r>
                <w:fldChar w:fldCharType="end"/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26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12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1976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SISFIN - DFDE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91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91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94332141836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91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94332141836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91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92BE0D" w14:textId="77777777" w:rsidR="00480944" w:rsidRDefault="00480944">
      <w:r>
        <w:separator/>
      </w:r>
    </w:p>
  </w:endnote>
  <w:endnote w:type="continuationSeparator" w:id="0">
    <w:p w14:paraId="6D4DC6BE" w14:textId="77777777" w:rsidR="00480944" w:rsidRDefault="0048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C15927" w14:textId="77777777" w:rsidR="00480944" w:rsidRDefault="00480944">
      <w:r>
        <w:separator/>
      </w:r>
    </w:p>
  </w:footnote>
  <w:footnote w:type="continuationSeparator" w:id="0">
    <w:p w14:paraId="24A21F92" w14:textId="77777777" w:rsidR="00480944" w:rsidRDefault="004809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6539</TotalTime>
  <Pages>13</Pages>
  <Words>4608</Words>
  <Characters>24885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54</cp:revision>
  <cp:lastPrinted>2025-08-27T18:48:00Z</cp:lastPrinted>
  <dcterms:created xsi:type="dcterms:W3CDTF">2024-06-04T18:00:00Z</dcterms:created>
  <dcterms:modified xsi:type="dcterms:W3CDTF">2025-10-20T02:51:00Z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