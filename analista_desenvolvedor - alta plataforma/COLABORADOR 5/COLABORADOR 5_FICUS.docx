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9670712796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93456789012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8203947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ORG3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5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98374612058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22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1963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98374612058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22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01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1963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8203947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1997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5DE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93456789012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93456789012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ORG3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