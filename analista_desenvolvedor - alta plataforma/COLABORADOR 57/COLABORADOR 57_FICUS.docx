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9707862007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90450590323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1068463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SIPEN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72670844811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72670844811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SIPENDE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90450590323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90450590323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