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14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colaborador14@outlook.com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9604869326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72563385852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3288791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1970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SP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11200265817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1989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11200265817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08</w:t>
            </w:r>
            <w:proofErr w:type="spellEnd"/>
            <w:r w:rsidR="002778DC" w:rsidRPr="00875609">
              <w:t xml:space="preserve">/ </w:t>
            </w:r>
            <w:proofErr w:type="spellStart"/>
            <w:r>
              <w:t>10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1989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1970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SPDE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14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14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72563385852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14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72563385852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14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