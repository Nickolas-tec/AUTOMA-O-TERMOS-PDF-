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9532468595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63384049551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8294960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1980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DF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24489713610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24489713610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10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1995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1980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DFDE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63384049551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63384049551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