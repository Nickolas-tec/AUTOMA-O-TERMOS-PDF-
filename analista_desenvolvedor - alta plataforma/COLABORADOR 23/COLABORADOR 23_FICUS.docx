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9150384997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92345678098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1980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68492013647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03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1980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7902847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92345678098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92345678098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