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9230316094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15639674704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7887262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40407925162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40407925162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15639674704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15639674704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