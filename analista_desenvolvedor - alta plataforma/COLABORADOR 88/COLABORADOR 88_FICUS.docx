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88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colaborador88@outlook.com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9305785095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97890133456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7482914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ORG4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1979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4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61092813647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1988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61092813647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02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03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1988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7482914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1979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4DE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88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88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97890133456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88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97890133456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ORG4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88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