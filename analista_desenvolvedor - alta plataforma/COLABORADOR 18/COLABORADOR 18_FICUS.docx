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18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colaborador18@outlook.com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9779834457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75637965313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4362611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2000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SISFIN - SP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45952700882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1972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45952700882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08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02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1972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23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2000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SISFIN - SPDE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18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18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75637965313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18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75637965313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18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