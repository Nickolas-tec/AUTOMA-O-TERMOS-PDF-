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9572596352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60867910572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2797847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90263704506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90263704506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04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60867910572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60867910572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