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49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colaborador49@outlook.com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9642781827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96543215432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1963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74829162019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74829162019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05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03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1967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1963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49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96543215432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96543215432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49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