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B3E522" w14:textId="7B3C3686" w:rsidR="00AF414C" w:rsidRDefault="00AF414C" w:rsidP="003B2B30">
      <w:pPr>
        <w:pStyle w:val="Normal1"/>
        <w:keepLines w:val="0"/>
        <w:tabs>
          <w:tab w:val="clear" w:pos="8505"/>
        </w:tabs>
        <w:jc w:val="center"/>
        <w:outlineLvl w:val="9"/>
        <w:rPr>
          <w:b w:val="0"/>
          <w:bCs/>
        </w:rPr>
      </w:pPr>
    </w:p>
    <w:p w14:paraId="71A14E4F" w14:textId="720BB31C" w:rsidR="00AF414C" w:rsidRPr="00AF414C" w:rsidRDefault="00AF414C" w:rsidP="00AF414C"/>
    <w:p w14:paraId="203BAE03" w14:textId="77777777" w:rsidR="00AF414C" w:rsidRPr="00AF414C" w:rsidRDefault="00AF414C" w:rsidP="00AF414C"/>
    <w:p w14:paraId="1793622A" w14:textId="77777777" w:rsidR="00AF414C" w:rsidRDefault="00AF414C" w:rsidP="00AF414C">
      <w:pPr>
        <w:rPr>
          <w:bCs/>
        </w:rPr>
      </w:pPr>
    </w:p>
    <w:p w14:paraId="3E0C6631" w14:textId="255BDE56" w:rsidR="00AF414C" w:rsidRDefault="00AF414C" w:rsidP="00AF414C">
      <w:pPr>
        <w:tabs>
          <w:tab w:val="clear" w:pos="8505"/>
          <w:tab w:val="left" w:pos="3456"/>
        </w:tabs>
        <w:rPr>
          <w:bCs/>
        </w:rPr>
      </w:pPr>
      <w:r>
        <w:rPr>
          <w:bCs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6799"/>
      </w:tblGrid>
      <w:tr w:rsidR="00AF414C" w:rsidRPr="00AF414C" w14:paraId="7AA83FFD" w14:textId="77777777" w:rsidTr="00AF414C">
        <w:tc>
          <w:tcPr>
            <w:tcW w:w="2830" w:type="dxa"/>
          </w:tcPr>
          <w:p w14:paraId="191F52FB" w14:textId="5C3ADF95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NOME COMPLETO</w:t>
            </w:r>
          </w:p>
        </w:tc>
        <w:tc>
          <w:tcPr>
            <w:tcW w:w="6799" w:type="dxa"/>
          </w:tcPr>
          <w:p w14:paraId="61BF157D" w14:textId="21670E42" w:rsidR="00AF414C" w:rsidRPr="002B63FE" w:rsidRDefault="00A831EE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nome"/>
                  <w:enabled/>
                  <w:calcOnExit/>
                  <w:textInput>
                    <w:default w:val="COLABORADOR"/>
                    <w:maxLength w:val="50"/>
                  </w:textInput>
                </w:ffData>
              </w:fldChar>
            </w:r>
            <w:bookmarkStart w:id="0" w:name="nom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 12</w:t>
            </w:r>
            <w:r>
              <w:fldChar w:fldCharType="end"/>
            </w:r>
            <w:bookmarkEnd w:id="0"/>
          </w:p>
        </w:tc>
      </w:tr>
      <w:tr w:rsidR="00C804F9" w:rsidRPr="00AF414C" w14:paraId="6E07EE2A" w14:textId="77777777" w:rsidTr="00AF414C">
        <w:tc>
          <w:tcPr>
            <w:tcW w:w="2830" w:type="dxa"/>
          </w:tcPr>
          <w:p w14:paraId="65DE9DFA" w14:textId="2FFDED58" w:rsidR="00C804F9" w:rsidRPr="00AF414C" w:rsidRDefault="00C804F9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E-MAIL CORPORATIVO</w:t>
            </w:r>
          </w:p>
        </w:tc>
        <w:tc>
          <w:tcPr>
            <w:tcW w:w="6799" w:type="dxa"/>
          </w:tcPr>
          <w:p w14:paraId="285F608E" w14:textId="281E0250" w:rsidR="00C804F9" w:rsidRDefault="00A73A13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e_mail_gw"/>
                  <w:enabled w:val="0"/>
                  <w:calcOnExit w:val="0"/>
                  <w:textInput>
                    <w:default w:val="fulano@gmail.com"/>
                  </w:textInput>
                </w:ffData>
              </w:fldChar>
            </w:r>
            <w:bookmarkStart w:id="1" w:name="e_mail_gw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colaborador12@outlook.com</w:t>
            </w:r>
            <w:r>
              <w:fldChar w:fldCharType="end"/>
            </w:r>
            <w:bookmarkEnd w:id="1"/>
          </w:p>
        </w:tc>
      </w:tr>
      <w:tr w:rsidR="0016472C" w:rsidRPr="00AF414C" w14:paraId="582A43C6" w14:textId="77777777" w:rsidTr="00AF414C">
        <w:tc>
          <w:tcPr>
            <w:tcW w:w="2830" w:type="dxa"/>
          </w:tcPr>
          <w:p w14:paraId="22D0273F" w14:textId="6206E4ED" w:rsidR="0016472C" w:rsidRDefault="001647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TELEFONE</w:t>
            </w:r>
          </w:p>
        </w:tc>
        <w:tc>
          <w:tcPr>
            <w:tcW w:w="6799" w:type="dxa"/>
          </w:tcPr>
          <w:p w14:paraId="267E5908" w14:textId="702A199E" w:rsidR="0016472C" w:rsidRDefault="00223036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fone"/>
                  <w:enabled/>
                  <w:calcOnExit w:val="0"/>
                  <w:textInput>
                    <w:default w:val="000-000-00"/>
                  </w:textInput>
                </w:ffData>
              </w:fldChar>
            </w:r>
            <w:bookmarkStart w:id="2" w:name="fon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9273870304</w:t>
            </w:r>
            <w:r>
              <w:fldChar w:fldCharType="end"/>
            </w:r>
            <w:bookmarkEnd w:id="2"/>
          </w:p>
        </w:tc>
      </w:tr>
      <w:tr w:rsidR="00AF414C" w:rsidRPr="00AF414C" w14:paraId="09590537" w14:textId="77777777" w:rsidTr="00AF414C">
        <w:tc>
          <w:tcPr>
            <w:tcW w:w="2830" w:type="dxa"/>
          </w:tcPr>
          <w:p w14:paraId="23ABB61D" w14:textId="7A5D6CD8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CPF</w:t>
            </w:r>
          </w:p>
        </w:tc>
        <w:tc>
          <w:tcPr>
            <w:tcW w:w="6799" w:type="dxa"/>
          </w:tcPr>
          <w:p w14:paraId="0D762AEA" w14:textId="21332673" w:rsidR="00AF414C" w:rsidRPr="00516048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cpf"/>
                  <w:enabled/>
                  <w:calcOnExit/>
                  <w:textInput>
                    <w:default w:val="000.000.000-00"/>
                    <w:maxLength w:val="14"/>
                  </w:textInput>
                </w:ffData>
              </w:fldChar>
            </w:r>
            <w:bookmarkStart w:id="3" w:name="cpf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98765432098</w:t>
            </w:r>
            <w:r>
              <w:fldChar w:fldCharType="end"/>
            </w:r>
            <w:bookmarkEnd w:id="3"/>
          </w:p>
        </w:tc>
      </w:tr>
      <w:tr w:rsidR="00AF414C" w:rsidRPr="00AF414C" w14:paraId="1829A8B1" w14:textId="77777777" w:rsidTr="00AF414C">
        <w:tc>
          <w:tcPr>
            <w:tcW w:w="2830" w:type="dxa"/>
          </w:tcPr>
          <w:p w14:paraId="4F9953CE" w14:textId="16A19386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RG</w:t>
            </w:r>
          </w:p>
        </w:tc>
        <w:tc>
          <w:tcPr>
            <w:tcW w:w="6799" w:type="dxa"/>
          </w:tcPr>
          <w:p w14:paraId="4830EE10" w14:textId="675E1588" w:rsidR="00AF414C" w:rsidRPr="00AF414C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</w:rPr>
            </w:pPr>
            <w:r>
              <w:fldChar w:fldCharType="begin">
                <w:ffData>
                  <w:name w:val="rg"/>
                  <w:enabled/>
                  <w:calcOnExit w:val="0"/>
                  <w:textInput>
                    <w:default w:val="000000000"/>
                  </w:textInput>
                </w:ffData>
              </w:fldChar>
            </w:r>
            <w:bookmarkStart w:id="4" w:name="rg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6482917</w:t>
            </w:r>
            <w:r>
              <w:fldChar w:fldCharType="end"/>
            </w:r>
            <w:bookmarkEnd w:id="4"/>
          </w:p>
        </w:tc>
      </w:tr>
      <w:tr w:rsidR="00AF414C" w:rsidRPr="00AF414C" w14:paraId="27E03F20" w14:textId="77777777" w:rsidTr="00AF414C">
        <w:tc>
          <w:tcPr>
            <w:tcW w:w="2830" w:type="dxa"/>
          </w:tcPr>
          <w:p w14:paraId="1BA12B46" w14:textId="6001646A" w:rsid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ÓRGÃO EMISSOR/UF</w:t>
            </w:r>
          </w:p>
        </w:tc>
        <w:tc>
          <w:tcPr>
            <w:tcW w:w="6799" w:type="dxa"/>
          </w:tcPr>
          <w:p w14:paraId="1105D59A" w14:textId="384ABED2" w:rsidR="00AF414C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orgao_emissor"/>
                  <w:enabled w:val="0"/>
                  <w:calcOnExit w:val="0"/>
                  <w:textInput>
                    <w:default w:val="SSP SP"/>
                  </w:textInput>
                </w:ffData>
              </w:fldChar>
            </w:r>
            <w:bookmarkStart w:id="5" w:name="orgao_emissor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ORG3</w:t>
            </w:r>
            <w:r>
              <w:fldChar w:fldCharType="end"/>
            </w:r>
            <w:bookmarkEnd w:id="5"/>
          </w:p>
        </w:tc>
      </w:tr>
      <w:tr w:rsidR="00516048" w:rsidRPr="00AF414C" w14:paraId="6CCBE362" w14:textId="77777777" w:rsidTr="00AF414C">
        <w:tc>
          <w:tcPr>
            <w:tcW w:w="2830" w:type="dxa"/>
          </w:tcPr>
          <w:p w14:paraId="388566A1" w14:textId="4477EFD5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DA EXPEDIÇÃO</w:t>
            </w:r>
          </w:p>
        </w:tc>
        <w:tc>
          <w:tcPr>
            <w:tcW w:w="6799" w:type="dxa"/>
          </w:tcPr>
          <w:p w14:paraId="70BF0FBE" w14:textId="4DDDDC66" w:rsidR="00516048" w:rsidRDefault="000029C0" w:rsidP="00301E5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31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10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2000</w:t>
            </w:r>
            <w:r>
              <w:fldChar w:fldCharType="end"/>
            </w:r>
          </w:p>
        </w:tc>
      </w:tr>
      <w:tr w:rsidR="00B421F3" w:rsidRPr="00AF414C" w14:paraId="553CDF6C" w14:textId="77777777" w:rsidTr="00AF414C">
        <w:tc>
          <w:tcPr>
            <w:tcW w:w="2830" w:type="dxa"/>
          </w:tcPr>
          <w:p w14:paraId="5F91258E" w14:textId="556F5650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CNH (opcional)</w:t>
            </w:r>
          </w:p>
        </w:tc>
        <w:tc>
          <w:tcPr>
            <w:tcW w:w="6799" w:type="dxa"/>
          </w:tcPr>
          <w:p w14:paraId="5E5A9CC3" w14:textId="2D53C764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CNH"/>
                  <w:enabled/>
                  <w:calcOnExit w:val="0"/>
                  <w:textInput/>
                </w:ffData>
              </w:fldChar>
            </w:r>
            <w:bookmarkStart w:id="6" w:name="CNH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6"/>
          </w:p>
        </w:tc>
      </w:tr>
      <w:tr w:rsidR="00946FA8" w:rsidRPr="00AF414C" w14:paraId="1CEE5239" w14:textId="77777777" w:rsidTr="00AF414C">
        <w:tc>
          <w:tcPr>
            <w:tcW w:w="2830" w:type="dxa"/>
          </w:tcPr>
          <w:p w14:paraId="6BC44A5A" w14:textId="28FC8720" w:rsidR="00946FA8" w:rsidRDefault="00946FA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NOME DA MÃE</w:t>
            </w:r>
          </w:p>
        </w:tc>
        <w:tc>
          <w:tcPr>
            <w:tcW w:w="6799" w:type="dxa"/>
          </w:tcPr>
          <w:p w14:paraId="64654AAA" w14:textId="09DCCC00" w:rsidR="00946FA8" w:rsidRDefault="00E2476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me_mae"/>
                  <w:enabled/>
                  <w:calcOnExit w:val="0"/>
                  <w:textInput/>
                </w:ffData>
              </w:fldChar>
            </w:r>
            <w:bookmarkStart w:id="7" w:name="nome_ma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7"/>
          </w:p>
        </w:tc>
      </w:tr>
      <w:tr w:rsidR="00516048" w:rsidRPr="00AF414C" w14:paraId="021DE894" w14:textId="77777777" w:rsidTr="00AF414C">
        <w:tc>
          <w:tcPr>
            <w:tcW w:w="2830" w:type="dxa"/>
          </w:tcPr>
          <w:p w14:paraId="3729B6EB" w14:textId="6AFBB48F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CARGO</w:t>
            </w:r>
          </w:p>
        </w:tc>
        <w:tc>
          <w:tcPr>
            <w:tcW w:w="6799" w:type="dxa"/>
          </w:tcPr>
          <w:p w14:paraId="565B2817" w14:textId="1BE8A9CE" w:rsidR="00516048" w:rsidRPr="00516048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  <w:highlight w:val="yellow"/>
              </w:rPr>
            </w:pPr>
            <w:r>
              <w:fldChar w:fldCharType="begin">
                <w:ffData>
                  <w:name w:val="cargo"/>
                  <w:enabled/>
                  <w:calcOnExit/>
                  <w:textInput>
                    <w:default w:val="ANALISTA DEV POWER BUILDER "/>
                  </w:textInput>
                </w:ffData>
              </w:fldChar>
            </w:r>
            <w:bookmarkStart w:id="8" w:name="carg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 xml:space="preserve">ANALISTA/DESENVOLVEDOR - ALTA PLATAFORMA </w:t>
            </w:r>
            <w:r>
              <w:fldChar w:fldCharType="end"/>
            </w:r>
            <w:bookmarkEnd w:id="8"/>
          </w:p>
        </w:tc>
      </w:tr>
      <w:tr w:rsidR="00B421F3" w:rsidRPr="00AF414C" w14:paraId="1FBF71ED" w14:textId="77777777" w:rsidTr="00AF414C">
        <w:tc>
          <w:tcPr>
            <w:tcW w:w="2830" w:type="dxa"/>
          </w:tcPr>
          <w:p w14:paraId="39E43A19" w14:textId="79A13808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SIGLA(s)</w:t>
            </w:r>
          </w:p>
        </w:tc>
        <w:tc>
          <w:tcPr>
            <w:tcW w:w="6799" w:type="dxa"/>
          </w:tcPr>
          <w:p w14:paraId="0395AAA0" w14:textId="35C58BA5" w:rsidR="00B421F3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rPr>
                <w:lang w:val="en-US"/>
              </w:rPr>
              <w:fldChar w:fldCharType="begin">
                <w:ffData>
                  <w:name w:val="SIGLAS"/>
                  <w:enabled/>
                  <w:calcOnExit w:val="0"/>
                  <w:textInput>
                    <w:default w:val="ABC"/>
                  </w:textInput>
                </w:ffData>
              </w:fldChar>
            </w:r>
            <w:bookmarkStart w:id="9" w:name="SIGLAS"/>
            <w:r>
              <w:rPr>
                <w:lang w:val="en-US"/>
              </w:rPr>
              <w:instrText xml:space="preserve"> FORMTEXT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SIGLA 5</w:t>
            </w:r>
            <w:r>
              <w:rPr>
                <w:lang w:val="en-US"/>
              </w:rPr>
              <w:fldChar w:fldCharType="end"/>
            </w:r>
            <w:bookmarkEnd w:id="9"/>
          </w:p>
        </w:tc>
      </w:tr>
      <w:tr w:rsidR="00516048" w:rsidRPr="00AF414C" w14:paraId="6CD4BEBB" w14:textId="77777777" w:rsidTr="00AF414C">
        <w:tc>
          <w:tcPr>
            <w:tcW w:w="2830" w:type="dxa"/>
          </w:tcPr>
          <w:p w14:paraId="507030A9" w14:textId="51DF6F8D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PIS/NIS</w:t>
            </w:r>
          </w:p>
        </w:tc>
        <w:tc>
          <w:tcPr>
            <w:tcW w:w="6799" w:type="dxa"/>
          </w:tcPr>
          <w:p w14:paraId="7B079464" w14:textId="5E3C84D0" w:rsidR="00516048" w:rsidRPr="00182975" w:rsidRDefault="00B83826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pis_nis"/>
                  <w:enabled/>
                  <w:calcOnExit w:val="0"/>
                  <w:textInput>
                    <w:default w:val="000.00000.00.0"/>
                  </w:textInput>
                </w:ffData>
              </w:fldChar>
            </w:r>
            <w:bookmarkStart w:id="10" w:name="pis_nis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79482013647</w:t>
            </w:r>
            <w:r>
              <w:fldChar w:fldCharType="end"/>
            </w:r>
            <w:bookmarkEnd w:id="10"/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INCLUDETEXT  "NUMERO_PIS"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SET  pis_nis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</w:p>
        </w:tc>
      </w:tr>
      <w:tr w:rsidR="00516048" w:rsidRPr="00AF414C" w14:paraId="5BF90326" w14:textId="77777777" w:rsidTr="00AF414C">
        <w:tc>
          <w:tcPr>
            <w:tcW w:w="2830" w:type="dxa"/>
          </w:tcPr>
          <w:p w14:paraId="38A5F642" w14:textId="64F63F45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NASCIMENTO</w:t>
            </w:r>
          </w:p>
        </w:tc>
        <w:tc>
          <w:tcPr>
            <w:tcW w:w="6799" w:type="dxa"/>
          </w:tcPr>
          <w:p w14:paraId="51E51239" w14:textId="5EF228FD" w:rsidR="00516048" w:rsidRPr="00AF414C" w:rsidRDefault="000029C0" w:rsidP="00301E5E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16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1995</w:t>
            </w:r>
            <w:r>
              <w:fldChar w:fldCharType="end"/>
            </w:r>
          </w:p>
        </w:tc>
      </w:tr>
      <w:tr w:rsidR="00516048" w:rsidRPr="00AF414C" w14:paraId="70C1B215" w14:textId="77777777" w:rsidTr="00AF414C">
        <w:tc>
          <w:tcPr>
            <w:tcW w:w="2830" w:type="dxa"/>
          </w:tcPr>
          <w:p w14:paraId="1E19F587" w14:textId="3F2B7E32" w:rsidR="00516048" w:rsidRDefault="00D106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D1062C">
              <w:rPr>
                <w:bCs/>
                <w:sz w:val="22"/>
                <w:szCs w:val="24"/>
                <w:highlight w:val="yellow"/>
              </w:rPr>
              <w:t>NÃO PREENCHER</w:t>
            </w:r>
          </w:p>
        </w:tc>
        <w:tc>
          <w:tcPr>
            <w:tcW w:w="6799" w:type="dxa"/>
          </w:tcPr>
          <w:p w14:paraId="64ECF00B" w14:textId="1E085BFE" w:rsidR="00516048" w:rsidRDefault="009F5A2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local"/>
                  <w:enabled/>
                  <w:calcOnExit/>
                  <w:textInput/>
                </w:ffData>
              </w:fldChar>
            </w:r>
            <w:bookmarkStart w:id="11" w:name="local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1"/>
          </w:p>
        </w:tc>
      </w:tr>
      <w:tr w:rsidR="00516048" w:rsidRPr="00AF414C" w14:paraId="533CBD50" w14:textId="77777777" w:rsidTr="00AF414C">
        <w:tc>
          <w:tcPr>
            <w:tcW w:w="2830" w:type="dxa"/>
          </w:tcPr>
          <w:p w14:paraId="33A840DD" w14:textId="2955E38E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FICUS</w:t>
            </w:r>
          </w:p>
        </w:tc>
        <w:tc>
          <w:tcPr>
            <w:tcW w:w="6799" w:type="dxa"/>
          </w:tcPr>
          <w:p w14:paraId="58CD337A" w14:textId="59917867" w:rsidR="00516048" w:rsidRDefault="00DC5C40" w:rsidP="003D6C10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"/>
                  <w:enabled w:val="0"/>
                  <w:calcOnExit/>
                  <w:textInput>
                    <w:default w:val="01"/>
                    <w:maxLength w:val="2"/>
                  </w:textInput>
                </w:ffData>
              </w:fldChar>
            </w:r>
            <w:bookmarkStart w:id="12" w:name="di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12"/>
            <w:r w:rsidR="00516048">
              <w:t xml:space="preserve">  DE  </w:t>
            </w:r>
            <w:r w:rsidR="00FE3095">
              <w:fldChar w:fldCharType="begin">
                <w:ffData>
                  <w:name w:val="mes"/>
                  <w:enabled/>
                  <w:calcOnExit/>
                  <w:textInput>
                    <w:default w:val="OUTUBRO"/>
                    <w:maxLength w:val="15"/>
                  </w:textInput>
                </w:ffData>
              </w:fldChar>
            </w:r>
            <w:bookmarkStart w:id="13" w:name="mes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OUTUBRO</w:t>
            </w:r>
            <w:r w:rsidR="00FE3095">
              <w:fldChar w:fldCharType="end"/>
            </w:r>
            <w:bookmarkEnd w:id="13"/>
            <w:r w:rsidR="00516048">
              <w:t xml:space="preserve">  DE  </w:t>
            </w:r>
            <w:r w:rsidR="00D60927">
              <w:fldChar w:fldCharType="begin">
                <w:ffData>
                  <w:name w:val="ano"/>
                  <w:enabled/>
                  <w:calcOnExit/>
                  <w:textInput>
                    <w:default w:val="2025"/>
                    <w:maxLength w:val="5"/>
                  </w:textInput>
                </w:ffData>
              </w:fldChar>
            </w:r>
            <w:bookmarkStart w:id="14" w:name="ano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14"/>
          </w:p>
        </w:tc>
      </w:tr>
      <w:tr w:rsidR="007D500A" w:rsidRPr="00AF414C" w14:paraId="0E12D57C" w14:textId="77777777" w:rsidTr="00AF414C">
        <w:tc>
          <w:tcPr>
            <w:tcW w:w="2830" w:type="dxa"/>
          </w:tcPr>
          <w:p w14:paraId="51808BFA" w14:textId="4EF80A70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CERTO</w:t>
            </w:r>
          </w:p>
        </w:tc>
        <w:tc>
          <w:tcPr>
            <w:tcW w:w="6799" w:type="dxa"/>
          </w:tcPr>
          <w:p w14:paraId="4B86D128" w14:textId="68AD9A4F" w:rsidR="007D500A" w:rsidRDefault="00DC5C40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erto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15" w:name="trein_certo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15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1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16" w:name="trein_certo_mes1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16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1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17" w:name="trein_certo_ano1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17"/>
            <w:r w:rsidR="007D500A">
              <w:t xml:space="preserve">    A    </w:t>
            </w:r>
            <w:r w:rsidR="000A007D">
              <w:fldChar w:fldCharType="begin">
                <w:ffData>
                  <w:name w:val="trein_certo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18" w:name="trein_certo_dia2"/>
            <w:r w:rsidR="000A007D">
              <w:instrText xml:space="preserve"> FORMTEXT </w:instrText>
            </w:r>
            <w:r w:rsidR="000A007D">
              <w:fldChar w:fldCharType="separate"/>
            </w:r>
            <w:r w:rsidR="000A007D">
              <w:rPr>
                <w:noProof/>
              </w:rPr>
              <w:t>01</w:t>
            </w:r>
            <w:r w:rsidR="000A007D">
              <w:fldChar w:fldCharType="end"/>
            </w:r>
            <w:bookmarkEnd w:id="18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2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19" w:name="trein_certo_mes2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19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0" w:name="trein_certo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0"/>
          </w:p>
        </w:tc>
      </w:tr>
      <w:tr w:rsidR="007D500A" w:rsidRPr="00AF414C" w14:paraId="48864F17" w14:textId="77777777" w:rsidTr="00AF414C">
        <w:tc>
          <w:tcPr>
            <w:tcW w:w="2830" w:type="dxa"/>
          </w:tcPr>
          <w:p w14:paraId="175DC7AE" w14:textId="2F4B1B09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CYBER</w:t>
            </w:r>
          </w:p>
        </w:tc>
        <w:tc>
          <w:tcPr>
            <w:tcW w:w="6799" w:type="dxa"/>
          </w:tcPr>
          <w:p w14:paraId="03C21AAF" w14:textId="510AA1CE" w:rsidR="007D500A" w:rsidRDefault="00046307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yber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1" w:name="trein_cyber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1"/>
            <w:r w:rsidR="007D500A" w:rsidRPr="00875609">
              <w:t xml:space="preserve"> </w:t>
            </w:r>
            <w:r w:rsidR="007D500A">
              <w:t xml:space="preserve">  A   </w:t>
            </w:r>
            <w:r>
              <w:fldChar w:fldCharType="begin">
                <w:ffData>
                  <w:name w:val="trein_cyber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2" w:name="trein_cyber_dia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2"/>
            <w:r w:rsidR="007D500A" w:rsidRPr="00875609">
              <w:t xml:space="preserve"> / </w:t>
            </w:r>
            <w:r w:rsidR="00B83826">
              <w:fldChar w:fldCharType="begin">
                <w:ffData>
                  <w:name w:val="trein_cyber_mes2"/>
                  <w:enabled/>
                  <w:calcOnExit w:val="0"/>
                  <w:textInput>
                    <w:default w:val="OUTUBRO"/>
                    <w:maxLength w:val="20"/>
                  </w:textInput>
                </w:ffData>
              </w:fldChar>
            </w:r>
            <w:bookmarkStart w:id="23" w:name="trein_cyber_mes2"/>
            <w:r w:rsidR="00B83826">
              <w:instrText xml:space="preserve"> FORMTEXT </w:instrText>
            </w:r>
            <w:r w:rsidR="00B83826">
              <w:fldChar w:fldCharType="separate"/>
            </w:r>
            <w:r w:rsidR="00B83826">
              <w:rPr>
                <w:noProof/>
              </w:rPr>
              <w:t>OUTUBRO</w:t>
            </w:r>
            <w:r w:rsidR="00B83826">
              <w:fldChar w:fldCharType="end"/>
            </w:r>
            <w:bookmarkEnd w:id="23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yber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4" w:name="trein_cyber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4"/>
          </w:p>
        </w:tc>
      </w:tr>
      <w:tr w:rsidR="00CF44AF" w:rsidRPr="00AF414C" w14:paraId="2A52BBCD" w14:textId="77777777" w:rsidTr="00AF414C">
        <w:tc>
          <w:tcPr>
            <w:tcW w:w="2830" w:type="dxa"/>
          </w:tcPr>
          <w:p w14:paraId="613F79AA" w14:textId="7AC158BA" w:rsidR="00CF44AF" w:rsidRDefault="00CF44AF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NOTA</w:t>
            </w:r>
          </w:p>
        </w:tc>
        <w:tc>
          <w:tcPr>
            <w:tcW w:w="6799" w:type="dxa"/>
          </w:tcPr>
          <w:p w14:paraId="5B2B61C5" w14:textId="41783BAB" w:rsidR="00EF393F" w:rsidRDefault="00AD0FE4" w:rsidP="00820E9A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ta"/>
                  <w:enabled/>
                  <w:calcOnExit w:val="0"/>
                  <w:textInput>
                    <w:default w:val="10"/>
                    <w:maxLength w:val="2"/>
                  </w:textInput>
                </w:ffData>
              </w:fldChar>
            </w:r>
            <w:bookmarkStart w:id="25" w:name="not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10</w:t>
            </w:r>
            <w:r>
              <w:fldChar w:fldCharType="end"/>
            </w:r>
            <w:bookmarkEnd w:id="25"/>
          </w:p>
        </w:tc>
      </w:tr>
      <w:tr w:rsidR="00915FC0" w:rsidRPr="00AF414C" w14:paraId="6A7F2871" w14:textId="77777777" w:rsidTr="00AF414C">
        <w:tc>
          <w:tcPr>
            <w:tcW w:w="2830" w:type="dxa"/>
          </w:tcPr>
          <w:p w14:paraId="37F085C2" w14:textId="41A07702" w:rsidR="00915FC0" w:rsidRDefault="00915FC0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VALIDADE TREINO</w:t>
            </w:r>
          </w:p>
        </w:tc>
        <w:tc>
          <w:tcPr>
            <w:tcW w:w="6799" w:type="dxa"/>
          </w:tcPr>
          <w:p w14:paraId="21483753" w14:textId="721B2DEF" w:rsidR="00915FC0" w:rsidRDefault="00BD3D9C" w:rsidP="00FE72F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_val_treino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6" w:name="dia_val_trein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6"/>
            <w:r w:rsidR="00915FC0">
              <w:t xml:space="preserve"> / </w:t>
            </w:r>
            <w:r w:rsidR="00B83826">
              <w:fldChar w:fldCharType="begin">
                <w:ffData>
                  <w:name w:val="mes_val_treino"/>
                  <w:enabled/>
                  <w:calcOnExit w:val="0"/>
                  <w:textInput>
                    <w:default w:val="05"/>
                    <w:maxLength w:val="2"/>
                  </w:textInput>
                </w:ffData>
              </w:fldChar>
            </w:r>
            <w:bookmarkStart w:id="27" w:name="mes_val_treino"/>
            <w:r w:rsidR="00B83826">
              <w:instrText xml:space="preserve"> FORMTEXT </w:instrText>
            </w:r>
            <w:r w:rsidR="00B83826">
              <w:fldChar w:fldCharType="separate"/>
            </w:r>
            <w:r w:rsidR="00B83826">
              <w:rPr>
                <w:noProof/>
              </w:rPr>
              <w:t>05</w:t>
            </w:r>
            <w:r w:rsidR="00B83826">
              <w:fldChar w:fldCharType="end"/>
            </w:r>
            <w:bookmarkEnd w:id="27"/>
            <w:r w:rsidR="00915FC0">
              <w:t xml:space="preserve"> / </w:t>
            </w:r>
            <w:r w:rsidR="00693021">
              <w:fldChar w:fldCharType="begin">
                <w:ffData>
                  <w:name w:val="ano_val_treino"/>
                  <w:enabled/>
                  <w:calcOnExit w:val="0"/>
                  <w:textInput>
                    <w:default w:val="2026"/>
                    <w:maxLength w:val="4"/>
                  </w:textInput>
                </w:ffData>
              </w:fldChar>
            </w:r>
            <w:bookmarkStart w:id="28" w:name="ano_val_treino"/>
            <w:r w:rsidR="00693021">
              <w:instrText xml:space="preserve"> FORMTEXT </w:instrText>
            </w:r>
            <w:r w:rsidR="00693021">
              <w:fldChar w:fldCharType="separate"/>
            </w:r>
            <w:r w:rsidR="00693021">
              <w:rPr>
                <w:noProof/>
              </w:rPr>
              <w:t>2026</w:t>
            </w:r>
            <w:r w:rsidR="00693021">
              <w:fldChar w:fldCharType="end"/>
            </w:r>
            <w:bookmarkEnd w:id="28"/>
            <w:proofErr w:type="gramStart"/>
            <w:r w:rsidR="00915FC0">
              <w:t xml:space="preserve">   </w:t>
            </w:r>
            <w:r w:rsidR="00915FC0" w:rsidRPr="00915FC0">
              <w:rPr>
                <w:b/>
              </w:rPr>
              <w:t>(</w:t>
            </w:r>
            <w:proofErr w:type="gramEnd"/>
            <w:r w:rsidR="00915FC0" w:rsidRPr="00915FC0">
              <w:rPr>
                <w:b/>
              </w:rPr>
              <w:t>6 MESES)</w:t>
            </w:r>
          </w:p>
        </w:tc>
      </w:tr>
    </w:tbl>
    <w:p w14:paraId="32B59764" w14:textId="5D69C737" w:rsidR="00AF414C" w:rsidRDefault="00AF414C" w:rsidP="00AF414C">
      <w:pPr>
        <w:tabs>
          <w:tab w:val="clear" w:pos="8505"/>
          <w:tab w:val="left" w:pos="3456"/>
        </w:tabs>
        <w:rPr>
          <w:bCs/>
        </w:rPr>
      </w:pPr>
    </w:p>
    <w:p w14:paraId="35A47966" w14:textId="50FFE688" w:rsidR="00AF414C" w:rsidRPr="0064652C" w:rsidRDefault="00AF414C" w:rsidP="00AF414C">
      <w:pPr>
        <w:tabs>
          <w:tab w:val="clear" w:pos="8505"/>
          <w:tab w:val="left" w:pos="3456"/>
        </w:tabs>
        <w:rPr>
          <w:u w:val="single"/>
        </w:rPr>
        <w:sectPr w:rsidR="00AF414C" w:rsidRPr="0064652C" w:rsidSect="00D528ED">
          <w:headerReference w:type="default" r:id="rId8"/>
          <w:footerReference w:type="even" r:id="rId9"/>
          <w:footerReference w:type="default" r:id="rId10"/>
          <w:pgSz w:w="11907" w:h="16840" w:code="9"/>
          <w:pgMar w:top="1134" w:right="1134" w:bottom="1702" w:left="1134" w:header="851" w:footer="851" w:gutter="0"/>
          <w:pgNumType w:start="0"/>
          <w:cols w:space="720"/>
          <w:docGrid w:linePitch="245"/>
        </w:sectPr>
      </w:pPr>
      <w:r>
        <w:tab/>
      </w:r>
    </w:p>
    <w:tbl>
      <w:tblPr>
        <w:tblStyle w:val="Tabelacomgrade"/>
        <w:tblpPr w:leftFromText="141" w:rightFromText="141" w:vertAnchor="text" w:horzAnchor="margin" w:tblpXSpec="center" w:tblpY="466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46B49FE1" w14:textId="77777777" w:rsidTr="006227B8">
        <w:trPr>
          <w:trHeight w:val="557"/>
        </w:trPr>
        <w:tc>
          <w:tcPr>
            <w:tcW w:w="2268" w:type="dxa"/>
          </w:tcPr>
          <w:p w14:paraId="2ED17393" w14:textId="59B9B27B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344B8A6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510A17AB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  <w:p w14:paraId="0B3ACB13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698D441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6227B8" w:rsidRPr="00875609" w14:paraId="35DC18D4" w14:textId="77777777" w:rsidTr="006227B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6B7AC674" w14:textId="77777777" w:rsidR="006227B8" w:rsidRPr="00875609" w:rsidRDefault="006227B8" w:rsidP="006227B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601C39A3" w14:textId="77777777" w:rsidR="006227B8" w:rsidRPr="00875609" w:rsidRDefault="006227B8" w:rsidP="006227B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B14518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7098DA0" w14:textId="093563E3" w:rsidR="002778DC" w:rsidRPr="00875609" w:rsidRDefault="002778DC" w:rsidP="002778DC">
      <w:pPr>
        <w:pStyle w:val="Normal1"/>
        <w:keepLines w:val="0"/>
        <w:tabs>
          <w:tab w:val="clear" w:pos="8505"/>
        </w:tabs>
        <w:jc w:val="center"/>
        <w:outlineLvl w:val="9"/>
        <w:rPr>
          <w:bCs/>
        </w:rPr>
      </w:pPr>
    </w:p>
    <w:p w14:paraId="0B7DBBE9" w14:textId="77777777" w:rsidR="00C311FA" w:rsidRDefault="00C311FA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</w:p>
    <w:p w14:paraId="548B0F83" w14:textId="3BBD3970" w:rsidR="002778DC" w:rsidRPr="00875609" w:rsidRDefault="00882832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  <w:r>
        <w:rPr>
          <w:rFonts w:cs="Arial"/>
          <w:bCs/>
        </w:rPr>
        <w:t xml:space="preserve">BANCO FICTICIO </w:t>
      </w:r>
    </w:p>
    <w:p w14:paraId="75DEED01" w14:textId="787DE3C2" w:rsidR="002778DC" w:rsidRPr="00875609" w:rsidRDefault="00303B7A" w:rsidP="00303B7A">
      <w:pPr>
        <w:tabs>
          <w:tab w:val="clear" w:pos="8505"/>
          <w:tab w:val="left" w:pos="2004"/>
        </w:tabs>
        <w:rPr>
          <w:rFonts w:cs="Arial"/>
          <w:b/>
          <w:bCs/>
          <w:sz w:val="8"/>
        </w:rPr>
      </w:pPr>
      <w:r>
        <w:rPr>
          <w:rFonts w:cs="Arial"/>
          <w:b/>
          <w:bCs/>
          <w:sz w:val="8"/>
        </w:rPr>
        <w:tab/>
      </w:r>
    </w:p>
    <w:tbl>
      <w:tblPr>
        <w:tblW w:w="0" w:type="auto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"/>
        <w:gridCol w:w="1551"/>
        <w:gridCol w:w="284"/>
        <w:gridCol w:w="7440"/>
      </w:tblGrid>
      <w:tr w:rsidR="002778DC" w:rsidRPr="00875609" w14:paraId="5450D1D2" w14:textId="77777777" w:rsidTr="003B2B30"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72618" w14:textId="045E8A34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X"/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X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D1B6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Inclusão 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0BFC4" w14:textId="6AE7674F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 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75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9A66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Exclusão                                    </w:t>
            </w:r>
          </w:p>
        </w:tc>
      </w:tr>
    </w:tbl>
    <w:p w14:paraId="3B8E456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</w:p>
    <w:p w14:paraId="5C0A1BC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  <w:r w:rsidRPr="00875609">
        <w:rPr>
          <w:rFonts w:cs="Arial"/>
          <w:b/>
          <w:bCs/>
        </w:rPr>
        <w:t>1 - Dados da Entidade Externa</w:t>
      </w:r>
    </w:p>
    <w:p w14:paraId="0AD9399A" w14:textId="77777777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449"/>
        <w:gridCol w:w="2110"/>
      </w:tblGrid>
      <w:tr w:rsidR="002778DC" w:rsidRPr="00875609" w14:paraId="016496B3" w14:textId="77777777" w:rsidTr="003B2B30">
        <w:trPr>
          <w:trHeight w:val="80"/>
        </w:trPr>
        <w:tc>
          <w:tcPr>
            <w:tcW w:w="7513" w:type="dxa"/>
          </w:tcPr>
          <w:p w14:paraId="4A839047" w14:textId="6634BE40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Denominação Social</w:t>
            </w:r>
          </w:p>
        </w:tc>
        <w:tc>
          <w:tcPr>
            <w:tcW w:w="2126" w:type="dxa"/>
          </w:tcPr>
          <w:p w14:paraId="3442CAA3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CNPJ</w:t>
            </w:r>
          </w:p>
        </w:tc>
      </w:tr>
      <w:tr w:rsidR="002778DC" w:rsidRPr="00875609" w14:paraId="57B8C2B2" w14:textId="77777777" w:rsidTr="003B2B30">
        <w:tc>
          <w:tcPr>
            <w:tcW w:w="7513" w:type="dxa"/>
          </w:tcPr>
          <w:p w14:paraId="0AF60F7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2126" w:type="dxa"/>
          </w:tcPr>
          <w:p w14:paraId="1CBB47A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03ADABF7" w14:textId="77777777" w:rsidTr="003B2B30">
        <w:tc>
          <w:tcPr>
            <w:tcW w:w="7513" w:type="dxa"/>
            <w:tcBorders>
              <w:bottom w:val="single" w:sz="4" w:space="0" w:color="auto"/>
            </w:tcBorders>
          </w:tcPr>
          <w:p w14:paraId="661213DF" w14:textId="7558BAB9" w:rsidR="002778DC" w:rsidRPr="00875609" w:rsidRDefault="00DD0F11" w:rsidP="009F7DD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EMPRESA TERCEIRIZADA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5E913511" w14:textId="21724069" w:rsidR="002778DC" w:rsidRPr="00875609" w:rsidRDefault="00621604" w:rsidP="003B2B3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CNPJ</w:t>
            </w:r>
          </w:p>
        </w:tc>
      </w:tr>
    </w:tbl>
    <w:p w14:paraId="38AACD97" w14:textId="4904F23E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83"/>
        <w:gridCol w:w="3376"/>
      </w:tblGrid>
      <w:tr w:rsidR="002778DC" w:rsidRPr="00875609" w14:paraId="7743CB50" w14:textId="77777777" w:rsidTr="003B2B30">
        <w:tc>
          <w:tcPr>
            <w:tcW w:w="6237" w:type="dxa"/>
          </w:tcPr>
          <w:p w14:paraId="0B9DEFCD" w14:textId="1C01254C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completo</w:t>
            </w:r>
          </w:p>
        </w:tc>
        <w:tc>
          <w:tcPr>
            <w:tcW w:w="3402" w:type="dxa"/>
          </w:tcPr>
          <w:p w14:paraId="45054C10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Cidade</w:t>
            </w:r>
          </w:p>
        </w:tc>
      </w:tr>
      <w:tr w:rsidR="002778DC" w:rsidRPr="00875609" w14:paraId="3DC3B1BC" w14:textId="77777777" w:rsidTr="003B2B30">
        <w:tc>
          <w:tcPr>
            <w:tcW w:w="6237" w:type="dxa"/>
          </w:tcPr>
          <w:p w14:paraId="7EDBC38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3402" w:type="dxa"/>
          </w:tcPr>
          <w:p w14:paraId="4FE921D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594EDA16" w14:textId="77777777" w:rsidTr="003B2B30">
        <w:tc>
          <w:tcPr>
            <w:tcW w:w="6237" w:type="dxa"/>
            <w:tcBorders>
              <w:bottom w:val="single" w:sz="4" w:space="0" w:color="auto"/>
            </w:tcBorders>
          </w:tcPr>
          <w:p w14:paraId="17864C78" w14:textId="61573E03" w:rsidR="002778DC" w:rsidRPr="00875609" w:rsidRDefault="00B20897" w:rsidP="00EB468F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ENDERÇO EM BRÁSILIA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163062E6" w14:textId="77777777" w:rsidR="002778DC" w:rsidRPr="00875609" w:rsidRDefault="00EB468F" w:rsidP="003B2B30">
            <w:pPr>
              <w:tabs>
                <w:tab w:val="clear" w:pos="8505"/>
              </w:tabs>
              <w:rPr>
                <w:rFonts w:cs="Arial"/>
              </w:rPr>
            </w:pPr>
            <w:r w:rsidRPr="00EB468F">
              <w:rPr>
                <w:rFonts w:cs="Arial"/>
              </w:rPr>
              <w:t>BRASILIA</w:t>
            </w:r>
          </w:p>
        </w:tc>
      </w:tr>
    </w:tbl>
    <w:p w14:paraId="4111513D" w14:textId="1648436F" w:rsidR="002778DC" w:rsidRPr="00875609" w:rsidRDefault="002778DC" w:rsidP="002778DC">
      <w:pPr>
        <w:rPr>
          <w:sz w:val="8"/>
        </w:rPr>
      </w:pPr>
    </w:p>
    <w:tbl>
      <w:tblPr>
        <w:tblW w:w="9639" w:type="dxa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6"/>
        <w:gridCol w:w="1559"/>
        <w:gridCol w:w="567"/>
        <w:gridCol w:w="2410"/>
        <w:gridCol w:w="1984"/>
        <w:gridCol w:w="2693"/>
      </w:tblGrid>
      <w:tr w:rsidR="002778DC" w:rsidRPr="00875609" w14:paraId="0304A815" w14:textId="77777777" w:rsidTr="003B2B30">
        <w:tc>
          <w:tcPr>
            <w:tcW w:w="426" w:type="dxa"/>
          </w:tcPr>
          <w:p w14:paraId="5066636E" w14:textId="77777777" w:rsidR="002778DC" w:rsidRPr="00875609" w:rsidRDefault="002778DC" w:rsidP="003B2B30">
            <w:r w:rsidRPr="00875609">
              <w:t>UF</w:t>
            </w:r>
          </w:p>
        </w:tc>
        <w:tc>
          <w:tcPr>
            <w:tcW w:w="1559" w:type="dxa"/>
          </w:tcPr>
          <w:p w14:paraId="03015DBD" w14:textId="77777777" w:rsidR="002778DC" w:rsidRPr="00875609" w:rsidRDefault="002778DC" w:rsidP="003B2B30">
            <w:r w:rsidRPr="00875609">
              <w:t>CEP</w:t>
            </w:r>
          </w:p>
        </w:tc>
        <w:tc>
          <w:tcPr>
            <w:tcW w:w="567" w:type="dxa"/>
          </w:tcPr>
          <w:p w14:paraId="6675C8EA" w14:textId="77777777" w:rsidR="002778DC" w:rsidRPr="00875609" w:rsidRDefault="002778DC" w:rsidP="003B2B30">
            <w:r w:rsidRPr="00875609">
              <w:rPr>
                <w:lang w:val="en-US"/>
              </w:rPr>
              <w:t>DDD</w:t>
            </w:r>
          </w:p>
        </w:tc>
        <w:tc>
          <w:tcPr>
            <w:tcW w:w="2410" w:type="dxa"/>
          </w:tcPr>
          <w:p w14:paraId="4FA9AE1F" w14:textId="77777777" w:rsidR="002778DC" w:rsidRPr="00875609" w:rsidRDefault="002778DC" w:rsidP="003B2B30">
            <w:r w:rsidRPr="00875609">
              <w:t>Telefone</w:t>
            </w:r>
          </w:p>
        </w:tc>
        <w:tc>
          <w:tcPr>
            <w:tcW w:w="1984" w:type="dxa"/>
          </w:tcPr>
          <w:p w14:paraId="3B89C86F" w14:textId="77777777" w:rsidR="002778DC" w:rsidRPr="00875609" w:rsidRDefault="002778DC" w:rsidP="003B2B30">
            <w:r w:rsidRPr="00875609">
              <w:t>Ramal</w:t>
            </w:r>
          </w:p>
        </w:tc>
        <w:tc>
          <w:tcPr>
            <w:tcW w:w="2693" w:type="dxa"/>
          </w:tcPr>
          <w:p w14:paraId="2FDB16C1" w14:textId="77777777" w:rsidR="002778DC" w:rsidRPr="00875609" w:rsidRDefault="002778DC" w:rsidP="003B2B30">
            <w:r w:rsidRPr="00875609">
              <w:t>Ramal</w:t>
            </w:r>
          </w:p>
        </w:tc>
      </w:tr>
      <w:tr w:rsidR="002778DC" w:rsidRPr="00875609" w14:paraId="0333DB84" w14:textId="77777777" w:rsidTr="003B2B30">
        <w:tc>
          <w:tcPr>
            <w:tcW w:w="426" w:type="dxa"/>
          </w:tcPr>
          <w:p w14:paraId="64B0E96B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559" w:type="dxa"/>
          </w:tcPr>
          <w:p w14:paraId="71F7AC20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567" w:type="dxa"/>
          </w:tcPr>
          <w:p w14:paraId="45933AF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410" w:type="dxa"/>
          </w:tcPr>
          <w:p w14:paraId="3C48F802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984" w:type="dxa"/>
          </w:tcPr>
          <w:p w14:paraId="565F310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693" w:type="dxa"/>
          </w:tcPr>
          <w:p w14:paraId="1CE7C9C2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5E6F3F2B" w14:textId="77777777" w:rsidTr="003B2B30">
        <w:tc>
          <w:tcPr>
            <w:tcW w:w="426" w:type="dxa"/>
            <w:tcBorders>
              <w:bottom w:val="single" w:sz="4" w:space="0" w:color="auto"/>
            </w:tcBorders>
          </w:tcPr>
          <w:p w14:paraId="777907BA" w14:textId="77777777" w:rsidR="002778DC" w:rsidRPr="00875609" w:rsidRDefault="00EB468F" w:rsidP="003B2B30">
            <w:r>
              <w:t>DF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92A744A" w14:textId="483D19BA" w:rsidR="002778DC" w:rsidRPr="00875609" w:rsidRDefault="00B20897" w:rsidP="003B2B30">
            <w:r>
              <w:t>CEP TERCEIRZADA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6CBC2641" w14:textId="77777777" w:rsidR="002778DC" w:rsidRPr="00875609" w:rsidRDefault="00EB468F" w:rsidP="003B2B30">
            <w:r>
              <w:t>61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091470B2" w14:textId="62A981BC" w:rsidR="002778DC" w:rsidRPr="00875609" w:rsidRDefault="00B20897" w:rsidP="003B2B30">
            <w:r>
              <w:t>TELL EMPRESA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7034117C" w14:textId="26B605EE" w:rsidR="002778DC" w:rsidRPr="00875609" w:rsidRDefault="00B20897" w:rsidP="003B2B30">
            <w:r>
              <w:t>000</w:t>
            </w:r>
          </w:p>
        </w:tc>
        <w:bookmarkStart w:id="29" w:name="Texto9"/>
        <w:tc>
          <w:tcPr>
            <w:tcW w:w="2693" w:type="dxa"/>
            <w:tcBorders>
              <w:bottom w:val="single" w:sz="4" w:space="0" w:color="auto"/>
            </w:tcBorders>
          </w:tcPr>
          <w:p w14:paraId="188FC46D" w14:textId="77777777" w:rsidR="002778DC" w:rsidRPr="00875609" w:rsidRDefault="002778DC" w:rsidP="003B2B30">
            <w:r w:rsidRPr="00875609"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29"/>
          </w:p>
        </w:tc>
      </w:tr>
    </w:tbl>
    <w:p w14:paraId="6CD74FF3" w14:textId="3A44DE1E" w:rsidR="002778DC" w:rsidRPr="00875609" w:rsidRDefault="002778DC" w:rsidP="002778DC">
      <w:pPr>
        <w:rPr>
          <w:sz w:val="8"/>
        </w:rPr>
      </w:pPr>
    </w:p>
    <w:p w14:paraId="1B231CBC" w14:textId="65538312" w:rsidR="002778DC" w:rsidRPr="00875609" w:rsidRDefault="002778DC" w:rsidP="002778DC">
      <w:pPr>
        <w:tabs>
          <w:tab w:val="clear" w:pos="8505"/>
        </w:tabs>
        <w:rPr>
          <w:b/>
          <w:bCs/>
        </w:rPr>
      </w:pPr>
      <w:bookmarkStart w:id="30" w:name="Texto2v003"/>
      <w:bookmarkEnd w:id="30"/>
      <w:r w:rsidRPr="00875609">
        <w:rPr>
          <w:b/>
          <w:bCs/>
        </w:rPr>
        <w:t>2 - Dados do Usuário Externo</w:t>
      </w:r>
    </w:p>
    <w:p w14:paraId="2D120ABA" w14:textId="71D0411E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8079"/>
      </w:tblGrid>
      <w:tr w:rsidR="002778DC" w:rsidRPr="00875609" w14:paraId="1EBFC3A2" w14:textId="77777777" w:rsidTr="003B2B30">
        <w:tc>
          <w:tcPr>
            <w:tcW w:w="1560" w:type="dxa"/>
            <w:tcBorders>
              <w:top w:val="nil"/>
              <w:bottom w:val="nil"/>
            </w:tcBorders>
          </w:tcPr>
          <w:p w14:paraId="28323E6A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CPF</w:t>
            </w:r>
          </w:p>
        </w:tc>
        <w:tc>
          <w:tcPr>
            <w:tcW w:w="8079" w:type="dxa"/>
            <w:tcBorders>
              <w:top w:val="nil"/>
              <w:bottom w:val="nil"/>
            </w:tcBorders>
          </w:tcPr>
          <w:p w14:paraId="2A912EDE" w14:textId="160DB252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Nome completo do Usuário Externo</w:t>
            </w:r>
          </w:p>
        </w:tc>
      </w:tr>
      <w:tr w:rsidR="002778DC" w:rsidRPr="00875609" w14:paraId="66E28C6B" w14:textId="77777777" w:rsidTr="003B2B30">
        <w:tc>
          <w:tcPr>
            <w:tcW w:w="1560" w:type="dxa"/>
            <w:tcBorders>
              <w:top w:val="nil"/>
            </w:tcBorders>
          </w:tcPr>
          <w:p w14:paraId="3DC0CE2E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8079" w:type="dxa"/>
            <w:tcBorders>
              <w:top w:val="nil"/>
            </w:tcBorders>
          </w:tcPr>
          <w:p w14:paraId="28B29A9F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5CE875B3" w14:textId="77777777" w:rsidTr="003B2B30">
        <w:tc>
          <w:tcPr>
            <w:tcW w:w="1560" w:type="dxa"/>
            <w:tcBorders>
              <w:bottom w:val="single" w:sz="4" w:space="0" w:color="auto"/>
            </w:tcBorders>
          </w:tcPr>
          <w:p w14:paraId="1C31C9BA" w14:textId="2B312150" w:rsidR="002778DC" w:rsidRPr="00875609" w:rsidRDefault="00B76FE7" w:rsidP="00451D61">
            <w:pPr>
              <w:tabs>
                <w:tab w:val="clear" w:pos="8505"/>
              </w:tabs>
            </w:pPr>
            <w:fldSimple w:instr=" REF  cpf ">
              <w:r>
                <w:rPr>
                  <w:noProof/>
                </w:rPr>
                <w:t>000.000.000-00</w:t>
              </w:r>
            </w:fldSimple>
          </w:p>
        </w:tc>
        <w:tc>
          <w:tcPr>
            <w:tcW w:w="8079" w:type="dxa"/>
            <w:tcBorders>
              <w:bottom w:val="single" w:sz="4" w:space="0" w:color="auto"/>
            </w:tcBorders>
          </w:tcPr>
          <w:p w14:paraId="3D14AAC7" w14:textId="4D1D99B4" w:rsidR="002778DC" w:rsidRPr="00875609" w:rsidRDefault="00A831EE" w:rsidP="00451D61">
            <w:pPr>
              <w:tabs>
                <w:tab w:val="clear" w:pos="8505"/>
              </w:tabs>
            </w:pPr>
            <w:fldSimple w:instr=" REF  nome ">
              <w:r>
                <w:rPr>
                  <w:noProof/>
                </w:rPr>
                <w:t>COLABORADOR</w:t>
              </w:r>
            </w:fldSimple>
          </w:p>
        </w:tc>
      </w:tr>
    </w:tbl>
    <w:p w14:paraId="5CF832F6" w14:textId="77777777" w:rsidR="002778DC" w:rsidRDefault="002778DC" w:rsidP="002778DC">
      <w:pPr>
        <w:tabs>
          <w:tab w:val="clear" w:pos="8505"/>
        </w:tabs>
        <w:rPr>
          <w:sz w:val="8"/>
        </w:rPr>
      </w:pPr>
    </w:p>
    <w:p w14:paraId="38C7E68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8"/>
        <w:gridCol w:w="2551"/>
      </w:tblGrid>
      <w:tr w:rsidR="002778DC" w:rsidRPr="00875609" w14:paraId="1EDF4809" w14:textId="77777777" w:rsidTr="003B2B30">
        <w:tc>
          <w:tcPr>
            <w:tcW w:w="7088" w:type="dxa"/>
            <w:tcBorders>
              <w:top w:val="nil"/>
              <w:bottom w:val="nil"/>
            </w:tcBorders>
          </w:tcPr>
          <w:p w14:paraId="67E396BE" w14:textId="3E04F409" w:rsidR="002778DC" w:rsidRPr="00875609" w:rsidRDefault="002778DC" w:rsidP="003B2B30">
            <w:pPr>
              <w:tabs>
                <w:tab w:val="clear" w:pos="8505"/>
              </w:tabs>
            </w:pPr>
            <w:r>
              <w:t>Cargo/Função</w:t>
            </w:r>
          </w:p>
        </w:tc>
        <w:tc>
          <w:tcPr>
            <w:tcW w:w="2551" w:type="dxa"/>
            <w:tcBorders>
              <w:top w:val="nil"/>
              <w:bottom w:val="nil"/>
            </w:tcBorders>
          </w:tcPr>
          <w:p w14:paraId="211ADEBA" w14:textId="77777777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CNH (opcional)</w:t>
            </w:r>
          </w:p>
        </w:tc>
      </w:tr>
      <w:tr w:rsidR="002778DC" w:rsidRPr="00875609" w14:paraId="7D9D6176" w14:textId="77777777" w:rsidTr="003B2B30">
        <w:tc>
          <w:tcPr>
            <w:tcW w:w="7088" w:type="dxa"/>
            <w:tcBorders>
              <w:top w:val="nil"/>
            </w:tcBorders>
          </w:tcPr>
          <w:p w14:paraId="76DB392A" w14:textId="37A30F45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2551" w:type="dxa"/>
            <w:tcBorders>
              <w:top w:val="nil"/>
            </w:tcBorders>
          </w:tcPr>
          <w:p w14:paraId="532CED6D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6CB7C982" w14:textId="77777777" w:rsidTr="003B2B30">
        <w:tc>
          <w:tcPr>
            <w:tcW w:w="7088" w:type="dxa"/>
            <w:tcBorders>
              <w:bottom w:val="single" w:sz="4" w:space="0" w:color="auto"/>
            </w:tcBorders>
          </w:tcPr>
          <w:p w14:paraId="19B0D72B" w14:textId="098FC057" w:rsidR="002778DC" w:rsidRPr="0025261C" w:rsidRDefault="00693021" w:rsidP="00451D61">
            <w:pPr>
              <w:tabs>
                <w:tab w:val="clear" w:pos="8505"/>
              </w:tabs>
            </w:pPr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303B444B" w14:textId="550EF75F" w:rsidR="002778DC" w:rsidRPr="00875609" w:rsidRDefault="00693021" w:rsidP="003B2B30">
            <w:pPr>
              <w:tabs>
                <w:tab w:val="clear" w:pos="8505"/>
              </w:tabs>
            </w:pPr>
            <w:fldSimple w:instr=" REF  CNH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61BA7F61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4AB58F85" w14:textId="7D2850E2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11"/>
        <w:gridCol w:w="1741"/>
        <w:gridCol w:w="1922"/>
        <w:gridCol w:w="1923"/>
        <w:gridCol w:w="1862"/>
      </w:tblGrid>
      <w:tr w:rsidR="002778DC" w:rsidRPr="00875609" w14:paraId="2117F3AA" w14:textId="77777777" w:rsidTr="003B2B30">
        <w:trPr>
          <w:cantSplit/>
        </w:trPr>
        <w:tc>
          <w:tcPr>
            <w:tcW w:w="2127" w:type="dxa"/>
          </w:tcPr>
          <w:p w14:paraId="324FAEA5" w14:textId="77777777" w:rsidR="002778DC" w:rsidRPr="00875609" w:rsidRDefault="002778DC" w:rsidP="003B2B30">
            <w:pPr>
              <w:pStyle w:val="Cabealho"/>
              <w:tabs>
                <w:tab w:val="clear" w:pos="4419"/>
                <w:tab w:val="clear" w:pos="8505"/>
                <w:tab w:val="clear" w:pos="8838"/>
              </w:tabs>
            </w:pPr>
            <w:r w:rsidRPr="00875609">
              <w:t>PIS/NIS</w:t>
            </w:r>
          </w:p>
        </w:tc>
        <w:tc>
          <w:tcPr>
            <w:tcW w:w="1756" w:type="dxa"/>
          </w:tcPr>
          <w:p w14:paraId="35EBB4CD" w14:textId="29340405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nascimento</w:t>
            </w:r>
          </w:p>
        </w:tc>
        <w:tc>
          <w:tcPr>
            <w:tcW w:w="1942" w:type="dxa"/>
          </w:tcPr>
          <w:p w14:paraId="2E83F38A" w14:textId="2C5CFFF2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N° da Identidade (RG)</w:t>
            </w:r>
          </w:p>
        </w:tc>
        <w:tc>
          <w:tcPr>
            <w:tcW w:w="1942" w:type="dxa"/>
          </w:tcPr>
          <w:p w14:paraId="1722D186" w14:textId="6A5566F6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Órgão emissor/UF</w:t>
            </w:r>
          </w:p>
        </w:tc>
        <w:tc>
          <w:tcPr>
            <w:tcW w:w="1872" w:type="dxa"/>
          </w:tcPr>
          <w:p w14:paraId="2DCCB3BC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expedição</w:t>
            </w:r>
          </w:p>
        </w:tc>
      </w:tr>
      <w:tr w:rsidR="002778DC" w:rsidRPr="00875609" w14:paraId="31788C27" w14:textId="77777777" w:rsidTr="003B2B30">
        <w:trPr>
          <w:cantSplit/>
        </w:trPr>
        <w:tc>
          <w:tcPr>
            <w:tcW w:w="2127" w:type="dxa"/>
          </w:tcPr>
          <w:p w14:paraId="2EEB755C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756" w:type="dxa"/>
          </w:tcPr>
          <w:p w14:paraId="1A021188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5C67505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028213D1" w14:textId="3C443B90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872" w:type="dxa"/>
          </w:tcPr>
          <w:p w14:paraId="533EF63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7C16FE4C" w14:textId="77777777" w:rsidTr="003B2B30">
        <w:trPr>
          <w:cantSplit/>
        </w:trPr>
        <w:tc>
          <w:tcPr>
            <w:tcW w:w="2127" w:type="dxa"/>
            <w:tcBorders>
              <w:bottom w:val="single" w:sz="4" w:space="0" w:color="auto"/>
            </w:tcBorders>
          </w:tcPr>
          <w:p w14:paraId="78A57B6C" w14:textId="25E082E0" w:rsidR="002778DC" w:rsidRPr="00875609" w:rsidRDefault="003C6875" w:rsidP="00A4229D">
            <w:pPr>
              <w:tabs>
                <w:tab w:val="clear" w:pos="8505"/>
              </w:tabs>
            </w:pPr>
            <w:r>
              <w:fldChar w:fldCharType="begin">
                <w:ffData>
                  <w:name w:val="pis_nis"/>
                  <w:enabled/>
                  <w:calcOnExit w:val="0"/>
                  <w:textInput>
                    <w:default w:val="000.00000.00.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79482013647</w:t>
            </w:r>
            <w:r>
              <w:fldChar w:fldCharType="end"/>
            </w:r>
          </w:p>
        </w:tc>
        <w:tc>
          <w:tcPr>
            <w:tcW w:w="1756" w:type="dxa"/>
            <w:tcBorders>
              <w:bottom w:val="single" w:sz="4" w:space="0" w:color="auto"/>
            </w:tcBorders>
          </w:tcPr>
          <w:p w14:paraId="7F7CD478" w14:textId="018910C8" w:rsidR="002778DC" w:rsidRPr="00875609" w:rsidRDefault="003C6875" w:rsidP="00A4229D">
            <w:pPr>
              <w:tabs>
                <w:tab w:val="clear" w:pos="8505"/>
              </w:tabs>
            </w:pPr>
            <w:proofErr w:type="spellStart"/>
            <w:r>
              <w:t>16</w:t>
            </w:r>
            <w:proofErr w:type="spellEnd"/>
            <w:r w:rsidR="002778DC" w:rsidRPr="00875609">
              <w:t xml:space="preserve">/ </w:t>
            </w:r>
            <w:proofErr w:type="spellStart"/>
            <w:r>
              <w:t>01</w:t>
            </w:r>
            <w:proofErr w:type="spellEnd"/>
            <w:r w:rsidR="00C804F9">
              <w:t xml:space="preserve"> </w:t>
            </w:r>
            <w:r w:rsidR="002778DC" w:rsidRPr="00875609">
              <w:t>/</w:t>
            </w:r>
            <w:r>
              <w:t xml:space="preserve"> </w:t>
            </w:r>
            <w:proofErr w:type="spellStart"/>
            <w:r>
              <w:t>1995</w:t>
            </w:r>
            <w:proofErr w:type="spellEnd"/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2EFF1B5" w14:textId="6A730C7A" w:rsidR="002778DC" w:rsidRPr="00875609" w:rsidRDefault="00F23641" w:rsidP="00A4229D">
            <w:pPr>
              <w:tabs>
                <w:tab w:val="clear" w:pos="8505"/>
              </w:tabs>
            </w:pPr>
            <w:r>
              <w:fldChar w:fldCharType="begin">
                <w:ffData>
                  <w:name w:val="rg"/>
                  <w:enabled/>
                  <w:calcOnExit w:val="0"/>
                  <w:textInput>
                    <w:default w:val="00000000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6482917</w:t>
            </w:r>
            <w:r>
              <w:fldChar w:fldCharType="end"/>
            </w:r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A189F2B" w14:textId="741A9D0D" w:rsidR="002778DC" w:rsidRPr="00875609" w:rsidRDefault="00693021" w:rsidP="00A4229D">
            <w:pPr>
              <w:tabs>
                <w:tab w:val="clear" w:pos="8505"/>
              </w:tabs>
            </w:pPr>
            <w:fldSimple w:instr=" REF  orgao_emissor ">
              <w:r w:rsidR="00F23641">
                <w:fldChar w:fldCharType="begin">
                  <w:ffData>
                    <w:name w:val="orgao_emissor"/>
                    <w:enabled w:val="0"/>
                    <w:calcOnExit w:val="0"/>
                    <w:textInput>
                      <w:default w:val="SSP SP"/>
                    </w:textInput>
                  </w:ffData>
                </w:fldChar>
              </w:r>
              <w:r w:rsidR="00F23641">
                <w:instrText xml:space="preserve"> FORMTEXT </w:instrText>
              </w:r>
              <w:r w:rsidR="00F23641">
                <w:fldChar w:fldCharType="separate"/>
              </w:r>
              <w:r w:rsidR="00F23641">
                <w:rPr>
                  <w:noProof/>
                </w:rPr>
                <w:t>SSP SP</w:t>
              </w:r>
              <w:r w:rsidR="00F23641">
                <w:fldChar w:fldCharType="end"/>
              </w:r>
            </w:fldSimple>
          </w:p>
        </w:tc>
        <w:tc>
          <w:tcPr>
            <w:tcW w:w="1872" w:type="dxa"/>
            <w:tcBorders>
              <w:bottom w:val="single" w:sz="4" w:space="0" w:color="auto"/>
            </w:tcBorders>
          </w:tcPr>
          <w:p w14:paraId="1D9F1C8D" w14:textId="7C665062" w:rsidR="002778DC" w:rsidRPr="00875609" w:rsidRDefault="00CE56C4" w:rsidP="00A4229D">
            <w:pPr>
              <w:tabs>
                <w:tab w:val="clear" w:pos="8505"/>
              </w:tabs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31</w:t>
            </w:r>
            <w:r>
              <w:fldChar w:fldCharType="end"/>
            </w:r>
            <w:r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10</w:t>
            </w:r>
            <w:r>
              <w:fldChar w:fldCharType="end"/>
            </w:r>
            <w:r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2000</w:t>
            </w:r>
            <w:r>
              <w:fldChar w:fldCharType="end"/>
            </w:r>
          </w:p>
        </w:tc>
      </w:tr>
    </w:tbl>
    <w:p w14:paraId="1926A8D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7B280410" w14:textId="5335AEE8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19"/>
        <w:gridCol w:w="4640"/>
      </w:tblGrid>
      <w:tr w:rsidR="002778DC" w:rsidRPr="00875609" w14:paraId="09AB11DD" w14:textId="77777777" w:rsidTr="003B2B30">
        <w:tc>
          <w:tcPr>
            <w:tcW w:w="4962" w:type="dxa"/>
          </w:tcPr>
          <w:p w14:paraId="4930D059" w14:textId="74825D2A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Nome da Mãe</w:t>
            </w:r>
          </w:p>
        </w:tc>
        <w:tc>
          <w:tcPr>
            <w:tcW w:w="4677" w:type="dxa"/>
          </w:tcPr>
          <w:p w14:paraId="70B5CDF5" w14:textId="60A92D79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de e-mail corporativo</w:t>
            </w:r>
          </w:p>
        </w:tc>
      </w:tr>
      <w:tr w:rsidR="002778DC" w:rsidRPr="00875609" w14:paraId="20AF864D" w14:textId="77777777" w:rsidTr="003B2B30">
        <w:tc>
          <w:tcPr>
            <w:tcW w:w="4962" w:type="dxa"/>
          </w:tcPr>
          <w:p w14:paraId="02D90775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4677" w:type="dxa"/>
          </w:tcPr>
          <w:p w14:paraId="5AFFC18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562954" w14:paraId="13A8511E" w14:textId="77777777" w:rsidTr="003B2B30">
        <w:tc>
          <w:tcPr>
            <w:tcW w:w="4962" w:type="dxa"/>
            <w:tcBorders>
              <w:bottom w:val="single" w:sz="4" w:space="0" w:color="auto"/>
            </w:tcBorders>
          </w:tcPr>
          <w:p w14:paraId="08BFFBF0" w14:textId="300E4B30" w:rsidR="002778DC" w:rsidRPr="00875609" w:rsidRDefault="002778DC" w:rsidP="00A4229D">
            <w:pPr>
              <w:tabs>
                <w:tab w:val="clear" w:pos="8505"/>
              </w:tabs>
              <w:rPr>
                <w:rFonts w:cs="Arial"/>
              </w:rPr>
            </w:pPr>
          </w:p>
        </w:tc>
        <w:tc>
          <w:tcPr>
            <w:tcW w:w="4677" w:type="dxa"/>
            <w:tcBorders>
              <w:bottom w:val="single" w:sz="4" w:space="0" w:color="auto"/>
            </w:tcBorders>
          </w:tcPr>
          <w:p w14:paraId="4830CFFF" w14:textId="2C528647" w:rsidR="002778DC" w:rsidRPr="004C7495" w:rsidRDefault="00C804F9" w:rsidP="00A4229D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e_mail_gw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</w:tr>
    </w:tbl>
    <w:p w14:paraId="3B3C9975" w14:textId="77777777" w:rsidR="002778DC" w:rsidRPr="004C7495" w:rsidRDefault="002778DC" w:rsidP="002778DC">
      <w:pPr>
        <w:tabs>
          <w:tab w:val="clear" w:pos="8505"/>
        </w:tabs>
        <w:rPr>
          <w:sz w:val="8"/>
        </w:rPr>
      </w:pPr>
    </w:p>
    <w:p w14:paraId="1ED7E1C4" w14:textId="7E5253CC" w:rsidR="002778DC" w:rsidRPr="00875609" w:rsidRDefault="002778DC" w:rsidP="002778DC">
      <w:pPr>
        <w:tabs>
          <w:tab w:val="clear" w:pos="8505"/>
        </w:tabs>
        <w:rPr>
          <w:b/>
          <w:bCs/>
        </w:rPr>
      </w:pPr>
      <w:r w:rsidRPr="00875609">
        <w:rPr>
          <w:b/>
          <w:bCs/>
        </w:rPr>
        <w:t xml:space="preserve">3 – Solicitação de Acesso (Informar os Sistemas da </w:t>
      </w:r>
      <w:r w:rsidR="00882832">
        <w:rPr>
          <w:b/>
          <w:bCs/>
        </w:rPr>
        <w:t xml:space="preserve">BANCO </w:t>
      </w:r>
      <w:proofErr w:type="gramStart"/>
      <w:r w:rsidR="00882832">
        <w:rPr>
          <w:b/>
          <w:bCs/>
        </w:rPr>
        <w:t xml:space="preserve">FICTICIO  </w:t>
      </w:r>
      <w:r w:rsidRPr="00875609">
        <w:rPr>
          <w:b/>
          <w:bCs/>
        </w:rPr>
        <w:t>ao</w:t>
      </w:r>
      <w:proofErr w:type="gramEnd"/>
      <w:r w:rsidRPr="00875609">
        <w:rPr>
          <w:b/>
          <w:bCs/>
        </w:rPr>
        <w:t xml:space="preserve"> qual solicita acesso)</w:t>
      </w:r>
    </w:p>
    <w:p w14:paraId="5AFCE1E3" w14:textId="1816ADD6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714F95EB" w14:textId="77777777" w:rsidTr="003B2B30">
        <w:tc>
          <w:tcPr>
            <w:tcW w:w="9639" w:type="dxa"/>
          </w:tcPr>
          <w:p w14:paraId="32729875" w14:textId="26131AA4" w:rsidR="002778DC" w:rsidRPr="00875609" w:rsidRDefault="002778DC" w:rsidP="003B2B30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 w:rsidRPr="00875609">
              <w:rPr>
                <w:b w:val="0"/>
              </w:rPr>
              <w:t xml:space="preserve">Sigla do Sistema (Exemplo: </w:t>
            </w:r>
            <w:r w:rsidR="00770F48">
              <w:rPr>
                <w:b w:val="0"/>
              </w:rPr>
              <w:t>SIGLA 5DE</w:t>
            </w:r>
            <w:r w:rsidRPr="00875609">
              <w:rPr>
                <w:b w:val="0"/>
              </w:rPr>
              <w:t>)</w:t>
            </w:r>
          </w:p>
        </w:tc>
      </w:tr>
      <w:tr w:rsidR="002778DC" w:rsidRPr="00875609" w14:paraId="07B54C7F" w14:textId="77777777" w:rsidTr="003B2B30">
        <w:tc>
          <w:tcPr>
            <w:tcW w:w="9639" w:type="dxa"/>
          </w:tcPr>
          <w:p w14:paraId="15375B46" w14:textId="19794C7B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EB468F" w14:paraId="479F7FA9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5144633A" w14:textId="335E9322" w:rsidR="002778DC" w:rsidRPr="007B2DC8" w:rsidRDefault="00B421F3" w:rsidP="00FE604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rPr>
                <w:lang w:val="en-US"/>
              </w:rPr>
              <w:fldChar w:fldCharType="begin"/>
            </w:r>
            <w:r w:rsidRPr="007B2DC8">
              <w:instrText xml:space="preserve"> REF  SIGLAS </w:instrText>
            </w:r>
            <w:r>
              <w:rPr>
                <w:lang w:val="en-US"/>
              </w:rPr>
              <w:fldChar w:fldCharType="separate"/>
            </w:r>
            <w:r w:rsidR="00693021" w:rsidRPr="00EE713E">
              <w:rPr>
                <w:noProof/>
              </w:rPr>
              <w:t xml:space="preserve">     </w:t>
            </w:r>
            <w:r>
              <w:rPr>
                <w:lang w:val="en-US"/>
              </w:rPr>
              <w:fldChar w:fldCharType="end"/>
            </w:r>
            <w:r w:rsidR="002778DC" w:rsidRPr="007B2DC8">
              <w:t xml:space="preserve">                                  </w:t>
            </w:r>
            <w:r w:rsidR="00FE604F" w:rsidRPr="007B2DC8">
              <w:t xml:space="preserve">                                          </w:t>
            </w:r>
          </w:p>
        </w:tc>
      </w:tr>
    </w:tbl>
    <w:p w14:paraId="4CF15D32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62912918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75E26711" w14:textId="115C103B" w:rsidR="002778DC" w:rsidRPr="00875609" w:rsidRDefault="002778DC" w:rsidP="002778DC">
      <w:pPr>
        <w:tabs>
          <w:tab w:val="clear" w:pos="8505"/>
        </w:tabs>
      </w:pPr>
      <w:r w:rsidRPr="00875609">
        <w:rPr>
          <w:b/>
          <w:bCs/>
        </w:rPr>
        <w:t>4 - Observações</w:t>
      </w: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48D07E98" w14:textId="77777777" w:rsidTr="003B2B30">
        <w:tc>
          <w:tcPr>
            <w:tcW w:w="9639" w:type="dxa"/>
          </w:tcPr>
          <w:p w14:paraId="0998DFDB" w14:textId="5A2C9840" w:rsidR="002778DC" w:rsidRPr="00875609" w:rsidRDefault="002778DC" w:rsidP="003B2B30">
            <w:r w:rsidRPr="00875609">
              <w:t>Informações adicionais, tais como, perfil/grupo de acesso, prazo de concessão (quando for temporário), etc.</w:t>
            </w:r>
          </w:p>
        </w:tc>
      </w:tr>
      <w:tr w:rsidR="002778DC" w:rsidRPr="00875609" w14:paraId="5B0CE2B7" w14:textId="77777777" w:rsidTr="003B2B30">
        <w:tc>
          <w:tcPr>
            <w:tcW w:w="9639" w:type="dxa"/>
          </w:tcPr>
          <w:p w14:paraId="0195633E" w14:textId="57991114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13C50805" w14:textId="77777777" w:rsidTr="003B2B30">
        <w:tc>
          <w:tcPr>
            <w:tcW w:w="9639" w:type="dxa"/>
          </w:tcPr>
          <w:p w14:paraId="1862723B" w14:textId="0C79DD86" w:rsidR="002778DC" w:rsidRPr="00875609" w:rsidRDefault="002778DC" w:rsidP="00446635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</w:p>
        </w:tc>
      </w:tr>
      <w:tr w:rsidR="002778DC" w:rsidRPr="00875609" w14:paraId="634356EF" w14:textId="77777777" w:rsidTr="003B2B30">
        <w:tc>
          <w:tcPr>
            <w:tcW w:w="9639" w:type="dxa"/>
          </w:tcPr>
          <w:p w14:paraId="08D15F58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06808705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296AEFDC" w14:textId="29BD80CD" w:rsidR="002778DC" w:rsidRPr="00875609" w:rsidRDefault="00340E59" w:rsidP="00C8485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GRUPO 4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GRUPO 4</w:t>
            </w:r>
            <w:r>
              <w:fldChar w:fldCharType="end"/>
            </w:r>
            <w:r w:rsidR="00C8485F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bookmarkStart w:id="31" w:name="Texto15"/>
            <w:r w:rsidR="00C8485F">
              <w:instrText xml:space="preserve"> FORMTEXT </w:instrText>
            </w:r>
            <w:r w:rsidR="00C8485F">
              <w:fldChar w:fldCharType="separate"/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fldChar w:fldCharType="end"/>
            </w:r>
            <w:bookmarkEnd w:id="31"/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      </w:t>
            </w:r>
          </w:p>
        </w:tc>
      </w:tr>
    </w:tbl>
    <w:p w14:paraId="0BC871DC" w14:textId="77777777" w:rsidR="002778DC" w:rsidRPr="00875609" w:rsidRDefault="002778DC" w:rsidP="002778DC">
      <w:pPr>
        <w:tabs>
          <w:tab w:val="clear" w:pos="8505"/>
        </w:tabs>
        <w:rPr>
          <w:b/>
          <w:bCs/>
        </w:rPr>
      </w:pPr>
    </w:p>
    <w:p w14:paraId="23C4AA63" w14:textId="77777777" w:rsidR="002778DC" w:rsidRPr="00875609" w:rsidRDefault="002778DC" w:rsidP="002778DC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5 - Termo de Responsabilidade (assinado pelo usuário e pelo Representante da Entidade Externa ou Preposto)</w:t>
      </w:r>
    </w:p>
    <w:p w14:paraId="4AC96AE9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2C174968" w14:textId="5152A889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Cs w:val="18"/>
        </w:rPr>
      </w:pPr>
      <w:r w:rsidRPr="00875609">
        <w:rPr>
          <w:szCs w:val="18"/>
        </w:rPr>
        <w:t>C</w:t>
      </w:r>
      <w:r w:rsidRPr="00875609">
        <w:rPr>
          <w:rFonts w:cs="Arial"/>
          <w:szCs w:val="18"/>
        </w:rPr>
        <w:t xml:space="preserve">omprometo-me a fazer uso dos recursos e das informações que me forem disponibilizadas, por meio do acesso concedido pela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 w:rsidRPr="00875609">
        <w:rPr>
          <w:rFonts w:cs="Arial"/>
          <w:szCs w:val="18"/>
        </w:rPr>
        <w:t>,</w:t>
      </w:r>
      <w:proofErr w:type="gramEnd"/>
      <w:r w:rsidRPr="00875609">
        <w:rPr>
          <w:rFonts w:cs="Arial"/>
          <w:szCs w:val="18"/>
        </w:rPr>
        <w:t xml:space="preserve"> em estrita observância a sua Política de Segurança da informação e aos seus normativos que tratem dos recursos computacionais que me forem autorizados.</w:t>
      </w:r>
    </w:p>
    <w:p w14:paraId="1467EFAE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 w:val="20"/>
        </w:rPr>
      </w:pPr>
    </w:p>
    <w:tbl>
      <w:tblPr>
        <w:tblW w:w="0" w:type="auto"/>
        <w:tblInd w:w="8" w:type="dxa"/>
        <w:tblBorders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17"/>
        <w:gridCol w:w="20"/>
        <w:gridCol w:w="720"/>
        <w:gridCol w:w="283"/>
        <w:gridCol w:w="2268"/>
        <w:gridCol w:w="284"/>
        <w:gridCol w:w="839"/>
      </w:tblGrid>
      <w:tr w:rsidR="002778DC" w:rsidRPr="00875609" w14:paraId="468BD70E" w14:textId="77777777" w:rsidTr="003B2B30">
        <w:tc>
          <w:tcPr>
            <w:tcW w:w="5217" w:type="dxa"/>
          </w:tcPr>
          <w:p w14:paraId="726291F7" w14:textId="547D5E4C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20" w:type="dxa"/>
          </w:tcPr>
          <w:p w14:paraId="4A86B3EE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 xml:space="preserve">  </w:t>
            </w:r>
          </w:p>
        </w:tc>
        <w:tc>
          <w:tcPr>
            <w:tcW w:w="720" w:type="dxa"/>
          </w:tcPr>
          <w:p w14:paraId="2CB18D66" w14:textId="1F20C539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dia ">
              <w:r>
                <w:rPr>
                  <w:noProof/>
                </w:rPr>
                <w:t>06</w:t>
              </w:r>
            </w:fldSimple>
          </w:p>
        </w:tc>
        <w:tc>
          <w:tcPr>
            <w:tcW w:w="283" w:type="dxa"/>
          </w:tcPr>
          <w:p w14:paraId="328A5706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2268" w:type="dxa"/>
          </w:tcPr>
          <w:p w14:paraId="00395A46" w14:textId="77726A38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mes ">
              <w:r>
                <w:rPr>
                  <w:noProof/>
                </w:rPr>
                <w:t>AGOSTO</w:t>
              </w:r>
            </w:fldSimple>
          </w:p>
        </w:tc>
        <w:tc>
          <w:tcPr>
            <w:tcW w:w="284" w:type="dxa"/>
          </w:tcPr>
          <w:p w14:paraId="3348E1C8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839" w:type="dxa"/>
          </w:tcPr>
          <w:p w14:paraId="0E0A91E6" w14:textId="2257D514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ano ">
              <w:r>
                <w:rPr>
                  <w:noProof/>
                </w:rPr>
                <w:t>2025</w:t>
              </w:r>
            </w:fldSimple>
          </w:p>
        </w:tc>
      </w:tr>
    </w:tbl>
    <w:p w14:paraId="7DC61E42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3483B294" w14:textId="77777777" w:rsidR="002778DC" w:rsidRPr="00875609" w:rsidRDefault="002778DC" w:rsidP="002778DC">
      <w:pPr>
        <w:jc w:val="both"/>
        <w:rPr>
          <w:rFonts w:cs="Arial"/>
        </w:rPr>
      </w:pPr>
    </w:p>
    <w:p w14:paraId="3B66A11F" w14:textId="32817E81" w:rsidR="002778DC" w:rsidRPr="00875609" w:rsidRDefault="002778DC" w:rsidP="002778DC">
      <w:pPr>
        <w:jc w:val="both"/>
        <w:rPr>
          <w:rFonts w:cs="Arial"/>
        </w:rPr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0FB76EA1" w14:textId="77777777" w:rsidTr="003B2B30">
        <w:trPr>
          <w:cantSplit/>
        </w:trPr>
        <w:tc>
          <w:tcPr>
            <w:tcW w:w="9639" w:type="dxa"/>
          </w:tcPr>
          <w:p w14:paraId="6B3FF56E" w14:textId="1549C06B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474A75EF" w14:textId="77777777" w:rsidTr="003B2B30">
        <w:tc>
          <w:tcPr>
            <w:tcW w:w="9639" w:type="dxa"/>
          </w:tcPr>
          <w:p w14:paraId="0B1BDF19" w14:textId="77777777" w:rsidR="002778DC" w:rsidRPr="00875609" w:rsidRDefault="002778DC" w:rsidP="003B2B30">
            <w:r w:rsidRPr="00875609">
              <w:t>Assinatura do usuário externo</w:t>
            </w:r>
          </w:p>
        </w:tc>
      </w:tr>
      <w:tr w:rsidR="002778DC" w:rsidRPr="00875609" w14:paraId="70267E9A" w14:textId="77777777" w:rsidTr="003B2B30">
        <w:tc>
          <w:tcPr>
            <w:tcW w:w="9639" w:type="dxa"/>
          </w:tcPr>
          <w:p w14:paraId="0E9B1FFA" w14:textId="6656CF19" w:rsidR="002778DC" w:rsidRPr="00875609" w:rsidRDefault="002778DC" w:rsidP="00AC677B">
            <w:pPr>
              <w:jc w:val="both"/>
            </w:pPr>
            <w:r w:rsidRPr="00875609"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</w:tr>
      <w:tr w:rsidR="002778DC" w:rsidRPr="00875609" w14:paraId="4BEF065D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FD3D069" w14:textId="1FFA54AD" w:rsidR="002778DC" w:rsidRPr="00875609" w:rsidRDefault="002778DC" w:rsidP="00AC677B">
            <w:pPr>
              <w:jc w:val="both"/>
            </w:pPr>
            <w:r w:rsidRPr="00875609">
              <w:t>CPF:</w:t>
            </w:r>
            <w:r w:rsidR="00B421F3">
              <w:t xml:space="preserve">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</w:tr>
    </w:tbl>
    <w:p w14:paraId="2BD3FCCC" w14:textId="4CDA0F45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7E95DDDF" w14:textId="7400CF5C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566DA3F4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3E62A486" w14:textId="77777777" w:rsidTr="003B2B30">
        <w:trPr>
          <w:cantSplit/>
        </w:trPr>
        <w:tc>
          <w:tcPr>
            <w:tcW w:w="9639" w:type="dxa"/>
          </w:tcPr>
          <w:p w14:paraId="4737AFDE" w14:textId="7D120B1E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fldChar w:fldCharType="begin">
                <w:ffData>
                  <w:name w:val="Texto40"/>
                  <w:enabled/>
                  <w:calcOnExit w:val="0"/>
                  <w:textInput/>
                </w:ffData>
              </w:fldChar>
            </w:r>
            <w:r w:rsidRPr="00875609">
              <w:rPr>
                <w:rFonts w:cs="Arial"/>
              </w:rPr>
              <w:instrText xml:space="preserve"> FORMTEXT </w:instrText>
            </w:r>
            <w:r w:rsidRPr="00875609">
              <w:rPr>
                <w:rFonts w:cs="Arial"/>
              </w:rPr>
            </w:r>
            <w:r w:rsidRPr="00875609">
              <w:rPr>
                <w:rFonts w:cs="Arial"/>
              </w:rPr>
              <w:fldChar w:fldCharType="separate"/>
            </w:r>
            <w:r>
              <w:rPr>
                <w:rFonts w:cs="Arial"/>
                <w:noProof/>
              </w:rPr>
              <w:t> </w:t>
            </w:r>
            <w:r w:rsidRPr="00875609">
              <w:rPr>
                <w:rFonts w:cs="Arial"/>
              </w:rPr>
              <w:fldChar w:fldCharType="end"/>
            </w:r>
          </w:p>
        </w:tc>
      </w:tr>
      <w:tr w:rsidR="002778DC" w:rsidRPr="00875609" w14:paraId="0608A1F0" w14:textId="77777777" w:rsidTr="003B2B30">
        <w:tc>
          <w:tcPr>
            <w:tcW w:w="9639" w:type="dxa"/>
          </w:tcPr>
          <w:p w14:paraId="694E9074" w14:textId="03D486E9" w:rsidR="002778DC" w:rsidRPr="00875609" w:rsidRDefault="002778DC" w:rsidP="003B2B30">
            <w:r w:rsidRPr="00875609">
              <w:t>Assinatura do Representante Legal da Entidade Externa ou Preposto</w:t>
            </w:r>
          </w:p>
        </w:tc>
      </w:tr>
      <w:tr w:rsidR="002778DC" w:rsidRPr="00875609" w14:paraId="6FBEF5E9" w14:textId="77777777" w:rsidTr="003B2B30">
        <w:tc>
          <w:tcPr>
            <w:tcW w:w="9639" w:type="dxa"/>
          </w:tcPr>
          <w:p w14:paraId="143927F7" w14:textId="45CC62D4" w:rsidR="002778DC" w:rsidRPr="00875609" w:rsidRDefault="002778DC" w:rsidP="00062558">
            <w:pPr>
              <w:jc w:val="both"/>
            </w:pPr>
            <w:r w:rsidRPr="00875609">
              <w:t xml:space="preserve">Nome completo: </w:t>
            </w:r>
            <w:r w:rsidR="000134FB">
              <w:t>PREPOSTO DO CONTRATO</w:t>
            </w:r>
          </w:p>
        </w:tc>
      </w:tr>
      <w:tr w:rsidR="002778DC" w:rsidRPr="00875609" w14:paraId="189712CF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BECDAEB" w14:textId="76F4B26F" w:rsidR="002778DC" w:rsidRPr="00875609" w:rsidRDefault="002778DC" w:rsidP="00EF105A">
            <w:pPr>
              <w:jc w:val="both"/>
            </w:pPr>
            <w:r w:rsidRPr="00875609">
              <w:t xml:space="preserve">CPF: </w:t>
            </w:r>
            <w:r w:rsidR="00DD5DBF">
              <w:t>111</w:t>
            </w:r>
            <w:r w:rsidR="00B20897">
              <w:t>.</w:t>
            </w:r>
            <w:r w:rsidR="00DD5DBF">
              <w:t>111</w:t>
            </w:r>
            <w:r w:rsidR="00B20897">
              <w:t>.</w:t>
            </w:r>
            <w:r w:rsidR="00DD5DBF">
              <w:t>111</w:t>
            </w:r>
            <w:r w:rsidR="00B20897">
              <w:t>-</w:t>
            </w:r>
            <w:r w:rsidR="00DD5DBF">
              <w:t>11</w:t>
            </w:r>
          </w:p>
        </w:tc>
      </w:tr>
    </w:tbl>
    <w:p w14:paraId="76B953D5" w14:textId="4AE75874" w:rsidR="002778DC" w:rsidRDefault="002778DC" w:rsidP="002778DC">
      <w:pPr>
        <w:jc w:val="both"/>
        <w:rPr>
          <w:rFonts w:cs="Arial"/>
        </w:rPr>
      </w:pPr>
    </w:p>
    <w:p w14:paraId="283947B0" w14:textId="62795F8D" w:rsidR="006227B8" w:rsidRDefault="006227B8" w:rsidP="002778DC">
      <w:pPr>
        <w:jc w:val="both"/>
        <w:rPr>
          <w:rFonts w:cs="Arial"/>
        </w:rPr>
      </w:pPr>
    </w:p>
    <w:p w14:paraId="65537D03" w14:textId="212B5181" w:rsidR="006227B8" w:rsidRDefault="006227B8" w:rsidP="002778DC">
      <w:pPr>
        <w:jc w:val="both"/>
        <w:rPr>
          <w:rFonts w:cs="Arial"/>
        </w:rPr>
      </w:pPr>
    </w:p>
    <w:p w14:paraId="2F7881D9" w14:textId="2F00ABB8" w:rsidR="006227B8" w:rsidRPr="00875609" w:rsidRDefault="006227B8" w:rsidP="002778DC">
      <w:pPr>
        <w:jc w:val="both"/>
        <w:rPr>
          <w:rFonts w:cs="Arial"/>
        </w:rPr>
      </w:pPr>
    </w:p>
    <w:p w14:paraId="3ED1FAE7" w14:textId="3AAE30EC" w:rsidR="002778DC" w:rsidRPr="00875609" w:rsidRDefault="002778DC" w:rsidP="002778DC">
      <w:pPr>
        <w:jc w:val="both"/>
        <w:rPr>
          <w:rFonts w:cs="Arial"/>
        </w:rPr>
      </w:pPr>
    </w:p>
    <w:tbl>
      <w:tblPr>
        <w:tblStyle w:val="Tabelacomgrade"/>
        <w:tblpPr w:leftFromText="141" w:rightFromText="141" w:vertAnchor="text" w:horzAnchor="margin" w:tblpY="43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755668A7" w14:textId="77777777" w:rsidTr="006227B8">
        <w:trPr>
          <w:trHeight w:val="557"/>
        </w:trPr>
        <w:tc>
          <w:tcPr>
            <w:tcW w:w="2268" w:type="dxa"/>
          </w:tcPr>
          <w:p w14:paraId="778953AC" w14:textId="53DF6A5A" w:rsidR="006227B8" w:rsidRP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6A5BDE06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16185C9" w14:textId="40A4D7AF" w:rsidR="006227B8" w:rsidRP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</w:tc>
      </w:tr>
    </w:tbl>
    <w:p w14:paraId="67C04F48" w14:textId="77777777" w:rsidR="002778DC" w:rsidRPr="00875609" w:rsidRDefault="002778DC" w:rsidP="002778DC">
      <w:pPr>
        <w:tabs>
          <w:tab w:val="clear" w:pos="8505"/>
        </w:tabs>
      </w:pPr>
    </w:p>
    <w:p w14:paraId="29038B0C" w14:textId="5430C1E0" w:rsidR="006227B8" w:rsidRPr="00875609" w:rsidRDefault="006227B8" w:rsidP="006227B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6 – Autorização de Cadastramento e Termo de Responsabilidade (Preenchido pelo Gestor da Informação</w:t>
      </w:r>
      <w:r>
        <w:rPr>
          <w:bCs/>
        </w:rPr>
        <w:t xml:space="preserve"> </w:t>
      </w:r>
      <w:r w:rsidR="00882832">
        <w:rPr>
          <w:bCs/>
        </w:rPr>
        <w:t xml:space="preserve">BANCO FICTICIO </w:t>
      </w:r>
      <w:r w:rsidRPr="00875609">
        <w:rPr>
          <w:bCs/>
        </w:rPr>
        <w:t>ou pelo Representante Designado)</w:t>
      </w:r>
      <w:r>
        <w:rPr>
          <w:bCs/>
        </w:rPr>
        <w:t xml:space="preserve"> – </w:t>
      </w:r>
      <w:r w:rsidRPr="00443363">
        <w:rPr>
          <w:bCs/>
          <w:u w:val="single"/>
        </w:rPr>
        <w:t xml:space="preserve">Uso exclusivo da </w:t>
      </w:r>
      <w:r w:rsidR="00882832">
        <w:rPr>
          <w:bCs/>
          <w:u w:val="single"/>
        </w:rPr>
        <w:t xml:space="preserve">BANCO FICTICIO </w:t>
      </w:r>
    </w:p>
    <w:p w14:paraId="092C620C" w14:textId="77777777" w:rsidR="00303B7A" w:rsidRDefault="00303B7A" w:rsidP="002778DC">
      <w:pPr>
        <w:pStyle w:val="Corpodetexto"/>
      </w:pPr>
    </w:p>
    <w:p w14:paraId="57AE6A53" w14:textId="69374A5B" w:rsidR="002778DC" w:rsidRPr="00875609" w:rsidRDefault="002778DC" w:rsidP="002778DC">
      <w:pPr>
        <w:pStyle w:val="Corpodetexto"/>
      </w:pPr>
      <w:r w:rsidRPr="00875609">
        <w:t xml:space="preserve">Autorizo o cadastramento do usuário informado no item 2, responsabilizando-me pela conferência dos dados informados nos itens </w:t>
      </w:r>
      <w:smartTag w:uri="urn:schemas-microsoft-com:office:smarttags" w:element="metricconverter">
        <w:smartTagPr>
          <w:attr w:name="ProductID" w:val="1 a"/>
        </w:smartTagPr>
        <w:r w:rsidRPr="00875609">
          <w:t>1 a</w:t>
        </w:r>
      </w:smartTag>
      <w:r w:rsidRPr="00875609">
        <w:t xml:space="preserve"> 5, e pelo preenchimento do item 6. </w:t>
      </w:r>
    </w:p>
    <w:p w14:paraId="5931E4F1" w14:textId="77777777" w:rsidR="002778DC" w:rsidRPr="00875609" w:rsidRDefault="002778DC" w:rsidP="002778DC">
      <w:pPr>
        <w:pStyle w:val="Corpodetexto"/>
      </w:pPr>
    </w:p>
    <w:p w14:paraId="6A28D5E1" w14:textId="77777777" w:rsidR="002778DC" w:rsidRPr="00875609" w:rsidRDefault="002778DC" w:rsidP="002778DC">
      <w:pPr>
        <w:pStyle w:val="Corpodetexto"/>
      </w:pPr>
      <w:r w:rsidRPr="00875609">
        <w:t>Solicito o envio do Comunicado de Cadastramento do Usuário Externo para:</w:t>
      </w:r>
    </w:p>
    <w:p w14:paraId="3BA1FAE5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53ED5EFF" w14:textId="77777777" w:rsidTr="003B2B30">
        <w:tc>
          <w:tcPr>
            <w:tcW w:w="284" w:type="dxa"/>
          </w:tcPr>
          <w:bookmarkStart w:id="32" w:name="Texto27"/>
          <w:p w14:paraId="5022FB15" w14:textId="77777777" w:rsidR="002778DC" w:rsidRPr="00875609" w:rsidRDefault="002778DC" w:rsidP="003B2B30">
            <w:r w:rsidRPr="00875609">
              <w:fldChar w:fldCharType="begin">
                <w:ffData>
                  <w:name w:val="Texto27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32"/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90730F0" w14:textId="77777777" w:rsidR="002778DC" w:rsidRPr="00875609" w:rsidRDefault="002778DC" w:rsidP="003B2B30">
            <w:r w:rsidRPr="00875609">
              <w:t>cx. postal pessoal do gestor da informação: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5462477C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41E0BA03" w14:textId="77777777" w:rsidTr="003B2B30">
        <w:tc>
          <w:tcPr>
            <w:tcW w:w="284" w:type="dxa"/>
          </w:tcPr>
          <w:p w14:paraId="595D3AA2" w14:textId="77777777" w:rsidR="002778DC" w:rsidRPr="00875609" w:rsidRDefault="002778DC" w:rsidP="003B2B30">
            <w:r w:rsidRPr="00875609"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 w:rsidRPr="00875609">
              <w:rPr>
                <w:noProof/>
              </w:rPr>
              <w:t> </w:t>
            </w:r>
            <w:r w:rsidRPr="00875609">
              <w:fldChar w:fldCharType="end"/>
            </w:r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89F49D7" w14:textId="77777777" w:rsidR="002778DC" w:rsidRPr="00875609" w:rsidRDefault="002778DC" w:rsidP="003B2B30">
            <w:r w:rsidRPr="00875609">
              <w:t>cx. postal pessoal do representante designado: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654CD70F" w14:textId="77777777" w:rsidR="002778DC" w:rsidRPr="00875609" w:rsidRDefault="002778DC" w:rsidP="002778DC"/>
    <w:p w14:paraId="4FE34FB6" w14:textId="77777777" w:rsidR="002778DC" w:rsidRPr="00875609" w:rsidRDefault="002778DC" w:rsidP="002778DC">
      <w:pPr>
        <w:rPr>
          <w:b/>
          <w:bCs/>
        </w:rPr>
      </w:pPr>
    </w:p>
    <w:p w14:paraId="5E75DD38" w14:textId="77777777" w:rsidR="002778DC" w:rsidRPr="00875609" w:rsidRDefault="002778DC" w:rsidP="002778DC">
      <w:pPr>
        <w:jc w:val="both"/>
        <w:rPr>
          <w:rFonts w:cs="Arial"/>
        </w:rPr>
      </w:pPr>
    </w:p>
    <w:p w14:paraId="6AB4A0F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FE604F" w:rsidRPr="00875609" w14:paraId="48CF3B70" w14:textId="77777777" w:rsidTr="003B2B30">
        <w:tc>
          <w:tcPr>
            <w:tcW w:w="4962" w:type="dxa"/>
            <w:tcBorders>
              <w:bottom w:val="single" w:sz="2" w:space="0" w:color="auto"/>
            </w:tcBorders>
          </w:tcPr>
          <w:p w14:paraId="2E8FBB42" w14:textId="7A63AB13" w:rsidR="00FE604F" w:rsidRPr="00FE604F" w:rsidRDefault="00693021" w:rsidP="00FE604F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141" w:type="dxa"/>
            <w:tcBorders>
              <w:bottom w:val="nil"/>
            </w:tcBorders>
          </w:tcPr>
          <w:p w14:paraId="5B0FAE2A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 xml:space="preserve">  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03995D46" w14:textId="3A1E20C3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3" w:type="dxa"/>
            <w:tcBorders>
              <w:bottom w:val="nil"/>
            </w:tcBorders>
          </w:tcPr>
          <w:p w14:paraId="2D9BFC01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541F8755" w14:textId="13D72B82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4" w:type="dxa"/>
            <w:tcBorders>
              <w:bottom w:val="nil"/>
            </w:tcBorders>
          </w:tcPr>
          <w:p w14:paraId="5897A0F8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C0722CF" w14:textId="5D27DA1B" w:rsidR="00FE604F" w:rsidRPr="00FE604F" w:rsidRDefault="00FE604F" w:rsidP="0046796C">
            <w:pPr>
              <w:jc w:val="both"/>
              <w:rPr>
                <w:rFonts w:cs="Arial"/>
              </w:rPr>
            </w:pPr>
          </w:p>
        </w:tc>
      </w:tr>
    </w:tbl>
    <w:p w14:paraId="5128022A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06E7F43B" w14:textId="77777777" w:rsidR="002778DC" w:rsidRPr="00875609" w:rsidRDefault="002778DC" w:rsidP="002778DC">
      <w:pPr>
        <w:jc w:val="both"/>
        <w:rPr>
          <w:rFonts w:cs="Arial"/>
        </w:rPr>
      </w:pPr>
    </w:p>
    <w:p w14:paraId="0B912F4A" w14:textId="77777777" w:rsidR="002778DC" w:rsidRPr="00875609" w:rsidRDefault="002778DC" w:rsidP="002778DC">
      <w:pPr>
        <w:jc w:val="both"/>
        <w:rPr>
          <w:rFonts w:cs="Arial"/>
        </w:rPr>
      </w:pPr>
    </w:p>
    <w:p w14:paraId="5BCFD1AB" w14:textId="77777777" w:rsidR="002778DC" w:rsidRPr="00875609" w:rsidRDefault="002778DC" w:rsidP="002778DC">
      <w:pPr>
        <w:jc w:val="both"/>
        <w:rPr>
          <w:rFonts w:cs="Arial"/>
        </w:rPr>
      </w:pPr>
    </w:p>
    <w:p w14:paraId="4EAB784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43"/>
        <w:gridCol w:w="160"/>
        <w:gridCol w:w="4678"/>
      </w:tblGrid>
      <w:tr w:rsidR="002778DC" w:rsidRPr="00875609" w14:paraId="3592ADC6" w14:textId="77777777" w:rsidTr="003B2B30">
        <w:trPr>
          <w:cantSplit/>
        </w:trPr>
        <w:tc>
          <w:tcPr>
            <w:tcW w:w="4943" w:type="dxa"/>
            <w:tcBorders>
              <w:bottom w:val="single" w:sz="4" w:space="0" w:color="auto"/>
            </w:tcBorders>
          </w:tcPr>
          <w:p w14:paraId="2331BF2B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160" w:type="dxa"/>
            <w:tcBorders>
              <w:bottom w:val="nil"/>
            </w:tcBorders>
          </w:tcPr>
          <w:p w14:paraId="467F8EC4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4678" w:type="dxa"/>
            <w:tcBorders>
              <w:bottom w:val="nil"/>
            </w:tcBorders>
          </w:tcPr>
          <w:p w14:paraId="2694CD3F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180F7070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left w:val="nil"/>
              <w:bottom w:val="nil"/>
              <w:right w:val="nil"/>
            </w:tcBorders>
          </w:tcPr>
          <w:p w14:paraId="57214E22" w14:textId="77777777" w:rsidR="002778DC" w:rsidRPr="00875609" w:rsidRDefault="002778DC" w:rsidP="003B2B30">
            <w:r w:rsidRPr="00875609">
              <w:t>Assinatura, sob carimbo, do gestor da informação ou representante designado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33BF59F3" w14:textId="77777777" w:rsidR="002778DC" w:rsidRPr="00875609" w:rsidRDefault="002778DC" w:rsidP="003B2B30"/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EEA92D2" w14:textId="77777777" w:rsidR="002778DC" w:rsidRPr="00875609" w:rsidRDefault="002778DC" w:rsidP="003B2B30"/>
        </w:tc>
      </w:tr>
      <w:tr w:rsidR="002778DC" w:rsidRPr="00875609" w14:paraId="23D3C9A4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23592C9D" w14:textId="77777777" w:rsidR="002778DC" w:rsidRPr="00875609" w:rsidRDefault="002778DC" w:rsidP="003B2B30">
            <w:pPr>
              <w:jc w:val="both"/>
            </w:pPr>
            <w:r w:rsidRPr="00875609">
              <w:t xml:space="preserve">Nome completo: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2F115828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76FB732" w14:textId="77777777" w:rsidR="002778DC" w:rsidRPr="00875609" w:rsidRDefault="002778DC" w:rsidP="003B2B30">
            <w:pPr>
              <w:jc w:val="both"/>
            </w:pPr>
          </w:p>
        </w:tc>
      </w:tr>
      <w:tr w:rsidR="002778DC" w:rsidRPr="00875609" w14:paraId="563FD077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0EEB4F34" w14:textId="77777777" w:rsidR="002778DC" w:rsidRPr="00875609" w:rsidRDefault="002778DC" w:rsidP="003B2B30">
            <w:pPr>
              <w:jc w:val="both"/>
            </w:pPr>
            <w:r w:rsidRPr="00875609">
              <w:t xml:space="preserve">Matrícula: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744A4153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5FB8F946" w14:textId="77777777" w:rsidR="002778DC" w:rsidRPr="00875609" w:rsidRDefault="002778DC" w:rsidP="003B2B30">
            <w:pPr>
              <w:jc w:val="both"/>
            </w:pPr>
          </w:p>
        </w:tc>
      </w:tr>
    </w:tbl>
    <w:p w14:paraId="49DA65CB" w14:textId="77777777" w:rsidR="00361886" w:rsidRDefault="00361886" w:rsidP="00815EE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7926B58B" w14:textId="77777777" w:rsidR="006D5D9D" w:rsidRPr="006D5D9D" w:rsidRDefault="006D5D9D" w:rsidP="006D5D9D"/>
    <w:p w14:paraId="42B35FA5" w14:textId="6600FBAF" w:rsidR="002778DC" w:rsidRPr="002778DC" w:rsidRDefault="00931693" w:rsidP="0003782D">
      <w:pPr>
        <w:tabs>
          <w:tab w:val="clear" w:pos="8505"/>
        </w:tabs>
      </w:pPr>
      <w:r w:rsidRPr="00815EE8">
        <w:br w:type="page"/>
      </w:r>
      <w:r w:rsidR="007905AB">
        <w:rPr>
          <w:bCs/>
        </w:rPr>
        <w:lastRenderedPageBreak/>
        <w:t xml:space="preserve">                                                                                                                                                  </w:t>
      </w: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1B5473FA" w14:textId="77777777" w:rsidTr="00BC09E8">
        <w:trPr>
          <w:trHeight w:val="557"/>
        </w:trPr>
        <w:tc>
          <w:tcPr>
            <w:tcW w:w="2268" w:type="dxa"/>
          </w:tcPr>
          <w:p w14:paraId="35234325" w14:textId="213F6CA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24D3A534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6758FA9" w14:textId="7A754B29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882832">
              <w:rPr>
                <w:rFonts w:ascii="Swis721 Md BT" w:hAnsi="Swis721 Md BT"/>
                <w:sz w:val="26"/>
              </w:rPr>
              <w:t xml:space="preserve">BANCO </w:t>
            </w:r>
            <w:proofErr w:type="gramStart"/>
            <w:r w:rsidR="00882832">
              <w:rPr>
                <w:rFonts w:ascii="Swis721 Md BT" w:hAnsi="Swis721 Md BT"/>
                <w:sz w:val="26"/>
              </w:rPr>
              <w:t xml:space="preserve">FICTICIO </w:t>
            </w:r>
            <w:r w:rsidR="00B76FE7">
              <w:rPr>
                <w:rFonts w:ascii="Swis721 Md BT" w:hAnsi="Swis721 Md BT"/>
                <w:sz w:val="26"/>
              </w:rPr>
              <w:t xml:space="preserve"> </w:t>
            </w:r>
            <w:r w:rsidRPr="00303B7A">
              <w:rPr>
                <w:rFonts w:ascii="Swis721 Md BT" w:hAnsi="Swis721 Md BT"/>
                <w:sz w:val="26"/>
              </w:rPr>
              <w:t>por</w:t>
            </w:r>
            <w:proofErr w:type="gramEnd"/>
            <w:r w:rsidRPr="00303B7A">
              <w:rPr>
                <w:rFonts w:ascii="Swis721 Md BT" w:hAnsi="Swis721 Md BT"/>
                <w:sz w:val="26"/>
              </w:rPr>
              <w:t xml:space="preserve"> Entidades Externas</w:t>
            </w:r>
          </w:p>
          <w:p w14:paraId="4715231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10EFAA8F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69EBBBB4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556EDFD4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198DA47B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138CCB00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5C59C4FD" w14:textId="70D4B861" w:rsidR="007905AB" w:rsidRDefault="007905AB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2BB26809" w14:textId="77777777" w:rsidR="00361886" w:rsidRPr="00361886" w:rsidRDefault="00361886" w:rsidP="00361886"/>
    <w:p w14:paraId="7AE70A7A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1 - OBJETIVO</w:t>
      </w:r>
    </w:p>
    <w:p w14:paraId="0C89F218" w14:textId="77777777" w:rsidR="00226295" w:rsidRDefault="00226295">
      <w:pPr>
        <w:tabs>
          <w:tab w:val="clear" w:pos="8505"/>
        </w:tabs>
        <w:jc w:val="both"/>
      </w:pPr>
    </w:p>
    <w:p w14:paraId="23193B4B" w14:textId="4D4F7193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1.1 Informar às Entidades Externas, </w:t>
      </w:r>
      <w:proofErr w:type="gramStart"/>
      <w:r>
        <w:rPr>
          <w:rFonts w:cs="Arial"/>
        </w:rPr>
        <w:t>denominadas Convenentes</w:t>
      </w:r>
      <w:proofErr w:type="gramEnd"/>
      <w:r>
        <w:rPr>
          <w:rFonts w:cs="Arial"/>
        </w:rPr>
        <w:t xml:space="preserve">, as diretrizes, critérios e procedimentos que devem ser seguidos por seus empregados para os quais for solicitado acesso aos recursos computacionais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mediante Convênio firmado com 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1A04650B" w14:textId="77777777" w:rsidR="00226295" w:rsidRDefault="00226295">
      <w:pPr>
        <w:tabs>
          <w:tab w:val="clear" w:pos="8505"/>
        </w:tabs>
        <w:jc w:val="both"/>
      </w:pPr>
    </w:p>
    <w:p w14:paraId="35A524B3" w14:textId="77777777" w:rsidR="00226295" w:rsidRDefault="00226295">
      <w:pPr>
        <w:tabs>
          <w:tab w:val="clear" w:pos="8505"/>
        </w:tabs>
        <w:jc w:val="both"/>
      </w:pPr>
    </w:p>
    <w:p w14:paraId="1B7DA85E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2 - CRITÉRIOS GERAIS</w:t>
      </w:r>
    </w:p>
    <w:p w14:paraId="3EB0E09C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2A59EEF" w14:textId="6B93CBC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2.1 O acesso à rede e aos sistemas corporativos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através de equipamentos operados fora de suas instalações físicas, por empregado de entidade externa que tenha firmado Convênio para acesso aos sistemas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 </w:t>
      </w:r>
      <w:r>
        <w:rPr>
          <w:rFonts w:cs="Arial"/>
        </w:rPr>
        <w:t>deve</w:t>
      </w:r>
      <w:proofErr w:type="gramEnd"/>
      <w:r>
        <w:rPr>
          <w:rFonts w:cs="Arial"/>
        </w:rPr>
        <w:t xml:space="preserve"> ser realizado atendendo as diretrizes contidas neste documento.</w:t>
      </w:r>
    </w:p>
    <w:p w14:paraId="46CEFDA2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DE4FC48" w14:textId="5ED275C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2.2 O empregado de Entidade Externa é denominado “usuário externo” para efeito de identificação junto à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 </w:t>
      </w:r>
      <w:r>
        <w:rPr>
          <w:rFonts w:cs="Arial"/>
        </w:rPr>
        <w:t>como</w:t>
      </w:r>
      <w:proofErr w:type="gramEnd"/>
      <w:r>
        <w:rPr>
          <w:rFonts w:cs="Arial"/>
        </w:rPr>
        <w:t xml:space="preserve"> usuário autorizado a ter acesso aos seus recursos computacionais.</w:t>
      </w:r>
    </w:p>
    <w:p w14:paraId="24AF1420" w14:textId="77777777" w:rsidR="00226295" w:rsidRDefault="00226295">
      <w:pPr>
        <w:tabs>
          <w:tab w:val="clear" w:pos="8505"/>
        </w:tabs>
        <w:jc w:val="both"/>
      </w:pPr>
    </w:p>
    <w:p w14:paraId="6BA3CB6A" w14:textId="77777777" w:rsidR="00226295" w:rsidRDefault="00226295">
      <w:pPr>
        <w:tabs>
          <w:tab w:val="clear" w:pos="8505"/>
        </w:tabs>
        <w:jc w:val="both"/>
      </w:pPr>
    </w:p>
    <w:p w14:paraId="05BF9FC4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3 - RESPONSABILIDADES</w:t>
      </w:r>
    </w:p>
    <w:p w14:paraId="2360D83A" w14:textId="77777777" w:rsidR="00226295" w:rsidRDefault="00226295">
      <w:pPr>
        <w:tabs>
          <w:tab w:val="clear" w:pos="8505"/>
        </w:tabs>
        <w:jc w:val="both"/>
      </w:pPr>
    </w:p>
    <w:p w14:paraId="5554017C" w14:textId="77777777" w:rsidR="00226295" w:rsidRDefault="00226295">
      <w:pPr>
        <w:tabs>
          <w:tab w:val="clear" w:pos="8505"/>
        </w:tabs>
        <w:jc w:val="both"/>
        <w:rPr>
          <w:b/>
          <w:bCs/>
        </w:rPr>
      </w:pPr>
      <w:r>
        <w:rPr>
          <w:b/>
          <w:bCs/>
        </w:rPr>
        <w:t>3.1 - Da Entidade Externa Convenente</w:t>
      </w:r>
    </w:p>
    <w:p w14:paraId="12C9D8C7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48DFEE4" w14:textId="5D3AB801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3.1.1 Dar ciência dessa Política aos empregados autorizados a ter acesso aos recursos computacionais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fazendo com que as responsabilidades e os procedimentos aqui descritos sejam cumpridos por esses empregados, arcando com as responsabilizações inerentes pelo não cumprimento.</w:t>
      </w:r>
    </w:p>
    <w:p w14:paraId="36785E4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2C671E9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>3.1.2 Preencher e assinar, sob carimbo, as duas vias do Convênio.</w:t>
      </w:r>
    </w:p>
    <w:p w14:paraId="520CCB7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FE75E10" w14:textId="34F06FD6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3.1.3 Preencher e assinar, sob carimbo, as FICUS/E, verificando se constam, obrigatoriamente, as cópias legíveis do RG e CPF do empregado para o qual está solicitando cadastramento aos recursos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7A107BF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57122CC" w14:textId="0591869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3.1.4 Providenciar a entrega do Convênio, das FICUS/E e seus anexos ao Gestor da Informação na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ou ao representante da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designado pelo gestor da informação.</w:t>
      </w:r>
    </w:p>
    <w:p w14:paraId="4050EB6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7B640C48" w14:textId="6DA2CBD5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3.1.5 Aguardar cópia do Convênio firmado com 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e dos Comunicados de Cadastramento dos seus empregados.</w:t>
      </w:r>
    </w:p>
    <w:p w14:paraId="48383100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EBC96CE" w14:textId="5A669D28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3.1.6 Entregar aos empregados sob sua responsabilidade os Comunicados de Cadastramentos de usuário externo encaminhados pela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13F23375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DACC214" w14:textId="1EF34EDD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3.1.7 Comunicar ao gestor da informação ou ao representante designado, responsável na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pela autorização de acesso para os empregados de sua entidade as seguintes ocorrências:</w:t>
      </w:r>
    </w:p>
    <w:p w14:paraId="779E6A67" w14:textId="77777777" w:rsidR="006D251D" w:rsidRDefault="006D251D">
      <w:pPr>
        <w:tabs>
          <w:tab w:val="clear" w:pos="8505"/>
        </w:tabs>
        <w:jc w:val="both"/>
        <w:rPr>
          <w:rFonts w:cs="Arial"/>
        </w:rPr>
      </w:pPr>
    </w:p>
    <w:p w14:paraId="1364FC43" w14:textId="6A1C76DC" w:rsidR="00226295" w:rsidRDefault="00226295">
      <w:pPr>
        <w:pStyle w:val="Recuodecorpodetexto3"/>
      </w:pPr>
      <w:r>
        <w:t>-</w:t>
      </w:r>
      <w:r>
        <w:tab/>
      </w:r>
      <w:proofErr w:type="gramStart"/>
      <w:r>
        <w:t>ocorrências</w:t>
      </w:r>
      <w:proofErr w:type="gramEnd"/>
      <w:r>
        <w:t xml:space="preserve"> de violação na correspondência ou o não recebimento após decorrido o prazo de 05 dias úteis da solicitação de acesso, que, porventura, sejam reportados por empregados de sua Entidade, para os quais solicitou acesso aos recursos computacionais da </w:t>
      </w:r>
      <w:r w:rsidR="00882832">
        <w:t xml:space="preserve">BANCO </w:t>
      </w:r>
      <w:proofErr w:type="gramStart"/>
      <w:r w:rsidR="00882832">
        <w:t xml:space="preserve">FICTICIO </w:t>
      </w:r>
      <w:r w:rsidR="006E48C4">
        <w:t>;</w:t>
      </w:r>
      <w:proofErr w:type="gramEnd"/>
    </w:p>
    <w:p w14:paraId="242E6025" w14:textId="77777777" w:rsidR="006D251D" w:rsidRDefault="006D251D">
      <w:pPr>
        <w:pStyle w:val="Recuodecorpodetexto3"/>
      </w:pPr>
    </w:p>
    <w:p w14:paraId="222B4210" w14:textId="07773991" w:rsidR="00226295" w:rsidRDefault="00226295">
      <w:pPr>
        <w:tabs>
          <w:tab w:val="clear" w:pos="8505"/>
        </w:tabs>
        <w:ind w:left="284" w:hanging="284"/>
        <w:jc w:val="both"/>
        <w:rPr>
          <w:rFonts w:cs="Arial"/>
        </w:rPr>
      </w:pPr>
      <w:r>
        <w:rPr>
          <w:rFonts w:cs="Arial"/>
        </w:rPr>
        <w:t>-</w:t>
      </w:r>
      <w:r>
        <w:rPr>
          <w:rFonts w:cs="Arial"/>
        </w:rPr>
        <w:tab/>
      </w:r>
      <w:proofErr w:type="gramStart"/>
      <w:r>
        <w:rPr>
          <w:rFonts w:cs="Arial"/>
        </w:rPr>
        <w:t>necessidade</w:t>
      </w:r>
      <w:proofErr w:type="gramEnd"/>
      <w:r>
        <w:rPr>
          <w:rFonts w:cs="Arial"/>
        </w:rPr>
        <w:t xml:space="preserve"> de troca ou desbloqueio da senha para acesso aos ambientes computacionais da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 xml:space="preserve">dos empregados sob sua responsabilidade, informando o código de identificação fornecido pela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com que o usuário efetua acesso.</w:t>
      </w:r>
    </w:p>
    <w:p w14:paraId="70921263" w14:textId="77777777" w:rsidR="00226295" w:rsidRDefault="00226295">
      <w:pPr>
        <w:tabs>
          <w:tab w:val="clear" w:pos="8505"/>
        </w:tabs>
        <w:jc w:val="both"/>
        <w:rPr>
          <w:snapToGrid w:val="0"/>
        </w:rPr>
      </w:pPr>
    </w:p>
    <w:p w14:paraId="2ED8511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 xml:space="preserve">3.2 - Do </w:t>
      </w:r>
      <w:r w:rsidR="00CC52CA">
        <w:rPr>
          <w:rFonts w:ascii="Arial-BoldMT" w:hAnsi="Arial-BoldMT"/>
          <w:b/>
          <w:bCs/>
          <w:szCs w:val="18"/>
        </w:rPr>
        <w:t xml:space="preserve">Usuário </w:t>
      </w:r>
      <w:r>
        <w:rPr>
          <w:rFonts w:ascii="Arial-BoldMT" w:hAnsi="Arial-BoldMT"/>
          <w:b/>
          <w:bCs/>
          <w:szCs w:val="18"/>
        </w:rPr>
        <w:t>Extern</w:t>
      </w:r>
      <w:r w:rsidR="00CC52CA">
        <w:rPr>
          <w:rFonts w:ascii="Arial-BoldMT" w:hAnsi="Arial-BoldMT"/>
          <w:b/>
          <w:bCs/>
          <w:szCs w:val="18"/>
        </w:rPr>
        <w:t>o</w:t>
      </w:r>
    </w:p>
    <w:p w14:paraId="3BAC5D7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E89695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3.2.1 Estar ciente e cumprir os critérios e responsabilidades estabelecid</w:t>
      </w:r>
      <w:r w:rsidR="006D251D">
        <w:rPr>
          <w:rFonts w:cs="Arial"/>
          <w:szCs w:val="18"/>
        </w:rPr>
        <w:t>a</w:t>
      </w:r>
      <w:r w:rsidR="004E6800">
        <w:rPr>
          <w:rFonts w:cs="Arial"/>
          <w:szCs w:val="18"/>
        </w:rPr>
        <w:t>s</w:t>
      </w:r>
      <w:r>
        <w:rPr>
          <w:rFonts w:cs="Arial"/>
          <w:szCs w:val="18"/>
        </w:rPr>
        <w:t xml:space="preserve"> nesta Política, que lhe diga respeito.</w:t>
      </w:r>
    </w:p>
    <w:p w14:paraId="589B8F77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62DBA60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3.2.2 Preencher e assinar a FICUS/E, anexando obrigatoriamente cópia legível do RG e CPF.</w:t>
      </w:r>
    </w:p>
    <w:p w14:paraId="1F7DB75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34F00336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3.2.3 Aguardar o recebimento do Comunicado de Cadastramento do Usuário Externo</w:t>
      </w:r>
      <w:r w:rsidR="00640109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>via correspondência em papel.</w:t>
      </w:r>
    </w:p>
    <w:p w14:paraId="76B810B2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0E6573F4" w14:textId="77777777" w:rsidR="006E48C4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3.2.3.1 </w:t>
      </w:r>
      <w:r w:rsidR="006E48C4">
        <w:rPr>
          <w:rFonts w:cs="Arial"/>
          <w:szCs w:val="18"/>
        </w:rPr>
        <w:t>Informar, imediatamente ao representante legal de sua empresa, c</w:t>
      </w:r>
      <w:r>
        <w:rPr>
          <w:rFonts w:cs="Arial"/>
          <w:szCs w:val="18"/>
        </w:rPr>
        <w:t>aso perceba qualquer sinal de violação na correspondência ou não a receba em 5 dias úteis</w:t>
      </w:r>
      <w:r w:rsidR="006E48C4">
        <w:rPr>
          <w:rFonts w:cs="Arial"/>
          <w:szCs w:val="18"/>
        </w:rPr>
        <w:t>.</w:t>
      </w:r>
    </w:p>
    <w:p w14:paraId="651E11B5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  </w:t>
      </w:r>
    </w:p>
    <w:p w14:paraId="4D9A4430" w14:textId="705FC1D3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 Seguir as instruções para acesso contidas no Comunicado de Cadastramento de Usuário Externo.</w:t>
      </w:r>
    </w:p>
    <w:p w14:paraId="3236D3CF" w14:textId="497BC13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515D986D" w14:textId="77777777" w:rsidTr="00BC09E8">
        <w:trPr>
          <w:trHeight w:val="557"/>
        </w:trPr>
        <w:tc>
          <w:tcPr>
            <w:tcW w:w="2268" w:type="dxa"/>
          </w:tcPr>
          <w:p w14:paraId="33FBBA9D" w14:textId="64AF2149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5B32E0BD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49E4AC58" w14:textId="79AAF715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882832">
              <w:rPr>
                <w:rFonts w:ascii="Swis721 Md BT" w:hAnsi="Swis721 Md BT"/>
                <w:sz w:val="26"/>
              </w:rPr>
              <w:t xml:space="preserve">BANCO FICTICIO </w:t>
            </w:r>
            <w:r w:rsidRPr="00303B7A">
              <w:rPr>
                <w:rFonts w:ascii="Swis721 Md BT" w:hAnsi="Swis721 Md BT"/>
                <w:sz w:val="26"/>
              </w:rPr>
              <w:t>por Entidades Externas</w:t>
            </w:r>
          </w:p>
          <w:p w14:paraId="64B4853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7C6728E7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4DE7FA9D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1C992047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39780F19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862C48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9B77AD9" w14:textId="77777777" w:rsidR="00303B7A" w:rsidRDefault="00303B7A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C687507" w14:textId="044AEECA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3.2.4.1 Após ler atentamente o comunicado de cadastramento que lhe foi enviado e efetuar o primeiro acesso, o usuário externo deve:</w:t>
      </w:r>
    </w:p>
    <w:p w14:paraId="4E5E7CA9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9E1479F" w14:textId="525CC28B" w:rsidR="00226295" w:rsidRDefault="00226295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  <w:r>
        <w:rPr>
          <w:rFonts w:cs="Arial"/>
          <w:szCs w:val="18"/>
        </w:rPr>
        <w:t>-</w:t>
      </w:r>
      <w:r>
        <w:rPr>
          <w:rFonts w:cs="Arial"/>
          <w:szCs w:val="18"/>
        </w:rPr>
        <w:tab/>
      </w:r>
      <w:proofErr w:type="gramStart"/>
      <w:r>
        <w:rPr>
          <w:rFonts w:cs="Arial"/>
          <w:szCs w:val="18"/>
        </w:rPr>
        <w:t>informar</w:t>
      </w:r>
      <w:proofErr w:type="gramEnd"/>
      <w:r>
        <w:rPr>
          <w:rFonts w:cs="Arial"/>
          <w:szCs w:val="18"/>
        </w:rPr>
        <w:t xml:space="preserve"> o Código de Identificação do Usuário e a senha inicial;</w:t>
      </w:r>
    </w:p>
    <w:p w14:paraId="72856BA3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</w:p>
    <w:p w14:paraId="037F33FF" w14:textId="4FF52036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efetuar</w:t>
      </w:r>
      <w:proofErr w:type="gramEnd"/>
      <w:r>
        <w:rPr>
          <w:szCs w:val="18"/>
        </w:rPr>
        <w:t xml:space="preserve"> imediatamente a troca dessa senha, observando o padrão para formação de senha e as recomendações constantes no Comunicado de Cadastramento que lhe foi enviado;</w:t>
      </w:r>
    </w:p>
    <w:p w14:paraId="41FA60C7" w14:textId="6E1BAEBD" w:rsidR="00640109" w:rsidRDefault="00640109">
      <w:pPr>
        <w:pStyle w:val="Recuodecorpodetexto3"/>
        <w:autoSpaceDE w:val="0"/>
        <w:autoSpaceDN w:val="0"/>
        <w:adjustRightInd w:val="0"/>
        <w:rPr>
          <w:szCs w:val="18"/>
        </w:rPr>
      </w:pPr>
    </w:p>
    <w:p w14:paraId="3D5F9367" w14:textId="5FD2F16A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destruir</w:t>
      </w:r>
      <w:proofErr w:type="gramEnd"/>
      <w:r>
        <w:rPr>
          <w:szCs w:val="18"/>
        </w:rPr>
        <w:t xml:space="preserve"> o Comunicado de Cadastramento que lhe foi enviado, após leitura e cumprimento das recomendações nele contidas.</w:t>
      </w:r>
    </w:p>
    <w:p w14:paraId="16A6997B" w14:textId="28D13149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05ACCF7" w14:textId="5B0B808F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 Estar ciente de que a senha fornecida pela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para acesso aos recursos computacionais que lhe forem disponibilizados é uma informação de segurança que tem caráter </w:t>
      </w:r>
      <w:r>
        <w:rPr>
          <w:rFonts w:cs="Arial"/>
          <w:b/>
          <w:bCs/>
          <w:szCs w:val="18"/>
        </w:rPr>
        <w:t>pessoal e intransferível e requer sigilo absoluto</w:t>
      </w:r>
      <w:r>
        <w:rPr>
          <w:rFonts w:cs="Arial"/>
          <w:szCs w:val="18"/>
        </w:rPr>
        <w:t>.</w:t>
      </w:r>
    </w:p>
    <w:p w14:paraId="0675EBF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4E8FF3F" w14:textId="38789D2B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3.2.5.1 </w:t>
      </w:r>
      <w:r>
        <w:rPr>
          <w:rFonts w:cs="Arial"/>
          <w:b/>
          <w:bCs/>
          <w:szCs w:val="18"/>
        </w:rPr>
        <w:t>A divulgação da senha é terminantemente proibida</w:t>
      </w:r>
      <w:r>
        <w:rPr>
          <w:rFonts w:cs="Arial"/>
          <w:szCs w:val="18"/>
        </w:rPr>
        <w:t>, estando o usuário externo sujeito a ser responsabilizado por danos decorrentes da sua divulgação e uso indevido e a aplicação das sanções descritas na cláusula quarta do Convênio.</w:t>
      </w:r>
    </w:p>
    <w:p w14:paraId="29950268" w14:textId="6E2CAD4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48A269F" w14:textId="40E898E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3.2.6 Manter o sigilo da senha, respondendo pelo uso indevido, e pelo uso por terceiros.</w:t>
      </w:r>
    </w:p>
    <w:p w14:paraId="52F88F9B" w14:textId="3FF7CDD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AA1217" w14:textId="396CC133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3.2.7 Comunicar ao representante legal da empresa a necessidade de solicitar à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troca ou desbloqueio de sua senha para acesso aos ambientes computacionais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.</w:t>
      </w:r>
      <w:proofErr w:type="gramEnd"/>
    </w:p>
    <w:p w14:paraId="2B84BB99" w14:textId="3380779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E1D9BC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3.2.8 Executar apenas as funções específicas que lhe foram concedidas pela autorização de acesso.</w:t>
      </w:r>
    </w:p>
    <w:p w14:paraId="70ECCCF2" w14:textId="7B83BA4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477F4298" w14:textId="770EA036" w:rsidR="00226295" w:rsidRDefault="00226295">
      <w:pPr>
        <w:pStyle w:val="Corpodetexto"/>
        <w:tabs>
          <w:tab w:val="clear" w:pos="8505"/>
        </w:tabs>
        <w:autoSpaceDE w:val="0"/>
        <w:autoSpaceDN w:val="0"/>
        <w:adjustRightInd w:val="0"/>
        <w:rPr>
          <w:rFonts w:cs="Arial"/>
          <w:szCs w:val="18"/>
        </w:rPr>
      </w:pPr>
      <w:r>
        <w:rPr>
          <w:rFonts w:cs="Arial"/>
          <w:szCs w:val="18"/>
        </w:rPr>
        <w:t xml:space="preserve">3.2.9 Usar os recursos e as informações para as quais lhe foi concedido acesso em estrita observância a abrangência atribuída pelo gestor da informação da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e às cláusulas constantes no Convênio firmado com 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>pela Entidade Externa a que pertence, estando ciente do grau de sigilo atribuído à informação disponibilizada.</w:t>
      </w:r>
    </w:p>
    <w:p w14:paraId="782AA399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6D31161" w14:textId="3A2EA13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 w:rsidRPr="009D6CAB">
        <w:rPr>
          <w:rFonts w:cs="Arial"/>
          <w:szCs w:val="18"/>
        </w:rPr>
        <w:t xml:space="preserve">3.2.10 Manter seu acesso aos ambientes computacionais da </w:t>
      </w:r>
      <w:r w:rsidR="00882832">
        <w:rPr>
          <w:rFonts w:cs="Arial"/>
          <w:szCs w:val="18"/>
        </w:rPr>
        <w:t xml:space="preserve">BANCO FICTICIO </w:t>
      </w:r>
      <w:r w:rsidRPr="009D6CAB">
        <w:rPr>
          <w:rFonts w:cs="Arial"/>
          <w:szCs w:val="18"/>
        </w:rPr>
        <w:t xml:space="preserve">atualizado, </w:t>
      </w:r>
      <w:r w:rsidRPr="009D6CAB">
        <w:rPr>
          <w:rFonts w:cs="Arial"/>
          <w:b/>
          <w:bCs/>
          <w:szCs w:val="18"/>
        </w:rPr>
        <w:t xml:space="preserve">num prazo máximo de </w:t>
      </w:r>
      <w:r w:rsidR="00803643" w:rsidRPr="009D6CAB">
        <w:rPr>
          <w:rFonts w:cs="Arial"/>
          <w:b/>
          <w:bCs/>
          <w:szCs w:val="18"/>
        </w:rPr>
        <w:t>60</w:t>
      </w:r>
      <w:r w:rsidRPr="009D6CAB">
        <w:rPr>
          <w:rFonts w:cs="Arial"/>
          <w:b/>
          <w:bCs/>
          <w:szCs w:val="18"/>
        </w:rPr>
        <w:t xml:space="preserve"> dias</w:t>
      </w:r>
      <w:r w:rsidRPr="009D6CAB">
        <w:rPr>
          <w:rFonts w:cs="Arial"/>
          <w:szCs w:val="18"/>
        </w:rPr>
        <w:t>, a fim de evitar o bloqueio de seu acesso após decorrido esse prazo.</w:t>
      </w:r>
    </w:p>
    <w:p w14:paraId="3A4E8630" w14:textId="5B9EBFDF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17EB201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7FD703" w14:textId="473E7895" w:rsidR="00226295" w:rsidRDefault="00882832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 xml:space="preserve">BANCO FICTICIO </w:t>
      </w:r>
    </w:p>
    <w:p w14:paraId="5768514D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803CE30" w14:textId="49F30F61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2509F1C3" w14:textId="5DA7AD13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098C9604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226295" w14:paraId="6B7CD56A" w14:textId="77777777">
        <w:tc>
          <w:tcPr>
            <w:tcW w:w="4962" w:type="dxa"/>
            <w:tcBorders>
              <w:bottom w:val="single" w:sz="2" w:space="0" w:color="auto"/>
            </w:tcBorders>
          </w:tcPr>
          <w:p w14:paraId="7163D890" w14:textId="01E0A419" w:rsidR="00226295" w:rsidRDefault="00402003" w:rsidP="0007428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local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780699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7DA1DFD7" w14:textId="7124C300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dia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46152727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348BDA50" w14:textId="53EDD583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mes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7442EC0D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666A961" w14:textId="1D57C05E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ano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</w:rPr>
              <w:fldChar w:fldCharType="end"/>
            </w:r>
          </w:p>
        </w:tc>
      </w:tr>
    </w:tbl>
    <w:p w14:paraId="2F1421EB" w14:textId="10E8FE0B" w:rsidR="00226295" w:rsidRDefault="00226295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>
        <w:rPr>
          <w:rFonts w:cs="Arial"/>
          <w:spacing w:val="0"/>
        </w:rPr>
        <w:t>Local/Data</w:t>
      </w:r>
    </w:p>
    <w:p w14:paraId="3266091E" w14:textId="0DF62CB5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F788816" w14:textId="070D742C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1E0972B6" w14:textId="4DDAF77C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6B8264DD" w14:textId="06C021AE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04646DB2" w14:textId="34D7EBB9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1BD0FF70" w14:textId="02BA9CEB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36"/>
        <w:gridCol w:w="5245"/>
      </w:tblGrid>
      <w:tr w:rsidR="00504964" w14:paraId="419C8A56" w14:textId="77777777">
        <w:trPr>
          <w:cantSplit/>
        </w:trPr>
        <w:tc>
          <w:tcPr>
            <w:tcW w:w="4536" w:type="dxa"/>
            <w:tcBorders>
              <w:bottom w:val="nil"/>
            </w:tcBorders>
          </w:tcPr>
          <w:p w14:paraId="3BE420E3" w14:textId="77777777" w:rsidR="00504964" w:rsidRDefault="00504964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___________________________________________     </w:t>
            </w:r>
          </w:p>
        </w:tc>
        <w:tc>
          <w:tcPr>
            <w:tcW w:w="5245" w:type="dxa"/>
            <w:tcBorders>
              <w:bottom w:val="nil"/>
            </w:tcBorders>
          </w:tcPr>
          <w:p w14:paraId="39CE7CF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rFonts w:cs="Arial"/>
              </w:rPr>
            </w:pPr>
            <w:r>
              <w:rPr>
                <w:rFonts w:cs="Arial"/>
              </w:rPr>
              <w:t>_________________________________________</w:t>
            </w:r>
          </w:p>
        </w:tc>
      </w:tr>
      <w:tr w:rsidR="00504964" w14:paraId="302BA9BD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D73DC16" w14:textId="77777777" w:rsidR="00504964" w:rsidRDefault="00504964">
            <w:pPr>
              <w:tabs>
                <w:tab w:val="clear" w:pos="8505"/>
              </w:tabs>
              <w:jc w:val="both"/>
            </w:pPr>
            <w:r>
              <w:t>Assinatura do usuário externo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50CEFF7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Assinatura, sob carimbo, do </w:t>
            </w:r>
            <w:r>
              <w:rPr>
                <w:rFonts w:cs="Arial"/>
                <w:szCs w:val="18"/>
              </w:rPr>
              <w:t>representante legal da</w:t>
            </w:r>
          </w:p>
        </w:tc>
      </w:tr>
      <w:tr w:rsidR="00504964" w14:paraId="2EC07331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161B76E7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6AD3B1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55CD13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80FDB1F" w14:textId="77777777" w:rsidR="00504964" w:rsidRDefault="00504964">
            <w:pPr>
              <w:tabs>
                <w:tab w:val="clear" w:pos="8505"/>
              </w:tabs>
              <w:jc w:val="both"/>
            </w:pPr>
          </w:p>
          <w:p w14:paraId="0355F035" w14:textId="4DF8B266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12ECE0B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entidade externa                                                                          </w:t>
            </w:r>
          </w:p>
          <w:p w14:paraId="2475C6EA" w14:textId="57A7B591" w:rsidR="00504964" w:rsidRDefault="00504964" w:rsidP="00062558">
            <w:pPr>
              <w:tabs>
                <w:tab w:val="clear" w:pos="8505"/>
              </w:tabs>
              <w:ind w:left="196"/>
              <w:jc w:val="both"/>
            </w:pPr>
            <w:r>
              <w:t xml:space="preserve"> Nome completo: </w:t>
            </w:r>
            <w:r w:rsidR="00402F97">
              <w:t>FULANO PREPOSTO</w:t>
            </w:r>
          </w:p>
        </w:tc>
      </w:tr>
      <w:tr w:rsidR="00504964" w14:paraId="20DA0B29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4D29BB1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  <w:r>
              <w:rPr>
                <w:sz w:val="2"/>
              </w:rPr>
              <w:t xml:space="preserve">                           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EABD367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919C976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7EAD75E" w14:textId="3359E0E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CPF: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755292F" w14:textId="5BCD7441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CPF: </w:t>
            </w:r>
            <w:r w:rsidR="00DD5DBF">
              <w:t>111</w:t>
            </w:r>
            <w:r w:rsidR="00EE713E">
              <w:t>.</w:t>
            </w:r>
            <w:r w:rsidR="00DD5DBF">
              <w:t>111</w:t>
            </w:r>
            <w:r w:rsidR="00EE713E">
              <w:t>.</w:t>
            </w:r>
            <w:r w:rsidR="00DD5DBF">
              <w:t>111</w:t>
            </w:r>
            <w:r w:rsidR="00EE713E">
              <w:t>-</w:t>
            </w:r>
            <w:r w:rsidR="00DD5DBF">
              <w:t>11</w:t>
            </w:r>
          </w:p>
        </w:tc>
      </w:tr>
      <w:tr w:rsidR="00504964" w14:paraId="09811BF5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4D52A875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7155C41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2C0832F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391A40AC" w14:textId="7295C54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Cargo: </w:t>
            </w:r>
            <w:fldSimple w:instr=" REF  cargo ">
              <w:r w:rsidR="00693021"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F2FE8F1" w14:textId="77777777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Cargo: </w:t>
            </w:r>
            <w:r w:rsidR="00EB468F" w:rsidRPr="00EB468F">
              <w:t>PREPOSTO</w:t>
            </w:r>
          </w:p>
        </w:tc>
      </w:tr>
    </w:tbl>
    <w:p w14:paraId="51978678" w14:textId="77777777" w:rsidR="00226295" w:rsidRDefault="00226295">
      <w:pPr>
        <w:tabs>
          <w:tab w:val="clear" w:pos="8505"/>
        </w:tabs>
        <w:jc w:val="both"/>
      </w:pPr>
    </w:p>
    <w:p w14:paraId="3D0E7C8A" w14:textId="77777777" w:rsidR="000F71CE" w:rsidRDefault="000F71CE">
      <w:pPr>
        <w:tabs>
          <w:tab w:val="clear" w:pos="8505"/>
        </w:tabs>
        <w:jc w:val="both"/>
      </w:pPr>
    </w:p>
    <w:p w14:paraId="6FCC96E4" w14:textId="77777777" w:rsidR="000F71CE" w:rsidRDefault="000F71CE">
      <w:pPr>
        <w:tabs>
          <w:tab w:val="clear" w:pos="8505"/>
        </w:tabs>
        <w:jc w:val="both"/>
      </w:pPr>
    </w:p>
    <w:p w14:paraId="3F8057FC" w14:textId="5C7B574E" w:rsidR="00815EE8" w:rsidRDefault="00815EE8">
      <w:pPr>
        <w:tabs>
          <w:tab w:val="clear" w:pos="8505"/>
        </w:tabs>
        <w:jc w:val="both"/>
        <w:sectPr w:rsidR="00815EE8" w:rsidSect="00C311FA">
          <w:headerReference w:type="default" r:id="rId11"/>
          <w:footerReference w:type="default" r:id="rId12"/>
          <w:pgSz w:w="11907" w:h="16840" w:code="9"/>
          <w:pgMar w:top="1" w:right="1134" w:bottom="1134" w:left="1134" w:header="1" w:footer="851" w:gutter="0"/>
          <w:pgNumType w:start="1"/>
          <w:cols w:space="720"/>
          <w:docGrid w:linePitch="245"/>
        </w:sectPr>
      </w:pPr>
    </w:p>
    <w:p w14:paraId="17D9F485" w14:textId="77777777" w:rsidR="000F71CE" w:rsidRDefault="000F71CE" w:rsidP="000F71CE"/>
    <w:p w14:paraId="4A625542" w14:textId="77777777" w:rsidR="000F71CE" w:rsidRDefault="000F71CE" w:rsidP="000F71CE"/>
    <w:p w14:paraId="2FD2F996" w14:textId="46993E2B" w:rsidR="006E17FF" w:rsidRDefault="006E17FF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7FF2CB9D" w14:textId="77777777" w:rsidR="00C311FA" w:rsidRDefault="00C311FA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49D35FB5" w14:textId="647B4495" w:rsidR="006E17FF" w:rsidRDefault="006A60FA" w:rsidP="006A60FA">
      <w:pPr>
        <w:jc w:val="center"/>
      </w:pPr>
      <w:r w:rsidRPr="006A60FA">
        <w:rPr>
          <w:b/>
          <w:sz w:val="20"/>
        </w:rPr>
        <w:t>DECLARAÇÃO – VEDAÇÃO AO NEPOTISMO</w:t>
      </w:r>
    </w:p>
    <w:p w14:paraId="4D0B7FE4" w14:textId="77777777" w:rsidR="006E17FF" w:rsidRPr="0046796C" w:rsidRDefault="006E17FF" w:rsidP="0046796C">
      <w:pPr>
        <w:tabs>
          <w:tab w:val="clear" w:pos="8505"/>
        </w:tabs>
        <w:ind w:right="1559"/>
        <w:rPr>
          <w:rFonts w:ascii="Times New Roman" w:hAnsi="Times New Roman"/>
          <w:color w:val="auto"/>
          <w:sz w:val="20"/>
        </w:rPr>
      </w:pPr>
    </w:p>
    <w:p w14:paraId="3057CB68" w14:textId="43F5F54B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>Eu,</w:t>
      </w:r>
      <w:r w:rsidR="00CB5DF4" w:rsidRPr="0046796C">
        <w:rPr>
          <w:sz w:val="20"/>
        </w:rPr>
        <w:t xml:space="preserve"> </w:t>
      </w:r>
      <w:r w:rsidR="00983EBA" w:rsidRPr="0046796C">
        <w:rPr>
          <w:sz w:val="20"/>
        </w:rPr>
        <w:fldChar w:fldCharType="begin"/>
      </w:r>
      <w:r w:rsidR="00983EBA" w:rsidRPr="0046796C">
        <w:rPr>
          <w:sz w:val="20"/>
        </w:rPr>
        <w:instrText xml:space="preserve"> REF  nome </w:instrText>
      </w:r>
      <w:r w:rsidR="0046796C" w:rsidRPr="0046796C">
        <w:rPr>
          <w:sz w:val="20"/>
        </w:rPr>
        <w:instrText xml:space="preserve"> \* MERGEFORMAT </w:instrText>
      </w:r>
      <w:r w:rsidR="00983EBA" w:rsidRPr="0046796C">
        <w:rPr>
          <w:sz w:val="20"/>
        </w:rPr>
        <w:fldChar w:fldCharType="separate"/>
      </w:r>
      <w:r w:rsidR="00A831EE">
        <w:rPr>
          <w:noProof/>
          <w:sz w:val="20"/>
        </w:rPr>
        <w:t>COLABORADOR 12</w:t>
      </w:r>
      <w:r w:rsidR="00983EBA" w:rsidRPr="0046796C">
        <w:rPr>
          <w:noProof/>
          <w:sz w:val="20"/>
        </w:rPr>
        <w:fldChar w:fldCharType="end"/>
      </w:r>
      <w:r w:rsidR="00402003" w:rsidRPr="0046796C">
        <w:rPr>
          <w:sz w:val="20"/>
        </w:rPr>
        <w:t xml:space="preserve"> </w:t>
      </w:r>
      <w:r w:rsidRPr="0046796C">
        <w:rPr>
          <w:sz w:val="20"/>
        </w:rPr>
        <w:t xml:space="preserve">prestador de serviços da empresa </w:t>
      </w:r>
      <w:proofErr w:type="spellStart"/>
      <w:r w:rsidR="00DD0F11">
        <w:rPr>
          <w:sz w:val="20"/>
        </w:rPr>
        <w:t>EMPRESA</w:t>
      </w:r>
      <w:proofErr w:type="spellEnd"/>
      <w:r w:rsidR="00DD0F11">
        <w:rPr>
          <w:sz w:val="20"/>
        </w:rPr>
        <w:t xml:space="preserve"> TERCEIRIZADA</w:t>
      </w:r>
      <w:r w:rsidR="001E176F" w:rsidRPr="0046796C">
        <w:rPr>
          <w:sz w:val="20"/>
        </w:rPr>
        <w:t xml:space="preserve"> </w:t>
      </w:r>
      <w:r w:rsidRPr="0046796C">
        <w:rPr>
          <w:sz w:val="20"/>
        </w:rPr>
        <w:t xml:space="preserve">vinculado ao contrato nº </w:t>
      </w:r>
      <w:r w:rsidR="00CA132A">
        <w:rPr>
          <w:sz w:val="20"/>
        </w:rPr>
        <w:t>CONTRATO 2025</w:t>
      </w:r>
      <w:r w:rsidRPr="0046796C">
        <w:rPr>
          <w:sz w:val="20"/>
        </w:rPr>
        <w:t>, declaro sob as penas da Lei que:</w:t>
      </w:r>
    </w:p>
    <w:p w14:paraId="3323337E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687B3306" w14:textId="77FE2666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1. Não tenho vínculo familiar (cônjuge, companheiro ou parente em linha reta ou colateral, por consangüinidade ou afinidade, até o terceiro grau, nos termos dos artigos 1.591 a 1.595 da Lei nº 10.406/2002 – Código Civil) com empregado(s) </w:t>
      </w:r>
      <w:r w:rsidR="00882832">
        <w:rPr>
          <w:sz w:val="20"/>
        </w:rPr>
        <w:t xml:space="preserve">BANCO FICTICIO </w:t>
      </w:r>
      <w:r w:rsidRPr="0046796C">
        <w:rPr>
          <w:sz w:val="20"/>
        </w:rPr>
        <w:t xml:space="preserve">que exerçam cargo em comissão ou função de </w:t>
      </w:r>
      <w:proofErr w:type="gramStart"/>
      <w:r w:rsidRPr="0046796C">
        <w:rPr>
          <w:sz w:val="20"/>
        </w:rPr>
        <w:t>confiança  ou</w:t>
      </w:r>
      <w:proofErr w:type="gramEnd"/>
      <w:r w:rsidRPr="0046796C">
        <w:rPr>
          <w:sz w:val="20"/>
        </w:rPr>
        <w:t xml:space="preserve"> com dirigente(s)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46796C">
        <w:rPr>
          <w:sz w:val="20"/>
        </w:rPr>
        <w:t>:</w:t>
      </w:r>
      <w:proofErr w:type="gramEnd"/>
    </w:p>
    <w:p w14:paraId="59616D9B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09B6B9E4" w14:textId="59DB7000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- </w:t>
      </w:r>
      <w:proofErr w:type="gramStart"/>
      <w:r w:rsidRPr="0046796C">
        <w:rPr>
          <w:sz w:val="20"/>
        </w:rPr>
        <w:t>em</w:t>
      </w:r>
      <w:proofErr w:type="gramEnd"/>
      <w:r w:rsidRPr="0046796C">
        <w:rPr>
          <w:sz w:val="20"/>
        </w:rPr>
        <w:t xml:space="preserve"> área da </w:t>
      </w:r>
      <w:r w:rsidR="00882832">
        <w:rPr>
          <w:sz w:val="20"/>
        </w:rPr>
        <w:t xml:space="preserve">BANCO FICTICIO </w:t>
      </w:r>
      <w:r w:rsidRPr="0046796C">
        <w:rPr>
          <w:sz w:val="20"/>
        </w:rPr>
        <w:t>com gerenciamento sobre o contrato ou sobre o serviço objeto do presente credenciamento/contrato;</w:t>
      </w:r>
    </w:p>
    <w:p w14:paraId="4206067E" w14:textId="676CF3E0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</w:t>
      </w:r>
      <w:r w:rsidR="0046796C" w:rsidRPr="0046796C">
        <w:rPr>
          <w:sz w:val="20"/>
        </w:rPr>
        <w:t xml:space="preserve"> 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demandante do credenciamento/contratação/licitação;</w:t>
      </w:r>
    </w:p>
    <w:p w14:paraId="7C33DF1F" w14:textId="7A086BFB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 </w:t>
      </w:r>
      <w:r w:rsidR="0046796C" w:rsidRPr="0046796C">
        <w:rPr>
          <w:sz w:val="20"/>
        </w:rPr>
        <w:t xml:space="preserve">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que realiza o credenciamento/licitação/contratação.</w:t>
      </w:r>
    </w:p>
    <w:p w14:paraId="6D038FCF" w14:textId="77777777" w:rsidR="006E17FF" w:rsidRDefault="006E17FF" w:rsidP="006E17FF">
      <w:pPr>
        <w:jc w:val="both"/>
      </w:pPr>
    </w:p>
    <w:p w14:paraId="3CB0F99A" w14:textId="153D27E9" w:rsidR="006E17FF" w:rsidRDefault="006E17FF" w:rsidP="006E17FF"/>
    <w:p w14:paraId="6462873B" w14:textId="20C27146" w:rsidR="0046796C" w:rsidRDefault="0046796C" w:rsidP="006E17FF"/>
    <w:p w14:paraId="58295404" w14:textId="4EEFA712" w:rsidR="0046796C" w:rsidRDefault="0046796C" w:rsidP="006E17FF"/>
    <w:p w14:paraId="6C645718" w14:textId="4D8605AE" w:rsidR="006E17FF" w:rsidRDefault="006E17FF" w:rsidP="006E17FF"/>
    <w:p w14:paraId="606E1EDD" w14:textId="77777777" w:rsidR="006E17FF" w:rsidRDefault="006E17FF" w:rsidP="006E17FF"/>
    <w:p w14:paraId="7BA2FAE5" w14:textId="050F762F" w:rsidR="006E17FF" w:rsidRDefault="006E17FF" w:rsidP="006E17FF">
      <w:r>
        <w:t xml:space="preserve">Brasília/DF, </w:t>
      </w:r>
      <w:fldSimple w:instr=" REF  dia ">
        <w:r w:rsidR="00693021">
          <w:rPr>
            <w:noProof/>
          </w:rPr>
          <w:t>06</w:t>
        </w:r>
      </w:fldSimple>
      <w:r w:rsidR="001E176F">
        <w:t xml:space="preserve"> </w:t>
      </w:r>
      <w:r>
        <w:t xml:space="preserve">de </w:t>
      </w:r>
      <w:fldSimple w:instr=" REF  mes ">
        <w:r w:rsidR="00693021">
          <w:rPr>
            <w:noProof/>
          </w:rPr>
          <w:t>AGOSTO</w:t>
        </w:r>
      </w:fldSimple>
      <w:r w:rsidR="001E176F">
        <w:t xml:space="preserve"> </w:t>
      </w:r>
      <w:r>
        <w:t xml:space="preserve">de </w:t>
      </w:r>
      <w:fldSimple w:instr=" REF  ano ">
        <w:r w:rsidR="00693021">
          <w:rPr>
            <w:noProof/>
          </w:rPr>
          <w:t>2025</w:t>
        </w:r>
      </w:fldSimple>
      <w:r w:rsidR="001E176F">
        <w:t>.</w:t>
      </w:r>
    </w:p>
    <w:p w14:paraId="368011A3" w14:textId="77777777" w:rsidR="006E17FF" w:rsidRDefault="006E17FF" w:rsidP="006E17FF"/>
    <w:p w14:paraId="6A316A29" w14:textId="77777777" w:rsidR="006E17FF" w:rsidRDefault="006E17FF" w:rsidP="006E17FF"/>
    <w:p w14:paraId="04C29FD5" w14:textId="6A05AA4B" w:rsidR="006E17FF" w:rsidRDefault="006E17FF" w:rsidP="006E17FF"/>
    <w:p w14:paraId="7662E140" w14:textId="4A684491" w:rsidR="0046796C" w:rsidRDefault="0046796C" w:rsidP="006E17FF"/>
    <w:p w14:paraId="4AC0C399" w14:textId="532D1950" w:rsidR="0046796C" w:rsidRDefault="0046796C" w:rsidP="006E17FF"/>
    <w:p w14:paraId="27880254" w14:textId="57385E2E" w:rsidR="0046796C" w:rsidRDefault="0046796C" w:rsidP="006E17FF"/>
    <w:p w14:paraId="397A684D" w14:textId="77777777" w:rsidR="006E17FF" w:rsidRDefault="006E17FF" w:rsidP="006E17FF"/>
    <w:p w14:paraId="2800151C" w14:textId="77777777" w:rsidR="006E17FF" w:rsidRDefault="006E17FF" w:rsidP="006E17FF"/>
    <w:p w14:paraId="2636A36C" w14:textId="77777777" w:rsidR="006E17FF" w:rsidRDefault="006E17FF" w:rsidP="006E17FF">
      <w:r>
        <w:t>____________________________________</w:t>
      </w:r>
    </w:p>
    <w:p w14:paraId="19282E51" w14:textId="77777777" w:rsidR="006E17FF" w:rsidRDefault="006E17FF" w:rsidP="006E17FF">
      <w:r>
        <w:t>Assinatura do prestador</w:t>
      </w:r>
    </w:p>
    <w:p w14:paraId="3585A93A" w14:textId="7BFC3075" w:rsidR="006E17FF" w:rsidRDefault="006E17FF" w:rsidP="006E17FF"/>
    <w:p w14:paraId="451F5D42" w14:textId="77777777" w:rsidR="0046796C" w:rsidRDefault="0046796C" w:rsidP="006E17FF"/>
    <w:p w14:paraId="44680945" w14:textId="77777777" w:rsidR="0046796C" w:rsidRDefault="0046796C" w:rsidP="006E17FF"/>
    <w:p w14:paraId="2C335F2E" w14:textId="7F350E8D" w:rsidR="0046796C" w:rsidRDefault="0046796C" w:rsidP="006E17FF"/>
    <w:p w14:paraId="63B9DAB4" w14:textId="7EEBB280" w:rsidR="006E17FF" w:rsidRDefault="006E17FF" w:rsidP="006E17FF"/>
    <w:p w14:paraId="6C0813EA" w14:textId="1391D855" w:rsidR="006E17FF" w:rsidRDefault="006E17FF" w:rsidP="006E17FF"/>
    <w:p w14:paraId="0CF0E0C3" w14:textId="77777777" w:rsidR="006E17FF" w:rsidRDefault="006E17FF" w:rsidP="006E17FF"/>
    <w:p w14:paraId="0FEB49EC" w14:textId="77777777" w:rsidR="006E17FF" w:rsidRDefault="006E17FF" w:rsidP="006E17FF">
      <w:r>
        <w:t>____________________________________</w:t>
      </w:r>
    </w:p>
    <w:p w14:paraId="507F953C" w14:textId="697EDD2B" w:rsidR="006E17FF" w:rsidRDefault="000134FB" w:rsidP="006E17FF">
      <w:r>
        <w:t>PREPOSTO DO CONTRATO</w:t>
      </w:r>
    </w:p>
    <w:p w14:paraId="498D08F8" w14:textId="77777777" w:rsidR="006E17FF" w:rsidRDefault="006E17FF" w:rsidP="006E17FF"/>
    <w:p w14:paraId="0DCC0C6C" w14:textId="77777777" w:rsidR="006E17FF" w:rsidRDefault="006E17FF">
      <w:pPr>
        <w:tabs>
          <w:tab w:val="clear" w:pos="8505"/>
        </w:tabs>
        <w:sectPr w:rsidR="006E17FF" w:rsidSect="006774B9">
          <w:headerReference w:type="default" r:id="rId13"/>
          <w:footerReference w:type="default" r:id="rId14"/>
          <w:pgSz w:w="11907" w:h="16840" w:code="9"/>
          <w:pgMar w:top="1134" w:right="1134" w:bottom="1134" w:left="1134" w:header="851" w:footer="1308" w:gutter="0"/>
          <w:pgNumType w:start="1"/>
          <w:cols w:space="720"/>
          <w:docGrid w:linePitch="245"/>
        </w:sectPr>
      </w:pPr>
    </w:p>
    <w:p w14:paraId="3F837D44" w14:textId="23893CFF" w:rsidR="00931693" w:rsidRPr="004B2D4E" w:rsidRDefault="00931693" w:rsidP="00931693">
      <w:pPr>
        <w:pStyle w:val="NormalJustificado"/>
        <w:rPr>
          <w:rFonts w:cs="Arial"/>
          <w:szCs w:val="18"/>
        </w:rPr>
      </w:pPr>
    </w:p>
    <w:tbl>
      <w:tblPr>
        <w:tblW w:w="1417" w:type="dxa"/>
        <w:tblInd w:w="8163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7"/>
      </w:tblGrid>
      <w:tr w:rsidR="00931693" w:rsidRPr="00044711" w14:paraId="12968C44" w14:textId="77777777" w:rsidTr="00207BDA">
        <w:tc>
          <w:tcPr>
            <w:tcW w:w="1417" w:type="dxa"/>
          </w:tcPr>
          <w:p w14:paraId="32697411" w14:textId="77777777" w:rsidR="00931693" w:rsidRPr="00044711" w:rsidRDefault="00931693" w:rsidP="003B2B30">
            <w:pPr>
              <w:pStyle w:val="NormalJustificado"/>
              <w:tabs>
                <w:tab w:val="clear" w:pos="8505"/>
              </w:tabs>
              <w:rPr>
                <w:szCs w:val="18"/>
              </w:rPr>
            </w:pPr>
            <w:r w:rsidRPr="00044711">
              <w:rPr>
                <w:szCs w:val="18"/>
              </w:rPr>
              <w:t>Grau de sigilo</w:t>
            </w:r>
          </w:p>
        </w:tc>
      </w:tr>
      <w:tr w:rsidR="00931693" w:rsidRPr="00044711" w14:paraId="0B2846BD" w14:textId="77777777" w:rsidTr="00207BDA">
        <w:tc>
          <w:tcPr>
            <w:tcW w:w="1417" w:type="dxa"/>
          </w:tcPr>
          <w:p w14:paraId="348FC93F" w14:textId="77777777" w:rsidR="00931693" w:rsidRPr="00044711" w:rsidRDefault="00931693" w:rsidP="003B2B30">
            <w:pPr>
              <w:rPr>
                <w:rFonts w:cs="Arial"/>
                <w:sz w:val="8"/>
                <w:szCs w:val="8"/>
              </w:rPr>
            </w:pPr>
          </w:p>
        </w:tc>
      </w:tr>
      <w:tr w:rsidR="00931693" w:rsidRPr="00044711" w14:paraId="481BD508" w14:textId="77777777" w:rsidTr="00207BDA">
        <w:tc>
          <w:tcPr>
            <w:tcW w:w="1417" w:type="dxa"/>
            <w:tcBorders>
              <w:bottom w:val="single" w:sz="4" w:space="0" w:color="auto"/>
            </w:tcBorders>
          </w:tcPr>
          <w:p w14:paraId="232E73C3" w14:textId="77777777" w:rsidR="00931693" w:rsidRPr="00044711" w:rsidRDefault="00931693" w:rsidP="003B2B30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#PÚBLICO</w:t>
            </w:r>
          </w:p>
        </w:tc>
      </w:tr>
    </w:tbl>
    <w:p w14:paraId="6EC881E6" w14:textId="68444B7F" w:rsidR="00931693" w:rsidRPr="004B2D4E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574BEB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1D2C4746" w14:textId="77777777" w:rsidR="00931693" w:rsidRPr="00CD754B" w:rsidRDefault="00931693" w:rsidP="00207BDA">
            <w:r w:rsidRPr="00CD754B">
              <w:t>Nome do Usuário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6B6FF80" w14:textId="77777777" w:rsidR="00931693" w:rsidRPr="00CD754B" w:rsidRDefault="00931693" w:rsidP="00207BDA">
            <w:r>
              <w:t>CPF</w:t>
            </w:r>
          </w:p>
        </w:tc>
      </w:tr>
      <w:tr w:rsidR="00931693" w:rsidRPr="00CD754B" w14:paraId="6A3D90AF" w14:textId="77777777" w:rsidTr="00207BDA">
        <w:trPr>
          <w:trHeight w:val="80"/>
        </w:trPr>
        <w:tc>
          <w:tcPr>
            <w:tcW w:w="7088" w:type="dxa"/>
            <w:tcBorders>
              <w:top w:val="nil"/>
              <w:bottom w:val="nil"/>
            </w:tcBorders>
          </w:tcPr>
          <w:p w14:paraId="1AC678C9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B1470F0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5440B31D" w14:textId="77777777" w:rsidTr="00207BDA">
        <w:tc>
          <w:tcPr>
            <w:tcW w:w="7088" w:type="dxa"/>
            <w:tcBorders>
              <w:top w:val="nil"/>
            </w:tcBorders>
          </w:tcPr>
          <w:p w14:paraId="56E4802F" w14:textId="43725314" w:rsidR="00931693" w:rsidRPr="00CD754B" w:rsidRDefault="00A831EE" w:rsidP="00207BDA">
            <w:fldSimple w:instr=" REF  nome ">
              <w:r>
                <w:rPr>
                  <w:noProof/>
                </w:rPr>
                <w:t>COLABORADOR</w:t>
              </w:r>
            </w:fldSimple>
          </w:p>
        </w:tc>
        <w:tc>
          <w:tcPr>
            <w:tcW w:w="3118" w:type="dxa"/>
            <w:tcBorders>
              <w:top w:val="nil"/>
            </w:tcBorders>
          </w:tcPr>
          <w:p w14:paraId="17167985" w14:textId="643998E4" w:rsidR="00931693" w:rsidRPr="00CD754B" w:rsidRDefault="00B76FE7" w:rsidP="00207BDA">
            <w:fldSimple w:instr=" REF  cpf ">
              <w:r>
                <w:rPr>
                  <w:noProof/>
                </w:rPr>
                <w:t>000.000.000-00</w:t>
              </w:r>
            </w:fldSimple>
          </w:p>
        </w:tc>
      </w:tr>
    </w:tbl>
    <w:p w14:paraId="51244A88" w14:textId="31610F54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619190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784C2BEE" w14:textId="77777777" w:rsidR="00931693" w:rsidRPr="00CD754B" w:rsidRDefault="00931693" w:rsidP="00207BDA">
            <w:r w:rsidRPr="00CD754B">
              <w:t>Empresa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D3E3237" w14:textId="77777777" w:rsidR="00931693" w:rsidRPr="00CD754B" w:rsidRDefault="00931693" w:rsidP="00207BDA">
            <w:r w:rsidRPr="00CD754B">
              <w:t>Função</w:t>
            </w:r>
          </w:p>
        </w:tc>
      </w:tr>
      <w:tr w:rsidR="00931693" w:rsidRPr="00CD754B" w14:paraId="7608E623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BE32D51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54E4064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450B5056" w14:textId="77777777" w:rsidTr="00207BDA">
        <w:tc>
          <w:tcPr>
            <w:tcW w:w="7088" w:type="dxa"/>
            <w:tcBorders>
              <w:top w:val="nil"/>
            </w:tcBorders>
          </w:tcPr>
          <w:p w14:paraId="4E71B431" w14:textId="074B7E24" w:rsidR="00931693" w:rsidRPr="00CD754B" w:rsidRDefault="00DD0F11" w:rsidP="00207BDA">
            <w:r>
              <w:rPr>
                <w:rFonts w:cs="Arial"/>
              </w:rPr>
              <w:t>EMPRESA TERCEIRIZADA</w:t>
            </w:r>
          </w:p>
        </w:tc>
        <w:tc>
          <w:tcPr>
            <w:tcW w:w="3118" w:type="dxa"/>
            <w:tcBorders>
              <w:top w:val="nil"/>
            </w:tcBorders>
          </w:tcPr>
          <w:p w14:paraId="7B1A8FCB" w14:textId="4E69F685" w:rsidR="00931693" w:rsidRPr="00CD754B" w:rsidRDefault="00693021" w:rsidP="00207BDA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5E15DB2B" w14:textId="774ADF3A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252C8B22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0785D7FE" w14:textId="77777777" w:rsidR="00931693" w:rsidRPr="00CD754B" w:rsidRDefault="00931693" w:rsidP="00207BDA">
            <w:r w:rsidRPr="00CD754B">
              <w:t>Lotação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34BBD6CF" w14:textId="77777777" w:rsidR="00931693" w:rsidRPr="00CD754B" w:rsidRDefault="00931693" w:rsidP="00207BDA">
            <w:r w:rsidRPr="00CD754B">
              <w:t>Telefone</w:t>
            </w:r>
          </w:p>
        </w:tc>
      </w:tr>
      <w:tr w:rsidR="00931693" w:rsidRPr="00CD754B" w14:paraId="3DBB3C56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8E25937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5E855FDB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3299194F" w14:textId="77777777" w:rsidTr="00207BDA">
        <w:tc>
          <w:tcPr>
            <w:tcW w:w="7088" w:type="dxa"/>
            <w:tcBorders>
              <w:top w:val="nil"/>
            </w:tcBorders>
          </w:tcPr>
          <w:p w14:paraId="530678AC" w14:textId="1B579881" w:rsidR="00931693" w:rsidRPr="00CD754B" w:rsidRDefault="004A0B8A" w:rsidP="00207BDA">
            <w:r>
              <w:t>CONTRATO</w:t>
            </w:r>
            <w:r w:rsidR="009F7DD0" w:rsidRPr="009F7DD0">
              <w:t xml:space="preserve"> </w:t>
            </w:r>
          </w:p>
        </w:tc>
        <w:tc>
          <w:tcPr>
            <w:tcW w:w="3118" w:type="dxa"/>
            <w:tcBorders>
              <w:top w:val="nil"/>
            </w:tcBorders>
          </w:tcPr>
          <w:p w14:paraId="3A5038A0" w14:textId="5964FE4C" w:rsidR="00931693" w:rsidRPr="00CD754B" w:rsidRDefault="00D60C62" w:rsidP="00207BDA">
            <w:r>
              <w:fldChar w:fldCharType="begin"/>
            </w:r>
            <w:r>
              <w:instrText xml:space="preserve"> REF  fone </w:instrText>
            </w:r>
            <w:r w:rsidR="00207BDA">
              <w:instrText xml:space="preserve"> \* MERGEFORMAT </w:instrText>
            </w:r>
            <w: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noProof/>
              </w:rPr>
              <w:fldChar w:fldCharType="end"/>
            </w:r>
          </w:p>
        </w:tc>
      </w:tr>
    </w:tbl>
    <w:p w14:paraId="366CB49B" w14:textId="49F57C7E" w:rsidR="00931693" w:rsidRDefault="00931693" w:rsidP="00207BDA">
      <w:pPr>
        <w:rPr>
          <w:rFonts w:cs="Arial"/>
          <w:szCs w:val="18"/>
        </w:rPr>
      </w:pPr>
    </w:p>
    <w:p w14:paraId="03596E09" w14:textId="77777777" w:rsidR="00931693" w:rsidRPr="00CC3665" w:rsidRDefault="00931693" w:rsidP="00207BDA">
      <w:pPr>
        <w:ind w:left="-567" w:right="-768"/>
        <w:rPr>
          <w:rFonts w:cs="Arial"/>
          <w:szCs w:val="18"/>
        </w:rPr>
      </w:pPr>
    </w:p>
    <w:p w14:paraId="18DF0CF0" w14:textId="2B3193EB" w:rsidR="00931693" w:rsidRPr="00CC3665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Declaro ter permissão de acesso</w:t>
      </w:r>
      <w:r>
        <w:rPr>
          <w:rFonts w:cs="Arial"/>
          <w:szCs w:val="18"/>
        </w:rPr>
        <w:t xml:space="preserve"> às informações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ou sob sua responsabilidade, necessárias ao </w:t>
      </w:r>
      <w:r>
        <w:rPr>
          <w:rFonts w:cs="Arial"/>
        </w:rPr>
        <w:t>desempenho das atividades executadas para a empresa contratada</w:t>
      </w:r>
      <w:r w:rsidRPr="00CC3665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 xml:space="preserve">pela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à qual sou vinculado, </w:t>
      </w:r>
      <w:r w:rsidRPr="00CC3665">
        <w:rPr>
          <w:rFonts w:cs="Arial"/>
          <w:szCs w:val="18"/>
        </w:rPr>
        <w:t>e comprometo-me a cumprir o disposto nos itens a seguir:</w:t>
      </w:r>
    </w:p>
    <w:p w14:paraId="40001978" w14:textId="4BBE813B" w:rsidR="00931693" w:rsidRPr="00652B8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Conhecer e cumprir, rigorosamente, todas as políticas e procedimentos da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relativos à segurança da informação.</w:t>
      </w:r>
    </w:p>
    <w:p w14:paraId="5EDDF8F8" w14:textId="3836EFF3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Estar ciente </w:t>
      </w:r>
      <w:r>
        <w:rPr>
          <w:rFonts w:cs="Arial"/>
          <w:szCs w:val="18"/>
        </w:rPr>
        <w:t xml:space="preserve">de </w:t>
      </w:r>
      <w:r w:rsidRPr="00652B83">
        <w:rPr>
          <w:rFonts w:cs="Arial"/>
          <w:szCs w:val="18"/>
        </w:rPr>
        <w:t>que os acessos aos quais se referem o presente Termo foram concedidos para uso exclusivo nas atividades a que se destinam.</w:t>
      </w:r>
    </w:p>
    <w:p w14:paraId="04A51CE9" w14:textId="0A0E6293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Observar a classificação das informações às quais tiver acesso, de acordo com o</w:t>
      </w:r>
      <w:r>
        <w:rPr>
          <w:rFonts w:cs="Arial"/>
          <w:szCs w:val="18"/>
        </w:rPr>
        <w:t xml:space="preserve">s critérios estabelecidos pela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em função das atividades por mim executadas</w:t>
      </w:r>
      <w:r>
        <w:rPr>
          <w:rFonts w:cs="Arial"/>
          <w:szCs w:val="18"/>
        </w:rPr>
        <w:t>.</w:t>
      </w:r>
    </w:p>
    <w:p w14:paraId="4D52CFD0" w14:textId="41D0591B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Caso necessário, ao divulgar informações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observar os critérios estabelecidos.</w:t>
      </w:r>
    </w:p>
    <w:p w14:paraId="7CFB4F1A" w14:textId="4196F4F4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 xml:space="preserve">Não utilizar </w:t>
      </w:r>
      <w:r>
        <w:rPr>
          <w:rFonts w:cs="Arial"/>
          <w:szCs w:val="18"/>
        </w:rPr>
        <w:t xml:space="preserve">meus </w:t>
      </w:r>
      <w:r w:rsidRPr="00CC3665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CC3665">
        <w:rPr>
          <w:rFonts w:cs="Arial"/>
          <w:szCs w:val="18"/>
        </w:rPr>
        <w:t xml:space="preserve"> para visualizar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 xml:space="preserve">informações </w:t>
      </w:r>
      <w:r>
        <w:rPr>
          <w:rFonts w:cs="Arial"/>
          <w:szCs w:val="18"/>
        </w:rPr>
        <w:t xml:space="preserve">ou </w:t>
      </w:r>
      <w:r w:rsidRPr="00CC3665">
        <w:rPr>
          <w:rFonts w:cs="Arial"/>
          <w:szCs w:val="18"/>
        </w:rPr>
        <w:t>dados desnecessários ao exercício de minhas atividades.</w:t>
      </w:r>
    </w:p>
    <w:p w14:paraId="501691E7" w14:textId="5846DBD4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copiar ou remover recursos computacionais, informação de propriedade da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ou por ela administrada, sem autorização específica para esse fim.</w:t>
      </w:r>
    </w:p>
    <w:p w14:paraId="0CE835B2" w14:textId="1F6FAD7D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interferir em serviços, provocando, por exemplo, congestionamento, alteração, lentidão ou interrupção do tráfego da rede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 w:rsidRPr="00652B83">
        <w:rPr>
          <w:rFonts w:cs="Arial"/>
          <w:szCs w:val="18"/>
        </w:rPr>
        <w:t>.</w:t>
      </w:r>
      <w:proofErr w:type="gramEnd"/>
    </w:p>
    <w:p w14:paraId="43609AEC" w14:textId="5899EFFE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Não utilizar os </w:t>
      </w:r>
      <w:r>
        <w:rPr>
          <w:rFonts w:cs="Arial"/>
          <w:szCs w:val="18"/>
        </w:rPr>
        <w:t>recursos</w:t>
      </w:r>
      <w:r w:rsidRPr="00652B83">
        <w:rPr>
          <w:rFonts w:cs="Arial"/>
          <w:szCs w:val="18"/>
        </w:rPr>
        <w:t xml:space="preserve"> disponibilizados pela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 xml:space="preserve">em atividades ilegais, tais como difamação, discriminação, obscenidade, pornografia, ameaça, roubo, tentativa de acesso desautorizado a dados ou tentativa de burlar medidas de segurança em sistemas, interceptação de mensagens eletrônicas e violação de direitos autorais. </w:t>
      </w:r>
    </w:p>
    <w:p w14:paraId="6C241E7B" w14:textId="13930817" w:rsidR="00931693" w:rsidRPr="00233B28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Não citar ou discutir assuntos internos da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>em ambientes públicos, físicos ou virtuais.</w:t>
      </w:r>
    </w:p>
    <w:p w14:paraId="40B25137" w14:textId="5FF2AE0F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Respeitar os direitos de propriedade</w:t>
      </w:r>
      <w:r>
        <w:rPr>
          <w:rFonts w:cs="Arial"/>
          <w:szCs w:val="18"/>
        </w:rPr>
        <w:t>,</w:t>
      </w:r>
      <w:r w:rsidRPr="00CC3665">
        <w:rPr>
          <w:rFonts w:cs="Arial"/>
          <w:szCs w:val="18"/>
        </w:rPr>
        <w:t xml:space="preserve"> instalando e</w:t>
      </w:r>
      <w:r>
        <w:rPr>
          <w:rFonts w:cs="Arial"/>
          <w:szCs w:val="18"/>
        </w:rPr>
        <w:t>/ou</w:t>
      </w:r>
      <w:r w:rsidRPr="00CC3665">
        <w:rPr>
          <w:rFonts w:cs="Arial"/>
          <w:szCs w:val="18"/>
        </w:rPr>
        <w:t xml:space="preserve"> utilizando somente recursos tecnológicos autorizados e com as respectivas licenças de uso válidas.</w:t>
      </w:r>
    </w:p>
    <w:p w14:paraId="13E280A0" w14:textId="3771869B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Comunicar</w:t>
      </w:r>
      <w:r>
        <w:rPr>
          <w:rFonts w:cs="Arial"/>
          <w:szCs w:val="18"/>
        </w:rPr>
        <w:t xml:space="preserve"> ao preposto da empresa contratada </w:t>
      </w:r>
      <w:r w:rsidRPr="00CC3665">
        <w:rPr>
          <w:rFonts w:cs="Arial"/>
          <w:szCs w:val="18"/>
        </w:rPr>
        <w:t>qualquer suspeita ou evidência de transgressão às normas em vigor,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>principalmente para os casos em que ficar comprovado o comprometimento d</w:t>
      </w:r>
      <w:r>
        <w:rPr>
          <w:rFonts w:cs="Arial"/>
          <w:szCs w:val="18"/>
        </w:rPr>
        <w:t xml:space="preserve">e </w:t>
      </w:r>
      <w:r w:rsidRPr="001C4D42">
        <w:rPr>
          <w:rFonts w:cs="Arial"/>
          <w:szCs w:val="18"/>
        </w:rPr>
        <w:t xml:space="preserve">informação corporativa da </w:t>
      </w:r>
      <w:r w:rsidR="00882832">
        <w:rPr>
          <w:rFonts w:cs="Arial"/>
          <w:szCs w:val="18"/>
        </w:rPr>
        <w:t xml:space="preserve">BANCO FICTICIO </w:t>
      </w:r>
      <w:r w:rsidRPr="001C4D42">
        <w:rPr>
          <w:rFonts w:cs="Arial"/>
          <w:szCs w:val="18"/>
        </w:rPr>
        <w:t>ou sob sua responsabilidade</w:t>
      </w:r>
      <w:r w:rsidRPr="00CC3665">
        <w:rPr>
          <w:rFonts w:cs="Arial"/>
          <w:szCs w:val="18"/>
        </w:rPr>
        <w:t>, evitando que a imagem da Empresa seja colocada em risco junto ao seu público interno e externo.</w:t>
      </w:r>
    </w:p>
    <w:p w14:paraId="736D4533" w14:textId="2BA16984" w:rsidR="00931693" w:rsidRDefault="00931693" w:rsidP="00207BDA">
      <w:pPr>
        <w:tabs>
          <w:tab w:val="num" w:pos="284"/>
        </w:tabs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</w:p>
    <w:p w14:paraId="4204B5E1" w14:textId="44AC3DDD" w:rsidR="0093169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>
        <w:rPr>
          <w:rFonts w:cs="Arial"/>
          <w:szCs w:val="18"/>
        </w:rPr>
        <w:t>Estou ciente de que:</w:t>
      </w:r>
    </w:p>
    <w:p w14:paraId="49C2586C" w14:textId="22B4CECF" w:rsidR="00931693" w:rsidRPr="00A62784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>a</w:t>
      </w:r>
      <w:r w:rsidRPr="00F651E3">
        <w:rPr>
          <w:rFonts w:cs="Arial"/>
          <w:szCs w:val="18"/>
        </w:rPr>
        <w:t>s responsabilidades quanto à segurança da informação</w:t>
      </w:r>
      <w:r>
        <w:rPr>
          <w:rFonts w:cs="Arial"/>
          <w:szCs w:val="18"/>
        </w:rPr>
        <w:t xml:space="preserve"> </w:t>
      </w:r>
      <w:r w:rsidRPr="00F651E3">
        <w:rPr>
          <w:rFonts w:cs="Arial"/>
          <w:szCs w:val="18"/>
        </w:rPr>
        <w:t xml:space="preserve">se estendem além do horário de trabalho e continuam mesmo depois de encerrado o contrato de trabalho, para as informações obtidas </w:t>
      </w:r>
      <w:r>
        <w:rPr>
          <w:rFonts w:cs="Arial"/>
        </w:rPr>
        <w:t xml:space="preserve">em virtude das atividades executadas para a empresa contratada pela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;</w:t>
      </w:r>
      <w:proofErr w:type="gramEnd"/>
    </w:p>
    <w:p w14:paraId="3FC6FF5A" w14:textId="201B12E4" w:rsidR="00931693" w:rsidRPr="00CC3665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o </w:t>
      </w:r>
      <w:r w:rsidRPr="00CC3665">
        <w:rPr>
          <w:rFonts w:cs="Arial"/>
          <w:szCs w:val="18"/>
        </w:rPr>
        <w:t>descumprimento de qualquer item deste Termo pode acarretar a aplicação das sanções citadas nos contratos de prestação de serviço</w:t>
      </w:r>
      <w:r>
        <w:rPr>
          <w:rFonts w:cs="Arial"/>
          <w:szCs w:val="18"/>
        </w:rPr>
        <w:t>, aplicável à empresa contratada,</w:t>
      </w:r>
      <w:r w:rsidRPr="00CC3665">
        <w:rPr>
          <w:rFonts w:cs="Arial"/>
          <w:szCs w:val="18"/>
        </w:rPr>
        <w:t xml:space="preserve"> e, ain</w:t>
      </w:r>
      <w:r>
        <w:rPr>
          <w:rFonts w:cs="Arial"/>
          <w:szCs w:val="18"/>
        </w:rPr>
        <w:t xml:space="preserve">da, nos demais processos legais e </w:t>
      </w:r>
      <w:r>
        <w:rPr>
          <w:rFonts w:cs="Arial"/>
        </w:rPr>
        <w:t xml:space="preserve">responsabilidades civil e penal </w:t>
      </w:r>
      <w:r w:rsidRPr="00CC3665">
        <w:rPr>
          <w:rFonts w:cs="Arial"/>
          <w:szCs w:val="18"/>
        </w:rPr>
        <w:t>cabíveis</w:t>
      </w:r>
      <w:r>
        <w:rPr>
          <w:rFonts w:cs="Arial"/>
          <w:szCs w:val="18"/>
        </w:rPr>
        <w:t>, também aplicáveis ao prestador de serviço/preposto</w:t>
      </w:r>
      <w:r w:rsidRPr="00CC3665">
        <w:rPr>
          <w:rFonts w:cs="Arial"/>
          <w:szCs w:val="18"/>
        </w:rPr>
        <w:t>.</w:t>
      </w:r>
    </w:p>
    <w:p w14:paraId="503EEA8C" w14:textId="77777777" w:rsidR="00931693" w:rsidRPr="00CD754B" w:rsidRDefault="00931693" w:rsidP="00207BDA">
      <w:pPr>
        <w:autoSpaceDE w:val="0"/>
        <w:autoSpaceDN w:val="0"/>
        <w:adjustRightInd w:val="0"/>
        <w:ind w:right="18"/>
        <w:rPr>
          <w:rFonts w:cs="Arial"/>
          <w:szCs w:val="18"/>
        </w:rPr>
      </w:pPr>
    </w:p>
    <w:p w14:paraId="18B8E84F" w14:textId="3117D643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490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851"/>
        <w:gridCol w:w="283"/>
        <w:gridCol w:w="1985"/>
        <w:gridCol w:w="284"/>
        <w:gridCol w:w="850"/>
      </w:tblGrid>
      <w:tr w:rsidR="002B63FE" w:rsidRPr="00CD754B" w14:paraId="1DF2C591" w14:textId="77777777" w:rsidTr="002B63FE">
        <w:tc>
          <w:tcPr>
            <w:tcW w:w="5245" w:type="dxa"/>
            <w:tcBorders>
              <w:bottom w:val="single" w:sz="2" w:space="0" w:color="auto"/>
            </w:tcBorders>
          </w:tcPr>
          <w:p w14:paraId="08B4E450" w14:textId="73AD3900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A77ABA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479B3959" w14:textId="77777777" w:rsidR="002B63FE" w:rsidRDefault="002B63FE" w:rsidP="00207BDA">
            <w:pPr>
              <w:pStyle w:val="NormalJustificado"/>
              <w:rPr>
                <w:rFonts w:cs="Arial"/>
                <w:szCs w:val="18"/>
              </w:rPr>
            </w:pP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1A1BE4C0" w14:textId="13445E12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B234F8D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54AF97BB" w14:textId="37BAFDDD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6F5CD405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573EC405" w14:textId="22CF3768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059205AD" w14:textId="232020CF" w:rsidR="00931693" w:rsidRPr="00CD754B" w:rsidRDefault="00931693" w:rsidP="00207BDA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4DF06197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19DCA9FC" w14:textId="58055022" w:rsidR="00931693" w:rsidRDefault="00931693" w:rsidP="00207BDA">
      <w:pPr>
        <w:pStyle w:val="NormalJustificado"/>
        <w:rPr>
          <w:rFonts w:cs="Arial"/>
          <w:szCs w:val="18"/>
        </w:rPr>
      </w:pPr>
    </w:p>
    <w:p w14:paraId="5EE01DB1" w14:textId="77777777" w:rsidR="00AC15D2" w:rsidRPr="00CD754B" w:rsidRDefault="00AC15D2" w:rsidP="00207BDA">
      <w:pPr>
        <w:pStyle w:val="NormalJustificado"/>
        <w:rPr>
          <w:rFonts w:cs="Arial"/>
          <w:szCs w:val="18"/>
        </w:rPr>
      </w:pPr>
    </w:p>
    <w:tbl>
      <w:tblPr>
        <w:tblW w:w="9639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78"/>
        <w:gridCol w:w="425"/>
        <w:gridCol w:w="4536"/>
      </w:tblGrid>
      <w:tr w:rsidR="00931693" w:rsidRPr="00813FB0" w14:paraId="48869014" w14:textId="77777777" w:rsidTr="00AC15D2">
        <w:trPr>
          <w:cantSplit/>
        </w:trPr>
        <w:tc>
          <w:tcPr>
            <w:tcW w:w="4678" w:type="dxa"/>
            <w:tcBorders>
              <w:top w:val="single" w:sz="4" w:space="0" w:color="auto"/>
              <w:bottom w:val="nil"/>
            </w:tcBorders>
          </w:tcPr>
          <w:p w14:paraId="4B377FA4" w14:textId="77777777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CC3665">
              <w:rPr>
                <w:rFonts w:cs="Arial"/>
                <w:szCs w:val="18"/>
              </w:rPr>
              <w:t>Assinatura do usuário</w:t>
            </w:r>
          </w:p>
        </w:tc>
        <w:tc>
          <w:tcPr>
            <w:tcW w:w="425" w:type="dxa"/>
            <w:tcBorders>
              <w:bottom w:val="nil"/>
            </w:tcBorders>
          </w:tcPr>
          <w:p w14:paraId="2B288CF9" w14:textId="64557943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auto"/>
              <w:bottom w:val="nil"/>
            </w:tcBorders>
          </w:tcPr>
          <w:p w14:paraId="4DB4F07E" w14:textId="3279BCD6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Nome completo: </w:t>
            </w:r>
            <w:r w:rsidR="000134FB">
              <w:rPr>
                <w:rFonts w:cs="Arial"/>
                <w:szCs w:val="18"/>
              </w:rPr>
              <w:t>PREPOSTO DO CONTRATO</w:t>
            </w:r>
          </w:p>
          <w:p w14:paraId="317AE8EB" w14:textId="6EED3351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CPF: 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.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.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-</w:t>
            </w:r>
            <w:r w:rsidR="00DD5DBF">
              <w:rPr>
                <w:rFonts w:cs="Arial"/>
                <w:szCs w:val="18"/>
              </w:rPr>
              <w:t>11</w:t>
            </w:r>
          </w:p>
          <w:p w14:paraId="53463C5D" w14:textId="77777777" w:rsidR="00931693" w:rsidRPr="00813FB0" w:rsidRDefault="009F7DD0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9F7DD0">
              <w:rPr>
                <w:rFonts w:cs="Arial"/>
                <w:szCs w:val="18"/>
              </w:rPr>
              <w:t>Cargo: PREPOSTO</w:t>
            </w:r>
          </w:p>
        </w:tc>
      </w:tr>
    </w:tbl>
    <w:p w14:paraId="6D52365D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05FC8B98" w14:textId="77777777" w:rsidR="00931693" w:rsidRPr="00CD754B" w:rsidRDefault="00931693" w:rsidP="00931693">
      <w:pPr>
        <w:pStyle w:val="NormalJustificado"/>
        <w:rPr>
          <w:rFonts w:cs="Arial"/>
          <w:szCs w:val="18"/>
        </w:rPr>
      </w:pPr>
    </w:p>
    <w:p w14:paraId="45F669A5" w14:textId="77777777" w:rsidR="00121797" w:rsidRDefault="00121797">
      <w:pPr>
        <w:tabs>
          <w:tab w:val="clear" w:pos="8505"/>
        </w:tabs>
        <w:jc w:val="both"/>
        <w:sectPr w:rsidR="00121797" w:rsidSect="00121797">
          <w:headerReference w:type="default" r:id="rId15"/>
          <w:footerReference w:type="default" r:id="rId16"/>
          <w:pgSz w:w="11910" w:h="16840"/>
          <w:pgMar w:top="1540" w:right="1580" w:bottom="280" w:left="1600" w:header="828" w:footer="720" w:gutter="0"/>
          <w:pgNumType w:start="1"/>
          <w:cols w:space="720"/>
        </w:sectPr>
      </w:pPr>
    </w:p>
    <w:p w14:paraId="193FAE98" w14:textId="7BE918CF" w:rsidR="00121797" w:rsidRDefault="00121797">
      <w:pPr>
        <w:tabs>
          <w:tab w:val="clear" w:pos="8505"/>
        </w:tabs>
        <w:jc w:val="both"/>
      </w:pPr>
    </w:p>
    <w:p w14:paraId="3869AABE" w14:textId="77777777" w:rsidR="00511B14" w:rsidRDefault="00511B14">
      <w:pPr>
        <w:tabs>
          <w:tab w:val="clear" w:pos="8505"/>
        </w:tabs>
        <w:jc w:val="both"/>
      </w:pPr>
    </w:p>
    <w:p w14:paraId="3B19B3EB" w14:textId="2A5A83F9" w:rsidR="00121797" w:rsidRDefault="00121797" w:rsidP="001472E0">
      <w:pPr>
        <w:pStyle w:val="Ttulo1"/>
        <w:spacing w:before="85"/>
        <w:jc w:val="center"/>
        <w:rPr>
          <w:color w:val="0000FF"/>
        </w:rPr>
      </w:pPr>
      <w:r>
        <w:rPr>
          <w:color w:val="0000FF"/>
        </w:rPr>
        <w:t>USO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ACEITÁVEL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DE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RECURSOS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TECNOLÓGICOS</w:t>
      </w:r>
    </w:p>
    <w:p w14:paraId="6D85B59B" w14:textId="77777777" w:rsidR="00511B14" w:rsidRPr="00511B14" w:rsidRDefault="00511B14" w:rsidP="00511B14"/>
    <w:p w14:paraId="641808C6" w14:textId="77777777" w:rsidR="00121797" w:rsidRDefault="00121797" w:rsidP="00121797">
      <w:pPr>
        <w:pStyle w:val="Corpodetexto"/>
        <w:rPr>
          <w:b/>
          <w:sz w:val="24"/>
        </w:rPr>
      </w:pPr>
    </w:p>
    <w:p w14:paraId="4AA4BE3B" w14:textId="6797BB2B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OBJETIVO - </w:t>
      </w:r>
      <w:r w:rsidRPr="00E43CC7">
        <w:rPr>
          <w:sz w:val="20"/>
        </w:rPr>
        <w:t xml:space="preserve">Estabelecer os parâmetros de utilização aceitável dos recursos e dispositivos tecnológicos providos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2D22BDB8" w14:textId="77777777" w:rsidR="001472E0" w:rsidRPr="00E43CC7" w:rsidRDefault="001472E0" w:rsidP="001472E0">
      <w:pPr>
        <w:spacing w:after="98" w:line="259" w:lineRule="auto"/>
        <w:ind w:left="-426"/>
        <w:rPr>
          <w:sz w:val="20"/>
        </w:rPr>
      </w:pPr>
      <w:r w:rsidRPr="00E43CC7">
        <w:rPr>
          <w:b/>
          <w:sz w:val="20"/>
        </w:rPr>
        <w:t xml:space="preserve"> </w:t>
      </w:r>
    </w:p>
    <w:p w14:paraId="28D4FEFB" w14:textId="33D194B9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PRINCÍPIOS - </w:t>
      </w:r>
      <w:r w:rsidRPr="00E43CC7">
        <w:rPr>
          <w:sz w:val="20"/>
        </w:rPr>
        <w:t xml:space="preserve">Valores do Código de Ética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Integridade; Confidencialidade; Autenticidade; Disponibilidade; Economicidade; Legalidade.  </w:t>
      </w:r>
    </w:p>
    <w:p w14:paraId="0E46B36F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495E7168" w14:textId="77777777" w:rsidR="001472E0" w:rsidRPr="00E43CC7" w:rsidRDefault="001472E0" w:rsidP="001472E0">
      <w:pPr>
        <w:pStyle w:val="Ttulo1"/>
        <w:tabs>
          <w:tab w:val="left" w:pos="8505"/>
        </w:tabs>
        <w:ind w:left="-426" w:right="186"/>
      </w:pPr>
      <w:r w:rsidRPr="00E43CC7">
        <w:t xml:space="preserve">PREMISSAS </w:t>
      </w:r>
      <w:r w:rsidRPr="00E43CC7">
        <w:rPr>
          <w:b w:val="0"/>
        </w:rPr>
        <w:t xml:space="preserve"> </w:t>
      </w:r>
    </w:p>
    <w:p w14:paraId="47317294" w14:textId="525E50D4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sz w:val="20"/>
        </w:rPr>
        <w:t xml:space="preserve">As premissas para uso aceitável dos recursos e dispositivos tecnológicos são: Reforçar regras essenciais de comportamento ético, abolindo o comportamento ilícito; evitar a procrastinação e reduzir os gastos com o consumo dos recursos tecnológicos; proteger os ativos de informação e comunicação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de quaisquer ameaças cibernéticas; reduzir os riscos operacionais, financeiros, de imagem, de reputação, legais e trabalhistas; desencorajar ações que envolvam ofensas, obscenidades, pornografias e lixo eletrônico.  </w:t>
      </w:r>
    </w:p>
    <w:p w14:paraId="4F0582C3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21765B5E" w14:textId="493578F1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DIRETRIZES DE USO ACEITÁVEL </w:t>
      </w:r>
      <w:r w:rsidRPr="00E43CC7">
        <w:rPr>
          <w:b w:val="0"/>
        </w:rPr>
        <w:t xml:space="preserve"> </w:t>
      </w:r>
    </w:p>
    <w:p w14:paraId="236D93E3" w14:textId="77777777" w:rsidR="00511B14" w:rsidRPr="00511B14" w:rsidRDefault="00511B14" w:rsidP="00511B14"/>
    <w:p w14:paraId="154FB53F" w14:textId="7E484453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são ferramentas de trabalho de propriedade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Os dispositivos fornecidos pela empresa somente devem ser utilizados pelos usuários que atendam os contratos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no desempenho de suas atividades. </w:t>
      </w:r>
    </w:p>
    <w:p w14:paraId="2DE8EB5C" w14:textId="77777777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não podem ser utilizados para infringir a lei, patentes, ou direitos autorais em qualquer formato de mídia ou tecnologia.  </w:t>
      </w:r>
    </w:p>
    <w:p w14:paraId="5B99E81C" w14:textId="780EBB9C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reserva a si o direito de inspecionar, pelas áreas competentes, sem a necessidade de aviso prévio ou prévia autorização do usuário, os recursos e dispositivos tecnológicos fornecidos, bem como coletar e excluir quaisquer dados trafegando ou armazenados, seja no disco local dos dispositivos, mídias removíveis ou qualquer outra forma de armazenamento conectado à infraestrutura tecnológica corporativa, visando assegurar o cumprimento das determinações normativas.  </w:t>
      </w:r>
    </w:p>
    <w:p w14:paraId="3A6A6326" w14:textId="5AF3F113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Somente podem ser instalados ou executados nos dispositivos tecnológicos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os </w:t>
      </w:r>
      <w:r w:rsidRPr="00E43CC7">
        <w:rPr>
          <w:i/>
          <w:sz w:val="20"/>
        </w:rPr>
        <w:t xml:space="preserve">softwares </w:t>
      </w:r>
      <w:r w:rsidRPr="00E43CC7">
        <w:rPr>
          <w:sz w:val="20"/>
        </w:rPr>
        <w:t xml:space="preserve">autorizados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1E6A6EA4" w14:textId="05897B67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Todos os recursos tecnológicos de microinformática conectados à rede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devem estar em conformidade com os padrões de arquitetura e segurança, previamente estabelecidos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74234824" w14:textId="40287BDD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 uso de mecanismos de encriptação de dados armazenados em estações de trabalho, notebooks ou mídias removíveis deve estar aderente às determinações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474E8EAF" w14:textId="3F68B965" w:rsidR="001472E0" w:rsidRDefault="001472E0" w:rsidP="001472E0">
      <w:pPr>
        <w:spacing w:after="98" w:line="259" w:lineRule="auto"/>
        <w:ind w:left="-426"/>
        <w:rPr>
          <w:b/>
          <w:sz w:val="20"/>
        </w:rPr>
      </w:pPr>
      <w:r w:rsidRPr="00E43CC7">
        <w:rPr>
          <w:b/>
          <w:sz w:val="20"/>
        </w:rPr>
        <w:t xml:space="preserve"> </w:t>
      </w:r>
    </w:p>
    <w:p w14:paraId="2BC49E1A" w14:textId="671573F3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PROIBIÇÕES </w:t>
      </w:r>
      <w:r w:rsidRPr="00E43CC7">
        <w:rPr>
          <w:b w:val="0"/>
        </w:rPr>
        <w:t xml:space="preserve"> </w:t>
      </w:r>
    </w:p>
    <w:p w14:paraId="3D0E1C34" w14:textId="77777777" w:rsidR="00511B14" w:rsidRPr="00511B14" w:rsidRDefault="00511B14" w:rsidP="00511B14"/>
    <w:p w14:paraId="0189A074" w14:textId="56750D83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No uso dos recursos e dispositivos tecnológicos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>é proibido: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>Processar, acessar, copiar ou armazenar programas de computador, jogos ou quaisquer outros materiais (músicas, fotos, vídeos, etc.) que não estejam de acordo com as atribuições dos prestadores da Fábrica, que violem a lei de direitos autorais, bem como aqueles de conteúdo ilegal, pornográfico, discriminatório, homofóbico, racista ou que faça apologia a qualquer crime.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>Constranger, assediar, caluniar, injuriar, difamar, ofender, agredir, prejudicar ou ameaçar empregados ou terceiros, sejam eles indivíduos ou organizações.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 xml:space="preserve">Passar-se por outra pessoa ou esconder, por qualquer meio, a própria identidade.  </w:t>
      </w:r>
    </w:p>
    <w:p w14:paraId="17DD40B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Alterar os sistemas e configurações padrões, sem autorização.  </w:t>
      </w:r>
    </w:p>
    <w:p w14:paraId="1E082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Divulgar quaisquer informações confidenciais para indivíduos ou organizações, cujo acesso não está autorizado.  </w:t>
      </w:r>
    </w:p>
    <w:p w14:paraId="5E95DA2F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570ABE9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1F250FA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CF4EF3B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DBA0C0D" w14:textId="1819483C" w:rsidR="001472E0" w:rsidRPr="00E43CC7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  <w:r w:rsidRPr="00E43CC7">
        <w:rPr>
          <w:sz w:val="20"/>
        </w:rPr>
        <w:t xml:space="preserve"> </w:t>
      </w:r>
    </w:p>
    <w:p w14:paraId="40EC72BC" w14:textId="4BD98186" w:rsidR="00511B14" w:rsidRPr="00511B14" w:rsidRDefault="00511B14" w:rsidP="00511B14">
      <w:pPr>
        <w:pStyle w:val="PargrafodaLista"/>
        <w:numPr>
          <w:ilvl w:val="0"/>
          <w:numId w:val="10"/>
        </w:numPr>
        <w:spacing w:after="112" w:line="247" w:lineRule="auto"/>
        <w:ind w:left="426" w:right="192"/>
        <w:rPr>
          <w:sz w:val="20"/>
        </w:rPr>
      </w:pPr>
      <w:r w:rsidRPr="00511B14">
        <w:rPr>
          <w:sz w:val="20"/>
        </w:rPr>
        <w:lastRenderedPageBreak/>
        <w:t xml:space="preserve">Efetuar, sem autorização, qualquer tipo de acesso, alteração ou exclusão de dados nos recursos computacionais pertencentes à </w:t>
      </w:r>
      <w:r w:rsidR="00882832">
        <w:rPr>
          <w:sz w:val="20"/>
        </w:rPr>
        <w:t xml:space="preserve">BANCO FICTICIO </w:t>
      </w:r>
      <w:r w:rsidRPr="00511B14">
        <w:rPr>
          <w:sz w:val="20"/>
        </w:rPr>
        <w:t xml:space="preserve">.  </w:t>
      </w:r>
    </w:p>
    <w:p w14:paraId="49FA68D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Realizar ou tentar, de forma proposital, acesso aos ambientes, dispositivos tecnológicos, aplicações, configurações ou funcionalidades aos quais não possua permissões de acesso.  </w:t>
      </w:r>
    </w:p>
    <w:p w14:paraId="2695E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No desenvolvimento e manutenção de sistemas, a equipe de desenvolvimento poderá realizar validação dos acessos e perfis implementados, nos ambientes de teste e homologação.  </w:t>
      </w:r>
    </w:p>
    <w:p w14:paraId="60AF4FF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ação deliberada que possa, direta ou indiretamente, indisponibilizar recursos da infraestrutura tecnológica corporativa.  </w:t>
      </w:r>
    </w:p>
    <w:p w14:paraId="409B609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dispositivos para executar códigos maliciosos ou programas cuja finalidade seja a decodificação de senhas, roubo de identidade, leitura de dados de usuários ou terceiros em tráfego ou armazenados, engenharia reversa de programas, propagação de </w:t>
      </w:r>
      <w:r w:rsidRPr="00E43CC7">
        <w:rPr>
          <w:i/>
          <w:sz w:val="20"/>
        </w:rPr>
        <w:t>malwares</w:t>
      </w:r>
      <w:r w:rsidRPr="00E43CC7">
        <w:rPr>
          <w:sz w:val="20"/>
        </w:rPr>
        <w:t xml:space="preserve">, destruição parcial ou total de dados ou indisponibilização de serviços.  </w:t>
      </w:r>
    </w:p>
    <w:p w14:paraId="23D6557B" w14:textId="3A96BD2E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programas, instalar equipamentos, armazenar arquivos ou promover ações que possam facilitar o acesso de usuários não autorizados à rede corporativa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709A1F7B" w14:textId="296E800A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o endereço de correio eletrônico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individual em cadastros de serviços externos não relacionados ao desempenho de suas atribuições.  </w:t>
      </w:r>
    </w:p>
    <w:p w14:paraId="63B69CAE" w14:textId="290DB3D3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de programas de mensagem instantânea não autorizados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para tratar de assuntos relacionados às atividades na prestação de serviços. </w:t>
      </w:r>
    </w:p>
    <w:p w14:paraId="6411D6AF" w14:textId="77777777" w:rsidR="00121797" w:rsidRDefault="00121797" w:rsidP="00121797">
      <w:pPr>
        <w:pStyle w:val="Corpodetexto"/>
        <w:rPr>
          <w:sz w:val="24"/>
        </w:rPr>
      </w:pPr>
    </w:p>
    <w:p w14:paraId="1B65E81E" w14:textId="77777777" w:rsidR="00121797" w:rsidRDefault="00121797" w:rsidP="00121797">
      <w:pPr>
        <w:pStyle w:val="Corpodetexto"/>
        <w:rPr>
          <w:sz w:val="24"/>
        </w:rPr>
      </w:pPr>
    </w:p>
    <w:p w14:paraId="2F8699FF" w14:textId="77777777" w:rsidR="00121797" w:rsidRDefault="00121797" w:rsidP="00121797">
      <w:pPr>
        <w:pStyle w:val="Corpodetexto"/>
        <w:spacing w:before="1"/>
        <w:rPr>
          <w:sz w:val="27"/>
        </w:rPr>
      </w:pPr>
    </w:p>
    <w:p w14:paraId="4CB26DA0" w14:textId="118DC493" w:rsidR="00511B14" w:rsidRDefault="00511B14" w:rsidP="00511B14">
      <w:pPr>
        <w:pStyle w:val="Ttulo1"/>
        <w:ind w:left="-567" w:right="186"/>
        <w:rPr>
          <w:b w:val="0"/>
        </w:rPr>
      </w:pPr>
      <w:r w:rsidRPr="00E43CC7">
        <w:t xml:space="preserve">RESPONSABILIDADES </w:t>
      </w:r>
      <w:r w:rsidRPr="00E43CC7">
        <w:rPr>
          <w:rFonts w:eastAsia="Wingdings"/>
          <w:b w:val="0"/>
        </w:rPr>
        <w:t></w:t>
      </w:r>
      <w:r w:rsidRPr="00E43CC7">
        <w:rPr>
          <w:b w:val="0"/>
        </w:rPr>
        <w:t xml:space="preserve"> Os prestadores de serviços, usuários fábrica e usuários externos </w:t>
      </w:r>
      <w:r w:rsidRPr="00E43CC7">
        <w:t>autorizados devem assinar o termo de compromisso do uso aceitável disponível, conforme anexo;</w:t>
      </w:r>
      <w:r w:rsidRPr="00E43CC7">
        <w:rPr>
          <w:b w:val="0"/>
        </w:rPr>
        <w:t xml:space="preserve">  </w:t>
      </w:r>
    </w:p>
    <w:p w14:paraId="06BB037D" w14:textId="77777777" w:rsidR="00511B14" w:rsidRPr="00511B14" w:rsidRDefault="00511B14" w:rsidP="00511B14"/>
    <w:p w14:paraId="74247CB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dos dispositivos tecnológicos colocados à sua disposição, para os fins aos quais se destinam;  </w:t>
      </w:r>
    </w:p>
    <w:p w14:paraId="36D0B63F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Solicitar suporte técnico sempre que verificado o mau funcionamento dos equipamentos ou do sistema de rede corporativa;  </w:t>
      </w:r>
    </w:p>
    <w:p w14:paraId="7FEC52D8" w14:textId="793C5F3C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da telefonia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para tratar de assuntos estritamente relacionados ao trabalho;  </w:t>
      </w:r>
    </w:p>
    <w:p w14:paraId="28331F0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Zelar por toda e qualquer informação armazenada na rede corporativa contra alteração, destruição, divulgação, cópia e acessos não autorizados;  </w:t>
      </w:r>
    </w:p>
    <w:p w14:paraId="4C3950FD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Manter, em caráter pessoal, confidencial e intransferível, a senha ou qualquer outra forma de autenticação para acesso aos recursos computacionais e de informação da organização;  </w:t>
      </w:r>
    </w:p>
    <w:p w14:paraId="4DE4DBC4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Reportar tempestivamente qualquer suspeita ou ocorrência de inconformidade aos termos destas orientações;  </w:t>
      </w:r>
    </w:p>
    <w:p w14:paraId="5FCFD095" w14:textId="5AF6DB59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 deve encaminhar ao conhecimento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nos casos em que a suspeita ou ocorrência de inconformidade tenha sido praticada por outro prestador, sob pena de incorrer em corresponsabilidade por omissão ou conivência;  </w:t>
      </w:r>
    </w:p>
    <w:p w14:paraId="4281D0ED" w14:textId="6CE16D56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Prestador/Fábrica respondem administrativa, civil e criminalmente pelos danos causados em decorrência da não observância das regras de proteção da informação e dos recursos computacionais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Da mesma forma, responsabilizam-se perante 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e terceiros por quaisquer prejuízos advindos da violação dos compromissos, deveres e proibições ora estabelecidas;  </w:t>
      </w:r>
    </w:p>
    <w:p w14:paraId="0938E40D" w14:textId="0883D508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Utilizar-se de todos os recursos, equipamentos e informações que lhe sejam confiados em razão do desempenho de sua atividade profissional de forma ética e em consonância com as normas de segurança estabelecidas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 </w:t>
      </w:r>
    </w:p>
    <w:p w14:paraId="669172EE" w14:textId="6BC206C8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Entregar os dispositivos tecnológicos sob sua responsabilidade quando solicitados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e </w:t>
      </w:r>
    </w:p>
    <w:p w14:paraId="74F2F4BE" w14:textId="2E6CF6F3" w:rsidR="00511B14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</w:pPr>
      <w:r w:rsidRPr="00E43CC7">
        <w:rPr>
          <w:sz w:val="20"/>
        </w:rPr>
        <w:t xml:space="preserve">Em todos os casos em que um prestador seja desligado do cargo ou fique em qualquer situação que o impeça de exercer suas funções, deve entregar à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>os dispositivos tecnológicos disponibilizados (notebook, celular, mídias removíveis, etc.);</w:t>
      </w:r>
      <w:r>
        <w:rPr>
          <w:rFonts w:ascii="Calibri" w:eastAsia="Calibri" w:hAnsi="Calibri" w:cs="Calibri"/>
        </w:rPr>
        <w:t xml:space="preserve"> </w:t>
      </w:r>
    </w:p>
    <w:p w14:paraId="0B92E4D5" w14:textId="77777777" w:rsidR="00121797" w:rsidRDefault="00121797" w:rsidP="00121797">
      <w:pPr>
        <w:sectPr w:rsidR="00121797" w:rsidSect="00511B14">
          <w:headerReference w:type="default" r:id="rId17"/>
          <w:footerReference w:type="default" r:id="rId18"/>
          <w:pgSz w:w="11910" w:h="16840"/>
          <w:pgMar w:top="1540" w:right="428" w:bottom="280" w:left="1600" w:header="828" w:footer="0" w:gutter="0"/>
          <w:cols w:space="720"/>
        </w:sectPr>
      </w:pPr>
    </w:p>
    <w:p w14:paraId="559C0661" w14:textId="77777777" w:rsidR="00207BDA" w:rsidRDefault="00207BDA" w:rsidP="00121797">
      <w:pPr>
        <w:pStyle w:val="Corpodetexto"/>
        <w:rPr>
          <w:color w:val="3452A3"/>
        </w:rPr>
      </w:pPr>
    </w:p>
    <w:p w14:paraId="2D3637A8" w14:textId="77777777" w:rsidR="00207BDA" w:rsidRDefault="00207BDA" w:rsidP="00121797">
      <w:pPr>
        <w:pStyle w:val="Corpodetexto"/>
        <w:rPr>
          <w:color w:val="3452A3"/>
        </w:rPr>
      </w:pPr>
    </w:p>
    <w:p w14:paraId="0D9487B3" w14:textId="77777777" w:rsidR="00CD59A0" w:rsidRDefault="00CD59A0" w:rsidP="00CD59A0">
      <w:pPr>
        <w:spacing w:after="149" w:line="256" w:lineRule="auto"/>
        <w:ind w:right="209"/>
        <w:jc w:val="center"/>
        <w:rPr>
          <w:sz w:val="22"/>
        </w:rPr>
      </w:pPr>
      <w:r>
        <w:rPr>
          <w:b/>
        </w:rPr>
        <w:t xml:space="preserve">TERMO DE COMPROMISSO DO USO ACEITÁVEL </w:t>
      </w:r>
    </w:p>
    <w:p w14:paraId="0E906BD2" w14:textId="759751F7" w:rsidR="00121797" w:rsidRDefault="00121797" w:rsidP="00121797">
      <w:pPr>
        <w:pStyle w:val="Corpodetexto"/>
        <w:rPr>
          <w:b/>
          <w:sz w:val="20"/>
        </w:rPr>
      </w:pPr>
    </w:p>
    <w:p w14:paraId="7D473021" w14:textId="77777777" w:rsidR="00207BDA" w:rsidRDefault="00207BDA" w:rsidP="00121797">
      <w:pPr>
        <w:pStyle w:val="Corpodetexto"/>
        <w:spacing w:before="3"/>
        <w:rPr>
          <w:b/>
          <w:sz w:val="19"/>
        </w:rPr>
      </w:pPr>
    </w:p>
    <w:p w14:paraId="55851B19" w14:textId="6AA67AC3" w:rsidR="00121797" w:rsidRDefault="00121797" w:rsidP="00121797">
      <w:pPr>
        <w:pStyle w:val="Corpodetexto"/>
        <w:spacing w:before="3"/>
        <w:rPr>
          <w:b/>
          <w:sz w:val="19"/>
        </w:rPr>
      </w:pPr>
      <w:r>
        <w:rPr>
          <w:rFonts w:ascii="Arial MT"/>
          <w:noProof/>
          <w:sz w:val="22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2AF33F68" wp14:editId="2A9F9E7E">
                <wp:simplePos x="0" y="0"/>
                <wp:positionH relativeFrom="page">
                  <wp:posOffset>5212080</wp:posOffset>
                </wp:positionH>
                <wp:positionV relativeFrom="paragraph">
                  <wp:posOffset>205740</wp:posOffset>
                </wp:positionV>
                <wp:extent cx="1802130" cy="358140"/>
                <wp:effectExtent l="0" t="0" r="7620" b="3810"/>
                <wp:wrapTopAndBottom/>
                <wp:docPr id="25" name="Agrupa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2130" cy="358140"/>
                          <a:chOff x="7876" y="261"/>
                          <a:chExt cx="2845" cy="396"/>
                        </a:xfrm>
                      </wpg:grpSpPr>
                      <wps:wsp>
                        <wps:cNvPr id="26" name="Freeform 4"/>
                        <wps:cNvSpPr>
                          <a:spLocks/>
                        </wps:cNvSpPr>
                        <wps:spPr bwMode="auto">
                          <a:xfrm>
                            <a:off x="7876" y="261"/>
                            <a:ext cx="2302" cy="209"/>
                          </a:xfrm>
                          <a:custGeom>
                            <a:avLst/>
                            <a:gdLst>
                              <a:gd name="T0" fmla="+- 0 10178 7877"/>
                              <a:gd name="T1" fmla="*/ T0 w 2302"/>
                              <a:gd name="T2" fmla="+- 0 261 261"/>
                              <a:gd name="T3" fmla="*/ 261 h 209"/>
                              <a:gd name="T4" fmla="+- 0 10166 7877"/>
                              <a:gd name="T5" fmla="*/ T4 w 2302"/>
                              <a:gd name="T6" fmla="+- 0 261 261"/>
                              <a:gd name="T7" fmla="*/ 261 h 209"/>
                              <a:gd name="T8" fmla="+- 0 10166 7877"/>
                              <a:gd name="T9" fmla="*/ T8 w 2302"/>
                              <a:gd name="T10" fmla="+- 0 458 261"/>
                              <a:gd name="T11" fmla="*/ 458 h 209"/>
                              <a:gd name="T12" fmla="+- 0 7889 7877"/>
                              <a:gd name="T13" fmla="*/ T12 w 2302"/>
                              <a:gd name="T14" fmla="+- 0 458 261"/>
                              <a:gd name="T15" fmla="*/ 458 h 209"/>
                              <a:gd name="T16" fmla="+- 0 7889 7877"/>
                              <a:gd name="T17" fmla="*/ T16 w 2302"/>
                              <a:gd name="T18" fmla="+- 0 261 261"/>
                              <a:gd name="T19" fmla="*/ 261 h 209"/>
                              <a:gd name="T20" fmla="+- 0 7877 7877"/>
                              <a:gd name="T21" fmla="*/ T20 w 2302"/>
                              <a:gd name="T22" fmla="+- 0 261 261"/>
                              <a:gd name="T23" fmla="*/ 261 h 209"/>
                              <a:gd name="T24" fmla="+- 0 7877 7877"/>
                              <a:gd name="T25" fmla="*/ T24 w 2302"/>
                              <a:gd name="T26" fmla="+- 0 458 261"/>
                              <a:gd name="T27" fmla="*/ 458 h 209"/>
                              <a:gd name="T28" fmla="+- 0 7877 7877"/>
                              <a:gd name="T29" fmla="*/ T28 w 2302"/>
                              <a:gd name="T30" fmla="+- 0 470 261"/>
                              <a:gd name="T31" fmla="*/ 470 h 209"/>
                              <a:gd name="T32" fmla="+- 0 7884 7877"/>
                              <a:gd name="T33" fmla="*/ T32 w 2302"/>
                              <a:gd name="T34" fmla="+- 0 470 261"/>
                              <a:gd name="T35" fmla="*/ 470 h 209"/>
                              <a:gd name="T36" fmla="+- 0 7889 7877"/>
                              <a:gd name="T37" fmla="*/ T36 w 2302"/>
                              <a:gd name="T38" fmla="+- 0 470 261"/>
                              <a:gd name="T39" fmla="*/ 470 h 209"/>
                              <a:gd name="T40" fmla="+- 0 10166 7877"/>
                              <a:gd name="T41" fmla="*/ T40 w 2302"/>
                              <a:gd name="T42" fmla="+- 0 470 261"/>
                              <a:gd name="T43" fmla="*/ 470 h 209"/>
                              <a:gd name="T44" fmla="+- 0 10178 7877"/>
                              <a:gd name="T45" fmla="*/ T44 w 2302"/>
                              <a:gd name="T46" fmla="+- 0 470 261"/>
                              <a:gd name="T47" fmla="*/ 470 h 209"/>
                              <a:gd name="T48" fmla="+- 0 10178 7877"/>
                              <a:gd name="T49" fmla="*/ T48 w 2302"/>
                              <a:gd name="T50" fmla="+- 0 458 261"/>
                              <a:gd name="T51" fmla="*/ 458 h 209"/>
                              <a:gd name="T52" fmla="+- 0 10178 7877"/>
                              <a:gd name="T53" fmla="*/ T52 w 2302"/>
                              <a:gd name="T54" fmla="+- 0 261 261"/>
                              <a:gd name="T55" fmla="*/ 261 h 2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2302" h="209">
                                <a:moveTo>
                                  <a:pt x="2301" y="0"/>
                                </a:moveTo>
                                <a:lnTo>
                                  <a:pt x="2289" y="0"/>
                                </a:lnTo>
                                <a:lnTo>
                                  <a:pt x="2289" y="197"/>
                                </a:lnTo>
                                <a:lnTo>
                                  <a:pt x="12" y="197"/>
                                </a:lnTo>
                                <a:lnTo>
                                  <a:pt x="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7"/>
                                </a:lnTo>
                                <a:lnTo>
                                  <a:pt x="0" y="209"/>
                                </a:lnTo>
                                <a:lnTo>
                                  <a:pt x="7" y="209"/>
                                </a:lnTo>
                                <a:lnTo>
                                  <a:pt x="12" y="209"/>
                                </a:lnTo>
                                <a:lnTo>
                                  <a:pt x="2289" y="209"/>
                                </a:lnTo>
                                <a:lnTo>
                                  <a:pt x="2301" y="209"/>
                                </a:lnTo>
                                <a:lnTo>
                                  <a:pt x="2301" y="197"/>
                                </a:lnTo>
                                <a:lnTo>
                                  <a:pt x="23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7876" y="261"/>
                            <a:ext cx="2845" cy="3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1E2D32" w14:textId="27B4247F" w:rsidR="003D6C10" w:rsidRDefault="003D6C10" w:rsidP="00121797">
                              <w:pPr>
                                <w:spacing w:line="245" w:lineRule="exact"/>
                                <w:ind w:left="15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Grau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de sigilo</w:t>
                              </w:r>
                              <w:r>
                                <w:rPr>
                                  <w:rFonts w:ascii="Calibri" w:hAnsi="Calibri"/>
                                  <w:spacing w:val="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#</w:t>
                              </w:r>
                              <w:r>
                                <w:rPr>
                                  <w:rFonts w:ascii="Calibri" w:hAnsi="Calibri"/>
                                  <w:spacing w:val="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PÚBLICO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F33F68" id="Agrupar 25" o:spid="_x0000_s1026" style="position:absolute;left:0;text-align:left;margin-left:410.4pt;margin-top:16.2pt;width:141.9pt;height:28.2pt;z-index:-251657216;mso-wrap-distance-left:0;mso-wrap-distance-right:0;mso-position-horizontal-relative:page" coordorigin="7876,261" coordsize="2845,3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">
                <v:shape id="Freeform 4" o:spid="_x0000_s1027" style="position:absolute;left:7876;top:261;width:2302;height:209;visibility:visible;mso-wrap-style:square;v-text-anchor:top" coordsize="2302,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" path="m2301,r-12,l2289,197,12,197,12,,,,,197r,12l7,209r5,l2289,209r12,l2301,197,2301,xe" fillcolor="black" stroked="f">
                  <v:path arrowok="t" o:connecttype="custom" o:connectlocs="2301,261;2289,261;2289,458;12,458;12,261;0,261;0,458;0,470;7,470;12,470;2289,470;2301,470;2301,458;2301,261" o:connectangles="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left:7876;top:261;width:2845;height: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5E1E2D32" w14:textId="27B4247F" w:rsidR="003D6C10" w:rsidRDefault="003D6C10" w:rsidP="00121797">
                        <w:pPr>
                          <w:spacing w:line="245" w:lineRule="exact"/>
                          <w:ind w:left="15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  <w:sz w:val="22"/>
                          </w:rPr>
                          <w:t>Grau</w:t>
                        </w:r>
                        <w:r>
                          <w:rPr>
                            <w:rFonts w:ascii="Calibri" w:hAnsi="Calibri"/>
                            <w:spacing w:val="-3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de sigilo</w:t>
                        </w:r>
                        <w:r>
                          <w:rPr>
                            <w:rFonts w:ascii="Calibri" w:hAnsi="Calibri"/>
                            <w:spacing w:val="17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#</w:t>
                        </w:r>
                        <w:r>
                          <w:rPr>
                            <w:rFonts w:ascii="Calibri" w:hAnsi="Calibri"/>
                            <w:spacing w:val="2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PÚBLICO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E6D76AE" w14:textId="77777777" w:rsidR="00121797" w:rsidRDefault="00121797" w:rsidP="00121797">
      <w:pPr>
        <w:pStyle w:val="Corpodetexto"/>
        <w:spacing w:before="10"/>
        <w:rPr>
          <w:b/>
          <w:sz w:val="14"/>
        </w:rPr>
      </w:pPr>
    </w:p>
    <w:p w14:paraId="786EE0ED" w14:textId="77777777" w:rsidR="00121797" w:rsidRDefault="00121797" w:rsidP="00121797">
      <w:pPr>
        <w:pStyle w:val="Corpodetexto"/>
        <w:spacing w:before="1"/>
        <w:rPr>
          <w:b/>
        </w:rPr>
      </w:pPr>
    </w:p>
    <w:p w14:paraId="50B7DDB5" w14:textId="77777777" w:rsidR="009F7DD0" w:rsidRPr="004B2D4E" w:rsidRDefault="009F7DD0" w:rsidP="009F7DD0">
      <w:pPr>
        <w:pStyle w:val="NormalJustificado"/>
        <w:rPr>
          <w:rFonts w:cs="Arial"/>
          <w:szCs w:val="18"/>
        </w:rPr>
      </w:pPr>
    </w:p>
    <w:tbl>
      <w:tblPr>
        <w:tblW w:w="952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5"/>
      </w:tblGrid>
      <w:tr w:rsidR="009F7DD0" w:rsidRPr="00CC3665" w14:paraId="27A2B127" w14:textId="77777777" w:rsidTr="00511B14">
        <w:tc>
          <w:tcPr>
            <w:tcW w:w="6691" w:type="dxa"/>
            <w:tcBorders>
              <w:top w:val="nil"/>
              <w:bottom w:val="nil"/>
            </w:tcBorders>
          </w:tcPr>
          <w:p w14:paraId="38C13B1A" w14:textId="77777777" w:rsidR="009F7DD0" w:rsidRPr="00CD754B" w:rsidRDefault="009F7DD0" w:rsidP="00A4229D">
            <w:r w:rsidRPr="00CD754B">
              <w:t>Nome do Usuário</w:t>
            </w: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68051FD2" w14:textId="0FB16EA1" w:rsidR="009F7DD0" w:rsidRPr="00CD754B" w:rsidRDefault="00207BDA" w:rsidP="00A4229D">
            <w:r>
              <w:t>Matrícula</w:t>
            </w:r>
          </w:p>
        </w:tc>
      </w:tr>
      <w:tr w:rsidR="009F7DD0" w:rsidRPr="00CD754B" w14:paraId="688C1914" w14:textId="77777777" w:rsidTr="00511B14">
        <w:trPr>
          <w:trHeight w:val="80"/>
        </w:trPr>
        <w:tc>
          <w:tcPr>
            <w:tcW w:w="6691" w:type="dxa"/>
            <w:tcBorders>
              <w:top w:val="nil"/>
              <w:bottom w:val="nil"/>
            </w:tcBorders>
          </w:tcPr>
          <w:p w14:paraId="2772F44B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0012B3E5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3C5F4AB3" w14:textId="77777777" w:rsidTr="00511B14">
        <w:tc>
          <w:tcPr>
            <w:tcW w:w="6691" w:type="dxa"/>
            <w:tcBorders>
              <w:top w:val="nil"/>
            </w:tcBorders>
          </w:tcPr>
          <w:p w14:paraId="61AAF9A5" w14:textId="55A3A380" w:rsidR="009F7DD0" w:rsidRPr="00CD754B" w:rsidRDefault="00A831EE" w:rsidP="00A4229D">
            <w:fldSimple w:instr=" REF  nome ">
              <w:r>
                <w:rPr>
                  <w:noProof/>
                </w:rPr>
                <w:t>COLABORADOR</w:t>
              </w:r>
            </w:fldSimple>
          </w:p>
        </w:tc>
        <w:tc>
          <w:tcPr>
            <w:tcW w:w="2835" w:type="dxa"/>
            <w:tcBorders>
              <w:top w:val="nil"/>
            </w:tcBorders>
          </w:tcPr>
          <w:p w14:paraId="77380D33" w14:textId="2BA4FB2F" w:rsidR="009F7DD0" w:rsidRPr="00CD754B" w:rsidRDefault="009F7DD0" w:rsidP="00A4229D"/>
        </w:tc>
      </w:tr>
    </w:tbl>
    <w:p w14:paraId="2EC18188" w14:textId="7360513C" w:rsidR="009F7DD0" w:rsidRDefault="009F7DD0" w:rsidP="009F7DD0">
      <w:pPr>
        <w:rPr>
          <w:sz w:val="8"/>
          <w:szCs w:val="8"/>
        </w:rPr>
      </w:pPr>
    </w:p>
    <w:p w14:paraId="51194EC0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0"/>
      </w:tblGrid>
      <w:tr w:rsidR="009F7DD0" w:rsidRPr="00CC3665" w14:paraId="557CB1D8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50930357" w14:textId="77777777" w:rsidR="009F7DD0" w:rsidRPr="00CD754B" w:rsidRDefault="009F7DD0" w:rsidP="00A4229D">
            <w:r w:rsidRPr="00CD754B">
              <w:t>Empresa</w:t>
            </w: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32F3FEA4" w14:textId="77777777" w:rsidR="009F7DD0" w:rsidRPr="00CD754B" w:rsidRDefault="009F7DD0" w:rsidP="00A4229D">
            <w:r w:rsidRPr="00CD754B">
              <w:t>Função</w:t>
            </w:r>
          </w:p>
        </w:tc>
      </w:tr>
      <w:tr w:rsidR="009F7DD0" w:rsidRPr="00CD754B" w14:paraId="0DB6C06F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2BBF844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6D41BB2E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26F12458" w14:textId="77777777" w:rsidTr="00CD59A0">
        <w:tc>
          <w:tcPr>
            <w:tcW w:w="6691" w:type="dxa"/>
            <w:tcBorders>
              <w:top w:val="nil"/>
            </w:tcBorders>
          </w:tcPr>
          <w:p w14:paraId="37012B61" w14:textId="1B944B77" w:rsidR="009F7DD0" w:rsidRPr="00CD754B" w:rsidRDefault="00DD0F11" w:rsidP="00A4229D">
            <w:r>
              <w:rPr>
                <w:rFonts w:cs="Arial"/>
              </w:rPr>
              <w:t>EMPRESA TERCEIRIZADA</w:t>
            </w:r>
          </w:p>
        </w:tc>
        <w:tc>
          <w:tcPr>
            <w:tcW w:w="2830" w:type="dxa"/>
            <w:tcBorders>
              <w:top w:val="nil"/>
            </w:tcBorders>
          </w:tcPr>
          <w:p w14:paraId="42EA05E6" w14:textId="09CA3373" w:rsidR="009F7DD0" w:rsidRPr="00CD754B" w:rsidRDefault="00693021" w:rsidP="00A4229D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0C0C0B01" w14:textId="2FEA3360" w:rsidR="009F7DD0" w:rsidRDefault="009F7DD0" w:rsidP="009F7DD0">
      <w:pPr>
        <w:rPr>
          <w:sz w:val="8"/>
          <w:szCs w:val="8"/>
        </w:rPr>
      </w:pPr>
    </w:p>
    <w:p w14:paraId="46C1C789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83"/>
        <w:gridCol w:w="2838"/>
      </w:tblGrid>
      <w:tr w:rsidR="009F7DD0" w:rsidRPr="00CC3665" w14:paraId="137DE5C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450EE055" w14:textId="77777777" w:rsidR="009F7DD0" w:rsidRPr="00CD754B" w:rsidRDefault="009F7DD0" w:rsidP="00A4229D">
            <w:r w:rsidRPr="00CD754B">
              <w:t>Lotação</w:t>
            </w: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66C0F4D8" w14:textId="77777777" w:rsidR="009F7DD0" w:rsidRPr="00CD754B" w:rsidRDefault="009F7DD0" w:rsidP="00A4229D">
            <w:r w:rsidRPr="00CD754B">
              <w:t>Telefone</w:t>
            </w:r>
          </w:p>
        </w:tc>
      </w:tr>
      <w:tr w:rsidR="009F7DD0" w:rsidRPr="00CD754B" w14:paraId="746CBAB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5FE3C41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3FE5F820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53622F4B" w14:textId="77777777" w:rsidTr="00A4229D">
        <w:tc>
          <w:tcPr>
            <w:tcW w:w="7230" w:type="dxa"/>
            <w:tcBorders>
              <w:top w:val="nil"/>
            </w:tcBorders>
          </w:tcPr>
          <w:p w14:paraId="0A42F4B1" w14:textId="7C040A83" w:rsidR="009F7DD0" w:rsidRPr="00CD754B" w:rsidRDefault="004A0B8A" w:rsidP="00A4229D">
            <w:r>
              <w:t>CONTRATO</w:t>
            </w:r>
          </w:p>
        </w:tc>
        <w:tc>
          <w:tcPr>
            <w:tcW w:w="3030" w:type="dxa"/>
            <w:tcBorders>
              <w:top w:val="nil"/>
            </w:tcBorders>
          </w:tcPr>
          <w:p w14:paraId="45B1DC6E" w14:textId="4BD8160C" w:rsidR="009F7DD0" w:rsidRPr="00CD754B" w:rsidRDefault="00693021" w:rsidP="00A4229D">
            <w:fldSimple w:instr=" REF  fone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78BD2716" w14:textId="77777777" w:rsidR="00121797" w:rsidRDefault="00121797" w:rsidP="00121797">
      <w:pPr>
        <w:pStyle w:val="Corpodetexto"/>
        <w:spacing w:before="3"/>
        <w:rPr>
          <w:b/>
        </w:rPr>
      </w:pPr>
    </w:p>
    <w:p w14:paraId="0B9164D7" w14:textId="77777777" w:rsidR="00121797" w:rsidRDefault="00121797" w:rsidP="00121797">
      <w:pPr>
        <w:pStyle w:val="Corpodetexto"/>
        <w:spacing w:before="7"/>
        <w:rPr>
          <w:b/>
          <w:sz w:val="20"/>
        </w:rPr>
      </w:pPr>
    </w:p>
    <w:p w14:paraId="29F8CCD9" w14:textId="473FCD35" w:rsidR="00511B14" w:rsidRPr="00F1729D" w:rsidRDefault="00511B14" w:rsidP="00511B14">
      <w:pPr>
        <w:tabs>
          <w:tab w:val="clear" w:pos="8505"/>
        </w:tabs>
        <w:spacing w:after="160" w:line="258" w:lineRule="auto"/>
        <w:ind w:left="142" w:right="-284"/>
        <w:rPr>
          <w:szCs w:val="18"/>
        </w:rPr>
      </w:pPr>
      <w:r w:rsidRPr="00F1729D">
        <w:rPr>
          <w:rFonts w:eastAsia="Calibri"/>
          <w:szCs w:val="18"/>
        </w:rPr>
        <w:t xml:space="preserve">Eu declaro haver lido e compreendido o termo de “USO ACEITÁVEL DE RECURSOS TECNOLÓGICOS” e estar ciente que o descumprimento das normas pode acarretar a aplicação de restrições e/ou sanções previstas nas determinações específicas das áreas da </w:t>
      </w:r>
      <w:r w:rsidR="00882832">
        <w:rPr>
          <w:rFonts w:eastAsia="Calibri"/>
          <w:szCs w:val="18"/>
        </w:rPr>
        <w:t xml:space="preserve">BANCO </w:t>
      </w:r>
      <w:proofErr w:type="gramStart"/>
      <w:r w:rsidR="00882832">
        <w:rPr>
          <w:rFonts w:eastAsia="Calibri"/>
          <w:szCs w:val="18"/>
        </w:rPr>
        <w:t xml:space="preserve">FICTICIO </w:t>
      </w:r>
      <w:r w:rsidRPr="00F1729D">
        <w:rPr>
          <w:rFonts w:eastAsia="Calibri"/>
          <w:szCs w:val="18"/>
        </w:rPr>
        <w:t>.</w:t>
      </w:r>
      <w:proofErr w:type="gramEnd"/>
      <w:r w:rsidRPr="00F1729D">
        <w:rPr>
          <w:rFonts w:eastAsia="Calibri"/>
          <w:szCs w:val="18"/>
        </w:rPr>
        <w:t xml:space="preserve">  </w:t>
      </w:r>
    </w:p>
    <w:p w14:paraId="7FDDB1AD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76F63F84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5FEFACF4" w14:textId="44DBA05B" w:rsidR="00121797" w:rsidRDefault="00121797" w:rsidP="00121797">
      <w:pPr>
        <w:pStyle w:val="Corpodetexto"/>
        <w:rPr>
          <w:rFonts w:ascii="Calibri"/>
          <w:sz w:val="20"/>
        </w:rPr>
      </w:pPr>
    </w:p>
    <w:p w14:paraId="38A3897E" w14:textId="30161428" w:rsidR="00207BDA" w:rsidRDefault="00207BDA" w:rsidP="00121797">
      <w:pPr>
        <w:pStyle w:val="Corpodetexto"/>
        <w:rPr>
          <w:rFonts w:ascii="Calibri"/>
          <w:sz w:val="20"/>
        </w:rPr>
      </w:pPr>
    </w:p>
    <w:p w14:paraId="53AFAE51" w14:textId="2DA2BA15" w:rsidR="00207BDA" w:rsidRDefault="00207BDA" w:rsidP="00121797">
      <w:pPr>
        <w:pStyle w:val="Corpodetexto"/>
        <w:rPr>
          <w:rFonts w:ascii="Calibri"/>
          <w:sz w:val="20"/>
        </w:rPr>
      </w:pPr>
    </w:p>
    <w:p w14:paraId="03E0B7CE" w14:textId="35F9D060" w:rsidR="00207BDA" w:rsidRDefault="00207BDA" w:rsidP="00121797">
      <w:pPr>
        <w:pStyle w:val="Corpodetexto"/>
        <w:rPr>
          <w:rFonts w:ascii="Calibri"/>
          <w:sz w:val="20"/>
        </w:rPr>
      </w:pPr>
    </w:p>
    <w:p w14:paraId="386561E4" w14:textId="6C7FA3A1" w:rsidR="00207BDA" w:rsidRDefault="00207BDA" w:rsidP="00121797">
      <w:pPr>
        <w:pStyle w:val="Corpodetexto"/>
        <w:rPr>
          <w:rFonts w:ascii="Calibri"/>
          <w:sz w:val="20"/>
        </w:rPr>
      </w:pPr>
    </w:p>
    <w:tbl>
      <w:tblPr>
        <w:tblW w:w="0" w:type="auto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283"/>
        <w:gridCol w:w="1985"/>
        <w:gridCol w:w="284"/>
        <w:gridCol w:w="850"/>
      </w:tblGrid>
      <w:tr w:rsidR="006B45A6" w:rsidRPr="00CD754B" w14:paraId="6F8017E3" w14:textId="77777777" w:rsidTr="00A4229D">
        <w:tc>
          <w:tcPr>
            <w:tcW w:w="5245" w:type="dxa"/>
            <w:tcBorders>
              <w:bottom w:val="single" w:sz="2" w:space="0" w:color="auto"/>
            </w:tcBorders>
          </w:tcPr>
          <w:p w14:paraId="08CAEC2E" w14:textId="376F5C6F" w:rsidR="006B45A6" w:rsidRPr="00CD754B" w:rsidRDefault="00FB1A74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6BD34486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22F8C224" w14:textId="455A4266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C3CA37D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7D58C607" w14:textId="60499030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51B1EFA8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3243D646" w14:textId="4C5565F9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20216537" w14:textId="77CB5536" w:rsidR="006B45A6" w:rsidRPr="00CD754B" w:rsidRDefault="006B45A6" w:rsidP="006B45A6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3C34AB4C" w14:textId="3786A785" w:rsidR="00121797" w:rsidRDefault="00121797" w:rsidP="00121797">
      <w:pPr>
        <w:pStyle w:val="Corpodetexto"/>
        <w:spacing w:before="8"/>
        <w:rPr>
          <w:rFonts w:ascii="Calibri"/>
        </w:rPr>
      </w:pPr>
    </w:p>
    <w:p w14:paraId="4B9C64EA" w14:textId="0BECE2DD" w:rsidR="00121797" w:rsidRDefault="00121797" w:rsidP="00121797">
      <w:pPr>
        <w:pStyle w:val="Corpodetexto"/>
        <w:tabs>
          <w:tab w:val="left" w:pos="2183"/>
          <w:tab w:val="left" w:pos="2990"/>
          <w:tab w:val="left" w:pos="5286"/>
          <w:tab w:val="left" w:pos="7425"/>
        </w:tabs>
        <w:spacing w:before="59" w:line="237" w:lineRule="auto"/>
        <w:ind w:left="102" w:right="1242"/>
        <w:rPr>
          <w:rFonts w:ascii="Calibri"/>
        </w:rPr>
      </w:pPr>
      <w:r>
        <w:rPr>
          <w:rFonts w:ascii="Calibri"/>
          <w:u w:val="single"/>
        </w:rPr>
        <w:t xml:space="preserve"> </w:t>
      </w:r>
    </w:p>
    <w:p w14:paraId="09BBC7D1" w14:textId="1770F7FA" w:rsidR="00121797" w:rsidRDefault="00121797" w:rsidP="00121797">
      <w:pPr>
        <w:pStyle w:val="Corpodetexto"/>
        <w:rPr>
          <w:rFonts w:ascii="Calibri"/>
          <w:sz w:val="20"/>
        </w:rPr>
      </w:pPr>
    </w:p>
    <w:p w14:paraId="63E5E12C" w14:textId="04FC4D66" w:rsidR="00CD59A0" w:rsidRDefault="00CD59A0" w:rsidP="00121797">
      <w:pPr>
        <w:pStyle w:val="Corpodetexto"/>
        <w:rPr>
          <w:rFonts w:ascii="Calibri"/>
          <w:sz w:val="20"/>
        </w:rPr>
      </w:pPr>
    </w:p>
    <w:p w14:paraId="5E31F18F" w14:textId="3D0CDAEF" w:rsidR="00CD59A0" w:rsidRDefault="00CD59A0" w:rsidP="00121797">
      <w:pPr>
        <w:pStyle w:val="Corpodetexto"/>
        <w:rPr>
          <w:rFonts w:ascii="Calibri"/>
          <w:sz w:val="20"/>
        </w:rPr>
      </w:pPr>
    </w:p>
    <w:p w14:paraId="53586123" w14:textId="77777777" w:rsidR="00CD59A0" w:rsidRDefault="00CD59A0" w:rsidP="00CD59A0">
      <w:pPr>
        <w:tabs>
          <w:tab w:val="center" w:pos="5065"/>
        </w:tabs>
        <w:ind w:left="-17"/>
        <w:rPr>
          <w:rFonts w:eastAsia="Calibri"/>
          <w:szCs w:val="18"/>
        </w:rPr>
      </w:pPr>
    </w:p>
    <w:p w14:paraId="48CA6977" w14:textId="7FFACB5B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                       </w:t>
      </w:r>
    </w:p>
    <w:p w14:paraId="183CD379" w14:textId="77777777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 w:val="16"/>
          <w:szCs w:val="16"/>
        </w:rPr>
        <w:t xml:space="preserve">Assinatura </w:t>
      </w:r>
      <w:r>
        <w:rPr>
          <w:rFonts w:eastAsia="Calibri"/>
          <w:b/>
          <w:bCs/>
          <w:sz w:val="16"/>
          <w:szCs w:val="16"/>
          <w:u w:val="single"/>
        </w:rPr>
        <w:t>digital</w:t>
      </w:r>
      <w:r>
        <w:rPr>
          <w:rFonts w:eastAsia="Calibri"/>
          <w:sz w:val="16"/>
          <w:szCs w:val="16"/>
        </w:rPr>
        <w:t xml:space="preserve"> do Prestador</w:t>
      </w:r>
      <w:r>
        <w:rPr>
          <w:rFonts w:eastAsia="Calibri"/>
          <w:szCs w:val="18"/>
        </w:rPr>
        <w:t xml:space="preserve">                                                                             </w:t>
      </w:r>
    </w:p>
    <w:p w14:paraId="7089893E" w14:textId="77777777" w:rsidR="00CD59A0" w:rsidRDefault="00CD59A0" w:rsidP="00CD59A0">
      <w:pPr>
        <w:spacing w:after="104" w:line="256" w:lineRule="auto"/>
        <w:rPr>
          <w:rFonts w:eastAsia="Calibri"/>
          <w:szCs w:val="18"/>
        </w:rPr>
      </w:pPr>
    </w:p>
    <w:p w14:paraId="676309E1" w14:textId="77777777" w:rsidR="00CD59A0" w:rsidRDefault="00CD59A0" w:rsidP="00CD59A0">
      <w:pPr>
        <w:spacing w:after="98" w:line="256" w:lineRule="auto"/>
        <w:ind w:left="38"/>
        <w:rPr>
          <w:rFonts w:eastAsia="Arial"/>
          <w:szCs w:val="18"/>
        </w:rPr>
      </w:pPr>
    </w:p>
    <w:p w14:paraId="5D7EEE67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698CD44F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5AB9D44E" w14:textId="77777777" w:rsidR="00CD59A0" w:rsidRDefault="00CD59A0" w:rsidP="00CD59A0">
      <w:pPr>
        <w:ind w:left="-6" w:right="761" w:hanging="11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--------------------------------------------------------------------------- </w:t>
      </w:r>
    </w:p>
    <w:p w14:paraId="358290DE" w14:textId="222DDC4F" w:rsidR="00CD59A0" w:rsidRDefault="000134FB" w:rsidP="00CD59A0">
      <w:pPr>
        <w:ind w:left="-6" w:right="3805" w:hanging="11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>PREPOSTO DO CONTRATO</w:t>
      </w:r>
    </w:p>
    <w:p w14:paraId="39A73BA9" w14:textId="5A39A9BF" w:rsidR="00CD59A0" w:rsidRDefault="001A1FE4" w:rsidP="00CD59A0">
      <w:pPr>
        <w:ind w:left="-6" w:right="3805" w:hanging="11"/>
        <w:rPr>
          <w:rFonts w:eastAsia="Arial"/>
          <w:sz w:val="16"/>
          <w:szCs w:val="16"/>
        </w:rPr>
      </w:pPr>
      <w:r>
        <w:rPr>
          <w:rFonts w:eastAsia="Calibri"/>
          <w:sz w:val="16"/>
          <w:szCs w:val="16"/>
        </w:rPr>
        <w:t>PREPOST</w:t>
      </w:r>
      <w:r w:rsidR="00080E7E">
        <w:rPr>
          <w:rFonts w:eastAsia="Calibri"/>
          <w:sz w:val="16"/>
          <w:szCs w:val="16"/>
        </w:rPr>
        <w:t>O</w:t>
      </w:r>
    </w:p>
    <w:p w14:paraId="05540C8D" w14:textId="62BA4861" w:rsidR="00207BDA" w:rsidRDefault="00207BDA" w:rsidP="00121797">
      <w:pPr>
        <w:pStyle w:val="Corpodetexto"/>
        <w:rPr>
          <w:rFonts w:ascii="Calibri"/>
          <w:sz w:val="20"/>
        </w:rPr>
      </w:pPr>
    </w:p>
    <w:p w14:paraId="03ED48C3" w14:textId="472E194C" w:rsidR="00121797" w:rsidRDefault="00121797" w:rsidP="00121797">
      <w:pPr>
        <w:pStyle w:val="Corpodetexto"/>
        <w:rPr>
          <w:rFonts w:ascii="Calibri"/>
          <w:sz w:val="20"/>
        </w:rPr>
      </w:pPr>
    </w:p>
    <w:p w14:paraId="647C7F4B" w14:textId="6D95D3EA" w:rsidR="00207BDA" w:rsidRDefault="00207BDA" w:rsidP="00207BDA">
      <w:pPr>
        <w:pStyle w:val="Corpodetexto"/>
        <w:spacing w:before="1"/>
        <w:sectPr w:rsidR="00207BDA" w:rsidSect="000F71CE">
          <w:headerReference w:type="default" r:id="rId19"/>
          <w:pgSz w:w="11907" w:h="16840" w:code="9"/>
          <w:pgMar w:top="1134" w:right="1134" w:bottom="1134" w:left="1134" w:header="851" w:footer="851" w:gutter="0"/>
          <w:cols w:space="720"/>
          <w:docGrid w:linePitch="245"/>
        </w:sectPr>
      </w:pPr>
    </w:p>
    <w:p w14:paraId="2C291BDF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6EEDB3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F1E838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6C208F50" w14:textId="02C96344" w:rsidR="004B7045" w:rsidRDefault="004B7045" w:rsidP="004B7045">
      <w:pPr>
        <w:jc w:val="center"/>
        <w:rPr>
          <w:rFonts w:cs="Arial"/>
          <w:b/>
          <w:bCs/>
          <w:color w:val="auto"/>
          <w:sz w:val="24"/>
          <w:szCs w:val="24"/>
        </w:rPr>
      </w:pPr>
      <w:r>
        <w:rPr>
          <w:rFonts w:cs="Arial"/>
          <w:b/>
          <w:bCs/>
          <w:sz w:val="24"/>
          <w:szCs w:val="24"/>
        </w:rPr>
        <w:t>TERMO DE CONFIDENCIALIDADE E RESPONSABILIDADE</w:t>
      </w:r>
    </w:p>
    <w:p w14:paraId="3826EE05" w14:textId="77777777" w:rsidR="004B7045" w:rsidRDefault="004B7045" w:rsidP="004B7045">
      <w:pPr>
        <w:jc w:val="both"/>
        <w:rPr>
          <w:rFonts w:cs="Arial"/>
          <w:sz w:val="20"/>
        </w:rPr>
      </w:pPr>
    </w:p>
    <w:p w14:paraId="4885F654" w14:textId="08A6A212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Considerando que por motivos contratuais haverá troca de informações, sendo algumas de cunho confidencial, o prestador de serviços da empresa </w:t>
      </w:r>
      <w:proofErr w:type="spellStart"/>
      <w:r w:rsidR="00DD0F11">
        <w:rPr>
          <w:rFonts w:cs="Arial"/>
          <w:b/>
          <w:bCs/>
          <w:sz w:val="20"/>
        </w:rPr>
        <w:t>EMPRESA</w:t>
      </w:r>
      <w:proofErr w:type="spellEnd"/>
      <w:r w:rsidR="00DD0F11">
        <w:rPr>
          <w:rFonts w:cs="Arial"/>
          <w:b/>
          <w:bCs/>
          <w:sz w:val="20"/>
        </w:rPr>
        <w:t xml:space="preserve"> TERCEIRIZADA</w:t>
      </w:r>
      <w:r>
        <w:rPr>
          <w:rFonts w:cs="Arial"/>
          <w:sz w:val="20"/>
        </w:rPr>
        <w:t xml:space="preserve">, inscrita no CNPJ(MF) sob o nº </w:t>
      </w:r>
      <w:r w:rsidR="00621604">
        <w:rPr>
          <w:rFonts w:cs="Arial"/>
          <w:b/>
          <w:bCs/>
          <w:sz w:val="20"/>
        </w:rPr>
        <w:t>CNPJ</w:t>
      </w:r>
      <w:r>
        <w:rPr>
          <w:rFonts w:cs="Arial"/>
          <w:sz w:val="20"/>
        </w:rPr>
        <w:t xml:space="preserve">, abaixo assinado e qualificado, na condição de participante dos serviços necessários para execução do contrato no. </w:t>
      </w:r>
      <w:r w:rsidR="00CA132A">
        <w:rPr>
          <w:rFonts w:cs="Arial"/>
          <w:b/>
          <w:bCs/>
          <w:sz w:val="20"/>
        </w:rPr>
        <w:t>CONTRATO 2025</w:t>
      </w:r>
      <w:r>
        <w:rPr>
          <w:rFonts w:cs="Arial"/>
          <w:sz w:val="20"/>
        </w:rPr>
        <w:t xml:space="preserve">, cujo objeto a </w:t>
      </w:r>
      <w:r>
        <w:rPr>
          <w:rFonts w:cs="Arial"/>
          <w:b/>
          <w:bCs/>
          <w:sz w:val="20"/>
        </w:rPr>
        <w:t>prestação de serviços de desenvolvimento de software para atendimento, predominantemente, do Segmento de Crédito, Financeiro e Pagamentos</w:t>
      </w:r>
      <w:r>
        <w:rPr>
          <w:rFonts w:cs="Arial"/>
          <w:sz w:val="20"/>
        </w:rPr>
        <w:t xml:space="preserve">, DECLARA, para todos os fins e efeitos, que se compromete a observar o mais estrito sigilo sobre todo e qualquer ato, fato e/ou informação que lhe forem confiados, ou aos quais tenha acesso por qualquer meio ou modo de comunicação, em função de suas atribuições e participação no contrato firmado com 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>
        <w:rPr>
          <w:rFonts w:cs="Arial"/>
          <w:sz w:val="20"/>
        </w:rPr>
        <w:t>.</w:t>
      </w:r>
      <w:proofErr w:type="gramEnd"/>
      <w:r>
        <w:rPr>
          <w:rFonts w:cs="Arial"/>
          <w:sz w:val="20"/>
        </w:rPr>
        <w:t xml:space="preserve"> </w:t>
      </w:r>
    </w:p>
    <w:p w14:paraId="5647DD6A" w14:textId="69E4CC58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Conforme estabelecido em Contrato, a obrigação de não divulgação de informações da </w:t>
      </w:r>
      <w:r w:rsidR="00882832">
        <w:rPr>
          <w:rFonts w:cs="Arial"/>
          <w:b/>
          <w:bCs/>
          <w:sz w:val="20"/>
        </w:rPr>
        <w:t xml:space="preserve">BANCO </w:t>
      </w:r>
      <w:proofErr w:type="gramStart"/>
      <w:r w:rsidR="00882832">
        <w:rPr>
          <w:rFonts w:cs="Arial"/>
          <w:b/>
          <w:bCs/>
          <w:sz w:val="20"/>
        </w:rPr>
        <w:t xml:space="preserve">FICTICIO </w:t>
      </w:r>
      <w:r>
        <w:rPr>
          <w:rFonts w:cs="Arial"/>
          <w:sz w:val="20"/>
        </w:rPr>
        <w:t>,</w:t>
      </w:r>
      <w:proofErr w:type="gramEnd"/>
      <w:r>
        <w:rPr>
          <w:rFonts w:cs="Arial"/>
          <w:sz w:val="20"/>
        </w:rPr>
        <w:t xml:space="preserve"> sendo ou não classificadas como sigilosas e confidenciais, permanece válida após o término de vigência ou rescisão do contrato, contados a partir da data de início dos trabalhos objeto deste Termo. </w:t>
      </w:r>
    </w:p>
    <w:p w14:paraId="1E0610BD" w14:textId="77777777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E por estar de acordo com o disposto neste Termo, assina o presente Termo, em duas vias, de igual teor e forma para que produzam um só efeito. </w:t>
      </w:r>
    </w:p>
    <w:p w14:paraId="03A08445" w14:textId="43503165" w:rsidR="00830F3A" w:rsidRDefault="00830F3A" w:rsidP="00830F3A">
      <w:pPr>
        <w:jc w:val="both"/>
      </w:pPr>
    </w:p>
    <w:p w14:paraId="7683D06C" w14:textId="4A5BBB8E" w:rsidR="004B7045" w:rsidRDefault="004B7045" w:rsidP="00830F3A">
      <w:pPr>
        <w:jc w:val="both"/>
      </w:pPr>
    </w:p>
    <w:p w14:paraId="3C3723FB" w14:textId="2A6C3584" w:rsidR="004B7045" w:rsidRDefault="004B7045" w:rsidP="00830F3A">
      <w:pPr>
        <w:jc w:val="both"/>
      </w:pPr>
    </w:p>
    <w:p w14:paraId="144DE0EC" w14:textId="6050B8EA" w:rsidR="004B7045" w:rsidRDefault="004B7045" w:rsidP="00830F3A">
      <w:pPr>
        <w:jc w:val="both"/>
      </w:pPr>
    </w:p>
    <w:p w14:paraId="13D2C83F" w14:textId="77777777" w:rsidR="004B7045" w:rsidRPr="004738D4" w:rsidRDefault="004B7045" w:rsidP="00830F3A">
      <w:pPr>
        <w:jc w:val="both"/>
      </w:pPr>
    </w:p>
    <w:p w14:paraId="3FFF0DAE" w14:textId="12CC7D2B" w:rsidR="00830F3A" w:rsidRPr="004738D4" w:rsidRDefault="00830F3A" w:rsidP="00830F3A">
      <w:pPr>
        <w:jc w:val="both"/>
      </w:pPr>
      <w:r w:rsidRPr="004738D4">
        <w:t xml:space="preserve">Brasília,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REF  dia </w:instrText>
      </w:r>
      <w:r>
        <w:rPr>
          <w:rFonts w:cs="Arial"/>
        </w:rPr>
        <w:fldChar w:fldCharType="separate"/>
      </w:r>
      <w:r w:rsidR="00693021">
        <w:rPr>
          <w:noProof/>
        </w:rPr>
        <w:t>06</w:t>
      </w:r>
      <w:r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>
        <w:rPr>
          <w:rFonts w:cs="Arial"/>
        </w:rPr>
        <w:t xml:space="preserve">de </w:t>
      </w:r>
      <w:r w:rsidR="006254BD">
        <w:rPr>
          <w:rFonts w:cs="Arial"/>
        </w:rPr>
        <w:fldChar w:fldCharType="begin"/>
      </w:r>
      <w:r w:rsidR="006254BD">
        <w:rPr>
          <w:rFonts w:cs="Arial"/>
        </w:rPr>
        <w:instrText xml:space="preserve"> REF  mes </w:instrText>
      </w:r>
      <w:r w:rsidR="006254BD">
        <w:rPr>
          <w:rFonts w:cs="Arial"/>
        </w:rPr>
        <w:fldChar w:fldCharType="separate"/>
      </w:r>
      <w:r w:rsidR="00693021">
        <w:rPr>
          <w:noProof/>
        </w:rPr>
        <w:t>AGOSTO</w:t>
      </w:r>
      <w:r w:rsidR="006254BD"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 w:rsidRPr="004738D4">
        <w:t xml:space="preserve">de </w:t>
      </w:r>
      <w:fldSimple w:instr=" REF  ano ">
        <w:r w:rsidR="00693021">
          <w:rPr>
            <w:noProof/>
          </w:rPr>
          <w:t>2025</w:t>
        </w:r>
      </w:fldSimple>
      <w:r w:rsidRPr="004738D4">
        <w:t>.</w:t>
      </w:r>
    </w:p>
    <w:p w14:paraId="36BC920C" w14:textId="77777777" w:rsidR="00830F3A" w:rsidRPr="004738D4" w:rsidRDefault="00830F3A" w:rsidP="00830F3A">
      <w:pPr>
        <w:jc w:val="both"/>
        <w:rPr>
          <w:sz w:val="22"/>
          <w:szCs w:val="22"/>
        </w:rPr>
      </w:pPr>
    </w:p>
    <w:p w14:paraId="7B3B94EC" w14:textId="07F2E69E" w:rsidR="00830F3A" w:rsidRDefault="00830F3A" w:rsidP="00830F3A">
      <w:pPr>
        <w:jc w:val="both"/>
        <w:rPr>
          <w:sz w:val="22"/>
          <w:szCs w:val="22"/>
        </w:rPr>
      </w:pPr>
    </w:p>
    <w:p w14:paraId="0C860116" w14:textId="77777777" w:rsidR="004B7045" w:rsidRPr="004738D4" w:rsidRDefault="004B7045" w:rsidP="00830F3A">
      <w:pPr>
        <w:jc w:val="both"/>
        <w:rPr>
          <w:sz w:val="22"/>
          <w:szCs w:val="22"/>
        </w:rPr>
      </w:pPr>
    </w:p>
    <w:p w14:paraId="37CD1546" w14:textId="5A2B9DDD" w:rsidR="00830F3A" w:rsidRPr="004738D4" w:rsidRDefault="00830F3A" w:rsidP="00830F3A">
      <w:pPr>
        <w:jc w:val="both"/>
      </w:pPr>
      <w:r w:rsidRPr="004738D4">
        <w:rPr>
          <w:sz w:val="22"/>
          <w:szCs w:val="22"/>
        </w:rPr>
        <w:t>______________________________________</w:t>
      </w:r>
    </w:p>
    <w:p w14:paraId="0B2169DC" w14:textId="77777777" w:rsidR="004B7045" w:rsidRDefault="004B7045" w:rsidP="004B7045">
      <w:pPr>
        <w:rPr>
          <w:rFonts w:cs="Arial"/>
          <w:color w:val="auto"/>
          <w:sz w:val="16"/>
          <w:szCs w:val="16"/>
        </w:rPr>
      </w:pPr>
      <w:r>
        <w:rPr>
          <w:rFonts w:cs="Arial"/>
          <w:sz w:val="16"/>
          <w:szCs w:val="16"/>
        </w:rPr>
        <w:t>Assinatura do Prestador</w:t>
      </w:r>
    </w:p>
    <w:p w14:paraId="2C98B0D1" w14:textId="77777777" w:rsidR="0003782D" w:rsidRDefault="0003782D" w:rsidP="00830F3A">
      <w:pPr>
        <w:jc w:val="both"/>
      </w:pPr>
    </w:p>
    <w:p w14:paraId="51B5FBDD" w14:textId="5E9F9EB7" w:rsidR="00830F3A" w:rsidRPr="004738D4" w:rsidRDefault="00830F3A" w:rsidP="00830F3A">
      <w:pPr>
        <w:jc w:val="both"/>
      </w:pPr>
      <w:r w:rsidRPr="004738D4">
        <w:t xml:space="preserve"> </w:t>
      </w:r>
    </w:p>
    <w:p w14:paraId="4D8C3A88" w14:textId="08C07665" w:rsidR="00830F3A" w:rsidRDefault="00830F3A" w:rsidP="00830F3A">
      <w:pPr>
        <w:jc w:val="both"/>
        <w:rPr>
          <w:noProof/>
        </w:rPr>
      </w:pPr>
    </w:p>
    <w:p w14:paraId="17AE46CE" w14:textId="348E1846" w:rsidR="00830F3A" w:rsidRDefault="00830F3A" w:rsidP="00830F3A">
      <w:pPr>
        <w:jc w:val="both"/>
        <w:rPr>
          <w:sz w:val="22"/>
          <w:szCs w:val="22"/>
        </w:rPr>
      </w:pPr>
    </w:p>
    <w:p w14:paraId="13DF06AF" w14:textId="77777777" w:rsidR="00830F3A" w:rsidRPr="004738D4" w:rsidRDefault="00830F3A" w:rsidP="00830F3A">
      <w:pPr>
        <w:jc w:val="both"/>
      </w:pPr>
      <w:r>
        <w:rPr>
          <w:sz w:val="22"/>
          <w:szCs w:val="22"/>
        </w:rPr>
        <w:t>__________</w:t>
      </w:r>
      <w:r w:rsidRPr="004738D4">
        <w:rPr>
          <w:sz w:val="22"/>
          <w:szCs w:val="22"/>
        </w:rPr>
        <w:t>___________</w:t>
      </w:r>
    </w:p>
    <w:p w14:paraId="6E1023BD" w14:textId="77777777" w:rsidR="00830F3A" w:rsidRPr="004738D4" w:rsidRDefault="00830F3A" w:rsidP="00830F3A">
      <w:pPr>
        <w:jc w:val="both"/>
      </w:pPr>
      <w:r w:rsidRPr="004738D4">
        <w:t>(Assinatura da chefia imediata)</w:t>
      </w:r>
    </w:p>
    <w:p w14:paraId="7C380464" w14:textId="71E97456" w:rsidR="00830F3A" w:rsidRDefault="000134FB" w:rsidP="00830F3A">
      <w:pPr>
        <w:jc w:val="both"/>
        <w:rPr>
          <w:u w:val="single"/>
        </w:rPr>
      </w:pPr>
      <w:r>
        <w:rPr>
          <w:u w:val="single"/>
        </w:rPr>
        <w:t>PREPOSTO DO CONTRATO</w:t>
      </w:r>
    </w:p>
    <w:p w14:paraId="0C0D5E8D" w14:textId="057C15B4" w:rsidR="00830F3A" w:rsidRDefault="00830F3A" w:rsidP="00830F3A">
      <w:pPr>
        <w:jc w:val="both"/>
        <w:rPr>
          <w:rFonts w:cs="Arial"/>
          <w:b/>
          <w:sz w:val="20"/>
        </w:rPr>
      </w:pPr>
    </w:p>
    <w:p w14:paraId="04594BD9" w14:textId="2785D6A3" w:rsidR="0003782D" w:rsidRDefault="0003782D" w:rsidP="00830F3A">
      <w:pPr>
        <w:jc w:val="both"/>
        <w:rPr>
          <w:rFonts w:cs="Arial"/>
          <w:b/>
          <w:sz w:val="20"/>
        </w:rPr>
      </w:pPr>
    </w:p>
    <w:p w14:paraId="5487F11F" w14:textId="7E3A1E28" w:rsidR="0003782D" w:rsidRDefault="0003782D" w:rsidP="00830F3A">
      <w:pPr>
        <w:jc w:val="both"/>
        <w:rPr>
          <w:rFonts w:cs="Arial"/>
          <w:b/>
          <w:sz w:val="20"/>
        </w:rPr>
      </w:pPr>
    </w:p>
    <w:p w14:paraId="16A3D3F4" w14:textId="1001F340" w:rsidR="0003782D" w:rsidRDefault="0003782D" w:rsidP="00830F3A">
      <w:pPr>
        <w:jc w:val="both"/>
        <w:rPr>
          <w:rFonts w:cs="Arial"/>
          <w:b/>
          <w:sz w:val="20"/>
        </w:rPr>
      </w:pPr>
    </w:p>
    <w:p w14:paraId="3DDFB03D" w14:textId="4CEDE4D3" w:rsidR="0003782D" w:rsidRDefault="0003782D" w:rsidP="00830F3A">
      <w:pPr>
        <w:jc w:val="both"/>
        <w:rPr>
          <w:rFonts w:cs="Arial"/>
          <w:b/>
          <w:sz w:val="20"/>
        </w:rPr>
      </w:pPr>
    </w:p>
    <w:p w14:paraId="0FFA44BE" w14:textId="0271600C" w:rsidR="0003782D" w:rsidRDefault="0003782D" w:rsidP="00830F3A">
      <w:pPr>
        <w:jc w:val="both"/>
        <w:rPr>
          <w:rFonts w:cs="Arial"/>
          <w:b/>
          <w:sz w:val="20"/>
        </w:rPr>
      </w:pPr>
    </w:p>
    <w:p w14:paraId="4483DCAA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cs="Arial"/>
          <w:b/>
          <w:bCs/>
          <w:sz w:val="16"/>
          <w:szCs w:val="16"/>
        </w:rPr>
        <w:t>Informação Sigilosa</w:t>
      </w:r>
      <w:r>
        <w:rPr>
          <w:rFonts w:cs="Arial"/>
          <w:sz w:val="16"/>
          <w:szCs w:val="16"/>
        </w:rPr>
        <w:t xml:space="preserve"> - </w:t>
      </w:r>
      <w:r>
        <w:rPr>
          <w:rFonts w:eastAsia="Arial" w:cs="Arial"/>
          <w:sz w:val="16"/>
          <w:szCs w:val="16"/>
        </w:rPr>
        <w:t>informação submetida temporariamente à restrição de acesso público em razão de sua imprescindibilidade para a segurança da sociedade e do Estado, e aquelas abrangidas pelas demais hipóteses legais de sigilo;</w:t>
      </w:r>
    </w:p>
    <w:p w14:paraId="11B53868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Informação Confidencial</w:t>
      </w:r>
      <w:r>
        <w:rPr>
          <w:rFonts w:eastAsia="Arial" w:cs="Arial"/>
          <w:sz w:val="16"/>
          <w:szCs w:val="16"/>
        </w:rPr>
        <w:t xml:space="preserve"> - Informação confidencial é uma informação sigilosa a qual o acesso é restrito pela lei ou regulamentos a classes específicas de pessoas;</w:t>
      </w:r>
    </w:p>
    <w:p w14:paraId="7041AEAB" w14:textId="49385C71" w:rsidR="004B7045" w:rsidRDefault="004B7045" w:rsidP="004B7045">
      <w:pPr>
        <w:spacing w:after="120"/>
        <w:jc w:val="both"/>
        <w:rPr>
          <w:rFonts w:cs="Arial"/>
          <w:color w:val="auto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Prestador de Serviço</w:t>
      </w:r>
      <w:r>
        <w:rPr>
          <w:rFonts w:eastAsia="Arial" w:cs="Arial"/>
          <w:sz w:val="16"/>
          <w:szCs w:val="16"/>
        </w:rPr>
        <w:t xml:space="preserve"> – empregado de entidade externa que possui contrato de prestação de serviços firmado com a </w:t>
      </w:r>
      <w:r w:rsidR="00882832">
        <w:rPr>
          <w:rFonts w:eastAsia="Arial" w:cs="Arial"/>
          <w:b/>
          <w:bCs/>
          <w:sz w:val="16"/>
          <w:szCs w:val="16"/>
        </w:rPr>
        <w:t xml:space="preserve">BANCO FICTICIO </w:t>
      </w:r>
      <w:r>
        <w:rPr>
          <w:rFonts w:eastAsia="Arial" w:cs="Arial"/>
          <w:sz w:val="16"/>
          <w:szCs w:val="16"/>
        </w:rPr>
        <w:t xml:space="preserve">e que, para desempenho de suas atribuições, possui autorização para acessar sistemas e serviços informatizados da </w:t>
      </w:r>
      <w:r w:rsidR="00882832">
        <w:rPr>
          <w:rFonts w:eastAsia="Arial" w:cs="Arial"/>
          <w:b/>
          <w:bCs/>
          <w:sz w:val="16"/>
          <w:szCs w:val="16"/>
        </w:rPr>
        <w:t xml:space="preserve">BANCO </w:t>
      </w:r>
      <w:proofErr w:type="gramStart"/>
      <w:r w:rsidR="00882832">
        <w:rPr>
          <w:rFonts w:eastAsia="Arial" w:cs="Arial"/>
          <w:b/>
          <w:bCs/>
          <w:sz w:val="16"/>
          <w:szCs w:val="16"/>
        </w:rPr>
        <w:t xml:space="preserve">FICTICIO </w:t>
      </w:r>
      <w:r>
        <w:rPr>
          <w:rFonts w:eastAsia="Arial" w:cs="Arial"/>
          <w:sz w:val="16"/>
          <w:szCs w:val="16"/>
        </w:rPr>
        <w:t>.</w:t>
      </w:r>
      <w:proofErr w:type="gramEnd"/>
    </w:p>
    <w:p w14:paraId="22D6BB80" w14:textId="77777777" w:rsidR="004B7045" w:rsidRDefault="004B7045" w:rsidP="004B7045">
      <w:pPr>
        <w:spacing w:after="120"/>
        <w:jc w:val="both"/>
        <w:rPr>
          <w:rFonts w:eastAsia="Arial" w:cs="Arial"/>
          <w:sz w:val="16"/>
          <w:szCs w:val="16"/>
          <w:lang w:val="pt-PT"/>
        </w:rPr>
      </w:pPr>
      <w:r>
        <w:rPr>
          <w:rFonts w:eastAsia="Arial" w:cs="Arial"/>
          <w:b/>
          <w:bCs/>
          <w:sz w:val="16"/>
          <w:szCs w:val="16"/>
          <w:lang w:val="pt-PT"/>
        </w:rPr>
        <w:t>Segredo de Negócio</w:t>
      </w:r>
      <w:r>
        <w:rPr>
          <w:rFonts w:eastAsia="Arial" w:cs="Arial"/>
          <w:sz w:val="16"/>
          <w:szCs w:val="16"/>
          <w:lang w:val="pt-PT"/>
        </w:rPr>
        <w:t xml:space="preserve"> - trata-se de qualquer informação empresarial ou conhecimento advindo por meio de pesquisa e desenvolvimento interno que traga ao criador alguma vantagem competitiva e que, por isso, precisa ser omitida do público para garantir sua plena exclusividade.</w:t>
      </w:r>
    </w:p>
    <w:p w14:paraId="22E3EE33" w14:textId="77777777" w:rsidR="004B7045" w:rsidRDefault="004B7045" w:rsidP="004B7045">
      <w:pPr>
        <w:spacing w:after="120"/>
        <w:jc w:val="both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  <w:r>
        <w:rPr>
          <w:rFonts w:cs="Arial"/>
          <w:b/>
          <w:bCs/>
          <w:sz w:val="16"/>
          <w:szCs w:val="16"/>
        </w:rPr>
        <w:t>Enquadramento Legal: LEI Nº 13.303/16, ART. 30 – Modalidade: Inexigibilidade</w:t>
      </w:r>
    </w:p>
    <w:p w14:paraId="7A1B7FF9" w14:textId="77777777" w:rsidR="006254BD" w:rsidRDefault="006254BD" w:rsidP="006774B9">
      <w:pPr>
        <w:tabs>
          <w:tab w:val="clear" w:pos="8505"/>
          <w:tab w:val="left" w:pos="4347"/>
        </w:tabs>
        <w:sectPr w:rsidR="006254BD">
          <w:headerReference w:type="default" r:id="rId20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9125CE5" w14:textId="68BE6DE5" w:rsidR="003E0D93" w:rsidRDefault="003E0D93" w:rsidP="003E0D93">
      <w:pPr>
        <w:pStyle w:val="Cabealho"/>
        <w:tabs>
          <w:tab w:val="clear" w:pos="8505"/>
          <w:tab w:val="right" w:pos="9072"/>
        </w:tabs>
        <w:ind w:left="-709"/>
        <w:rPr>
          <w:rFonts w:cs="Calibri"/>
          <w:color w:val="1F497D"/>
        </w:rPr>
      </w:pPr>
    </w:p>
    <w:p w14:paraId="0F4EE985" w14:textId="7BF75BDA" w:rsidR="000E5B1C" w:rsidRDefault="000E5B1C" w:rsidP="000E5B1C">
      <w:pPr>
        <w:jc w:val="center"/>
        <w:rPr>
          <w:rFonts w:cs="Arial"/>
          <w:b/>
          <w:bCs/>
          <w:sz w:val="20"/>
        </w:rPr>
      </w:pPr>
      <w:r w:rsidRPr="000E5B1C">
        <w:rPr>
          <w:rFonts w:cs="Arial"/>
          <w:b/>
          <w:bCs/>
          <w:sz w:val="20"/>
        </w:rPr>
        <w:t xml:space="preserve"> </w:t>
      </w:r>
    </w:p>
    <w:p w14:paraId="2098F551" w14:textId="305A9348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7E351AF" w14:textId="141E851B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2C8FC468" w14:textId="582071A5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55874A9E" w14:textId="1FD3161C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center"/>
        <w:rPr>
          <w:rFonts w:cs="Arial"/>
          <w:b/>
          <w:bCs/>
          <w:sz w:val="24"/>
          <w:szCs w:val="24"/>
        </w:rPr>
      </w:pPr>
      <w:r w:rsidRPr="00915DA3">
        <w:rPr>
          <w:rFonts w:cs="Arial"/>
          <w:b/>
          <w:bCs/>
          <w:sz w:val="24"/>
          <w:szCs w:val="24"/>
        </w:rPr>
        <w:t>DECLARAÇÃO DE TREINAMENTO</w:t>
      </w:r>
    </w:p>
    <w:p w14:paraId="42467EBE" w14:textId="69C6B135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257915B8" w14:textId="2C3E9EE8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</w:p>
    <w:p w14:paraId="3142ED64" w14:textId="208EA7F8" w:rsidR="00514916" w:rsidRPr="00915DA3" w:rsidRDefault="0003782D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</w:t>
      </w:r>
      <w:r w:rsidR="00514916">
        <w:rPr>
          <w:rFonts w:cs="Arial"/>
          <w:sz w:val="24"/>
          <w:szCs w:val="24"/>
        </w:rPr>
        <w:t>Brasília /DF</w:t>
      </w:r>
      <w:r w:rsidR="00514916" w:rsidRPr="00915DA3">
        <w:rPr>
          <w:rFonts w:cs="Arial"/>
          <w:sz w:val="24"/>
          <w:szCs w:val="24"/>
        </w:rPr>
        <w:t xml:space="preserve">,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dia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mes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AGOSTO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</w:t>
      </w:r>
      <w:r w:rsidR="00514916" w:rsidRPr="00915DA3">
        <w:rPr>
          <w:rFonts w:cs="Arial"/>
          <w:sz w:val="24"/>
          <w:szCs w:val="24"/>
        </w:rPr>
        <w:t xml:space="preserve">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ano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514916">
        <w:rPr>
          <w:rFonts w:cs="Arial"/>
          <w:sz w:val="24"/>
          <w:szCs w:val="24"/>
        </w:rPr>
        <w:fldChar w:fldCharType="end"/>
      </w:r>
    </w:p>
    <w:p w14:paraId="6F99DBFC" w14:textId="00D77497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7C993766" w14:textId="6744C9D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1CEF30C7" w14:textId="160C493C" w:rsidR="00514916" w:rsidRPr="00084048" w:rsidRDefault="00514916" w:rsidP="0003782D">
      <w:pPr>
        <w:autoSpaceDE w:val="0"/>
        <w:autoSpaceDN w:val="0"/>
        <w:adjustRightInd w:val="0"/>
        <w:spacing w:after="100" w:afterAutospacing="1" w:line="360" w:lineRule="auto"/>
        <w:jc w:val="both"/>
        <w:rPr>
          <w:rFonts w:cs="Arial"/>
          <w:sz w:val="24"/>
          <w:szCs w:val="24"/>
        </w:rPr>
      </w:pPr>
      <w:r w:rsidRPr="00084048">
        <w:rPr>
          <w:rFonts w:cs="Arial"/>
          <w:sz w:val="24"/>
          <w:szCs w:val="24"/>
        </w:rPr>
        <w:t xml:space="preserve">A Empresa </w:t>
      </w:r>
      <w:proofErr w:type="spellStart"/>
      <w:r w:rsidR="00C25313">
        <w:rPr>
          <w:rFonts w:cs="Arial"/>
          <w:sz w:val="24"/>
          <w:szCs w:val="24"/>
        </w:rPr>
        <w:t>EMPRESA</w:t>
      </w:r>
      <w:proofErr w:type="spellEnd"/>
      <w:r w:rsidR="00C25313">
        <w:rPr>
          <w:rFonts w:cs="Arial"/>
          <w:sz w:val="24"/>
          <w:szCs w:val="24"/>
        </w:rPr>
        <w:t xml:space="preserve"> TERCEIRIZADA</w:t>
      </w:r>
      <w:r w:rsidR="00843100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 xml:space="preserve">sediada no endereço </w:t>
      </w:r>
      <w:proofErr w:type="spellStart"/>
      <w:r w:rsidR="00843100">
        <w:rPr>
          <w:rFonts w:cs="Arial"/>
          <w:sz w:val="24"/>
          <w:szCs w:val="24"/>
        </w:rPr>
        <w:t>ENDEREÇO</w:t>
      </w:r>
      <w:proofErr w:type="spellEnd"/>
      <w:r w:rsidR="00843100">
        <w:rPr>
          <w:rFonts w:cs="Arial"/>
          <w:sz w:val="24"/>
          <w:szCs w:val="24"/>
        </w:rPr>
        <w:t xml:space="preserve"> DA EMPRESA TERCEIRIZADA</w:t>
      </w:r>
      <w:r w:rsidRPr="00084048">
        <w:rPr>
          <w:rFonts w:cs="Arial"/>
          <w:sz w:val="24"/>
          <w:szCs w:val="24"/>
        </w:rPr>
        <w:t xml:space="preserve">, atesta que o </w:t>
      </w:r>
      <w:proofErr w:type="spellStart"/>
      <w:r w:rsidRPr="00084048">
        <w:rPr>
          <w:rFonts w:cs="Arial"/>
          <w:sz w:val="24"/>
          <w:szCs w:val="24"/>
        </w:rPr>
        <w:t>Sr</w:t>
      </w:r>
      <w:proofErr w:type="spellEnd"/>
      <w:r w:rsidRPr="00084048">
        <w:rPr>
          <w:rFonts w:cs="Arial"/>
          <w:sz w:val="24"/>
          <w:szCs w:val="24"/>
        </w:rPr>
        <w:t xml:space="preserve">(a)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nome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A831EE">
        <w:rPr>
          <w:rFonts w:cs="Arial"/>
          <w:sz w:val="24"/>
          <w:szCs w:val="24"/>
        </w:rPr>
        <w:t>COLABORADOR 12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Portador do CPF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cpf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B76FE7">
        <w:rPr>
          <w:rFonts w:cs="Arial"/>
          <w:sz w:val="24"/>
          <w:szCs w:val="24"/>
        </w:rPr>
        <w:t>98765432098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RG </w:t>
      </w:r>
      <w:r w:rsidR="006F4F18" w:rsidRPr="00084048">
        <w:rPr>
          <w:rFonts w:cs="Arial"/>
          <w:sz w:val="24"/>
          <w:szCs w:val="24"/>
        </w:rPr>
        <w:fldChar w:fldCharType="begin"/>
      </w:r>
      <w:r w:rsidR="006F4F18" w:rsidRPr="00084048">
        <w:rPr>
          <w:rFonts w:cs="Arial"/>
          <w:sz w:val="24"/>
          <w:szCs w:val="24"/>
        </w:rPr>
        <w:instrText xml:space="preserve"> REF  rg  \* MERGEFORMAT </w:instrText>
      </w:r>
      <w:r w:rsidR="006F4F1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155892186</w:t>
      </w:r>
      <w:r w:rsidR="006F4F1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</w:t>
      </w:r>
      <w:r w:rsidR="006227B8" w:rsidRPr="00084048">
        <w:rPr>
          <w:rFonts w:cs="Arial"/>
          <w:sz w:val="24"/>
          <w:szCs w:val="24"/>
        </w:rPr>
        <w:t>cargo</w:t>
      </w:r>
      <w:r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cargo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ANALISTA</w:t>
      </w:r>
      <w:r w:rsidR="00693021" w:rsidRPr="00693021">
        <w:rPr>
          <w:noProof/>
          <w:sz w:val="24"/>
          <w:szCs w:val="24"/>
        </w:rPr>
        <w:t xml:space="preserve"> DEV</w:t>
      </w:r>
      <w:r w:rsidR="00693021">
        <w:rPr>
          <w:noProof/>
        </w:rPr>
        <w:t xml:space="preserve"> POWER BUILDER 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foi submetido à capacitação com base na </w:t>
      </w:r>
      <w:r w:rsidRPr="00084048">
        <w:rPr>
          <w:rFonts w:cs="Arial"/>
          <w:b/>
          <w:sz w:val="24"/>
          <w:szCs w:val="24"/>
        </w:rPr>
        <w:t>Cartilha Agir Certo Sempre – Terceirizados</w:t>
      </w:r>
      <w:r w:rsidRPr="00084048">
        <w:rPr>
          <w:rFonts w:cs="Arial"/>
          <w:sz w:val="24"/>
          <w:szCs w:val="24"/>
        </w:rPr>
        <w:t xml:space="preserve">, no período de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 a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e foi aprovado.</w:t>
      </w:r>
    </w:p>
    <w:p w14:paraId="1F2F0B5A" w14:textId="142ABCA2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6AD332FD" w14:textId="50ED982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43581610" w14:textId="1151FC0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25532AEC" w14:textId="0071818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02A261AD" w14:textId="441A4C5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76E2785C" w14:textId="77777777" w:rsidR="00FB65D8" w:rsidRDefault="00FB65D8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color w:val="auto"/>
          <w:szCs w:val="18"/>
        </w:rPr>
      </w:pPr>
      <w:r>
        <w:rPr>
          <w:rFonts w:cs="Arial"/>
          <w:szCs w:val="18"/>
        </w:rPr>
        <w:t>__________________________________________</w:t>
      </w:r>
    </w:p>
    <w:p w14:paraId="69304D3E" w14:textId="229A6CFD" w:rsidR="00FB65D8" w:rsidRDefault="000134F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</w:rPr>
      </w:pPr>
      <w:r>
        <w:rPr>
          <w:rFonts w:cs="Arial"/>
          <w:szCs w:val="18"/>
        </w:rPr>
        <w:t>PREPOSTO DO CONTRATO</w:t>
      </w:r>
    </w:p>
    <w:p w14:paraId="7548AA05" w14:textId="248183A1" w:rsidR="00B6199B" w:rsidRPr="00B6199B" w:rsidRDefault="00B6199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  <w:u w:val="single"/>
        </w:rPr>
      </w:pPr>
      <w:r>
        <w:rPr>
          <w:rFonts w:cs="Arial"/>
          <w:szCs w:val="18"/>
        </w:rPr>
        <w:t>PREPOSTA</w:t>
      </w:r>
    </w:p>
    <w:p w14:paraId="0637E297" w14:textId="1C89E081" w:rsidR="000E5B1C" w:rsidRDefault="000E5B1C" w:rsidP="001A1FE4">
      <w:pPr>
        <w:rPr>
          <w:rFonts w:cs="Arial"/>
          <w:b/>
          <w:bCs/>
          <w:sz w:val="20"/>
        </w:rPr>
      </w:pPr>
    </w:p>
    <w:p w14:paraId="2D6CA996" w14:textId="367544BA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90C2C9D" w14:textId="627C80BF" w:rsidR="00514916" w:rsidRPr="00514916" w:rsidRDefault="00514916" w:rsidP="00514916">
      <w:pPr>
        <w:rPr>
          <w:rFonts w:cs="Arial"/>
          <w:sz w:val="20"/>
        </w:rPr>
      </w:pPr>
    </w:p>
    <w:p w14:paraId="2AE0436C" w14:textId="1BAA827E" w:rsidR="00514916" w:rsidRDefault="00514916" w:rsidP="00514916">
      <w:pPr>
        <w:rPr>
          <w:rFonts w:cs="Arial"/>
          <w:sz w:val="20"/>
        </w:rPr>
        <w:sectPr w:rsidR="00514916" w:rsidSect="003E0D93">
          <w:headerReference w:type="default" r:id="rId21"/>
          <w:footerReference w:type="default" r:id="rId22"/>
          <w:pgSz w:w="11906" w:h="16838"/>
          <w:pgMar w:top="0" w:right="720" w:bottom="720" w:left="720" w:header="280" w:footer="708" w:gutter="0"/>
          <w:cols w:space="708"/>
          <w:docGrid w:linePitch="360"/>
        </w:sectPr>
      </w:pPr>
    </w:p>
    <w:p w14:paraId="0DCA496C" w14:textId="132D9177" w:rsidR="00514916" w:rsidRDefault="00514916" w:rsidP="00514916">
      <w:pPr>
        <w:jc w:val="center"/>
        <w:rPr>
          <w:rFonts w:cs="Arial"/>
          <w:b/>
          <w:bCs/>
          <w:sz w:val="20"/>
        </w:rPr>
      </w:pPr>
      <w:r w:rsidRPr="00AE6652">
        <w:rPr>
          <w:rFonts w:cs="Arial"/>
          <w:b/>
          <w:bCs/>
          <w:sz w:val="20"/>
        </w:rPr>
        <w:lastRenderedPageBreak/>
        <w:t xml:space="preserve">TERMO DE COMPROMISSO DE SEGURANÇA </w:t>
      </w:r>
      <w:r w:rsidR="005E7C23" w:rsidRPr="000D5E1C">
        <w:rPr>
          <w:rFonts w:cs="Arial"/>
          <w:b/>
          <w:bCs/>
          <w:sz w:val="20"/>
        </w:rPr>
        <w:t>DA INFORMAÇÃO</w:t>
      </w:r>
    </w:p>
    <w:p w14:paraId="2F946002" w14:textId="77777777" w:rsidR="0003782D" w:rsidRPr="00AE6652" w:rsidRDefault="0003782D" w:rsidP="00514916">
      <w:pPr>
        <w:jc w:val="center"/>
        <w:rPr>
          <w:rFonts w:cs="Arial"/>
          <w:b/>
          <w:bCs/>
          <w:sz w:val="20"/>
        </w:rPr>
      </w:pPr>
    </w:p>
    <w:p w14:paraId="246F76D9" w14:textId="77777777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DECLARAÇÃO DE TREINAMENTO DOS EMPREGADOS </w:t>
      </w:r>
    </w:p>
    <w:p w14:paraId="632F28AA" w14:textId="3C4E8955" w:rsidR="00514916" w:rsidRDefault="00514916" w:rsidP="00514916">
      <w:pPr>
        <w:jc w:val="both"/>
        <w:rPr>
          <w:rFonts w:cs="Arial"/>
          <w:sz w:val="20"/>
        </w:rPr>
      </w:pPr>
    </w:p>
    <w:p w14:paraId="3C97D0E2" w14:textId="2B6AA4FD" w:rsidR="0003782D" w:rsidRPr="00AE6652" w:rsidRDefault="0003782D" w:rsidP="00514916">
      <w:pPr>
        <w:jc w:val="both"/>
        <w:rPr>
          <w:rFonts w:cs="Arial"/>
          <w:sz w:val="20"/>
        </w:rPr>
      </w:pPr>
    </w:p>
    <w:p w14:paraId="2337E6B0" w14:textId="47885A70" w:rsidR="00514916" w:rsidRPr="00AE6652" w:rsidRDefault="00514916" w:rsidP="00514916">
      <w:pPr>
        <w:jc w:val="right"/>
        <w:rPr>
          <w:rFonts w:cs="Arial"/>
          <w:sz w:val="20"/>
        </w:rPr>
      </w:pPr>
      <w:r>
        <w:rPr>
          <w:rFonts w:cs="Arial"/>
          <w:sz w:val="20"/>
        </w:rPr>
        <w:t>Brasília/DF</w:t>
      </w:r>
      <w:r w:rsidRPr="00AE6652">
        <w:rPr>
          <w:rFonts w:cs="Arial"/>
          <w:sz w:val="20"/>
        </w:rPr>
        <w:t xml:space="preserve">,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dia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06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mes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AGOSTO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ano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2025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.</w:t>
      </w:r>
    </w:p>
    <w:p w14:paraId="3299BB1D" w14:textId="6A561E73" w:rsidR="00514916" w:rsidRDefault="00514916" w:rsidP="00514916">
      <w:pPr>
        <w:jc w:val="both"/>
        <w:rPr>
          <w:rFonts w:cs="Arial"/>
          <w:sz w:val="20"/>
        </w:rPr>
      </w:pPr>
    </w:p>
    <w:p w14:paraId="6FAF1C60" w14:textId="57E552E6" w:rsidR="0003782D" w:rsidRPr="00AE6652" w:rsidRDefault="0003782D" w:rsidP="00514916">
      <w:pPr>
        <w:jc w:val="both"/>
        <w:rPr>
          <w:rFonts w:cs="Arial"/>
          <w:sz w:val="20"/>
        </w:rPr>
      </w:pPr>
    </w:p>
    <w:p w14:paraId="3D0D6B99" w14:textId="0241D32F" w:rsidR="00514916" w:rsidRDefault="00514916" w:rsidP="00514916">
      <w:pPr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A Empresa </w:t>
      </w:r>
      <w:proofErr w:type="spellStart"/>
      <w:r w:rsidR="00C25313">
        <w:rPr>
          <w:rFonts w:cs="Arial"/>
          <w:sz w:val="20"/>
        </w:rPr>
        <w:t>EMPRESA</w:t>
      </w:r>
      <w:proofErr w:type="spellEnd"/>
      <w:r w:rsidR="00C25313">
        <w:rPr>
          <w:rFonts w:cs="Arial"/>
          <w:sz w:val="20"/>
        </w:rPr>
        <w:t xml:space="preserve"> TERCEIRIZADA</w:t>
      </w:r>
      <w:r w:rsidRPr="006D1E8E">
        <w:rPr>
          <w:rFonts w:cs="Arial"/>
          <w:sz w:val="20"/>
        </w:rPr>
        <w:t>DO BRASIL LTDA</w:t>
      </w:r>
      <w:r w:rsidRPr="00AE6652">
        <w:rPr>
          <w:rFonts w:cs="Arial"/>
          <w:sz w:val="20"/>
        </w:rPr>
        <w:t xml:space="preserve">, sediada no endereço </w:t>
      </w:r>
      <w:proofErr w:type="spellStart"/>
      <w:r w:rsidR="000C5B8F">
        <w:rPr>
          <w:rFonts w:cs="Arial"/>
          <w:sz w:val="20"/>
        </w:rPr>
        <w:t>ENDEREÇO</w:t>
      </w:r>
      <w:proofErr w:type="spellEnd"/>
      <w:r w:rsidR="000C5B8F">
        <w:rPr>
          <w:rFonts w:cs="Arial"/>
          <w:sz w:val="20"/>
        </w:rPr>
        <w:t xml:space="preserve"> DA EMPRESA TERCEIRIZADA</w:t>
      </w:r>
      <w:r w:rsidRPr="00AE6652">
        <w:rPr>
          <w:rFonts w:cs="Arial"/>
          <w:sz w:val="20"/>
        </w:rPr>
        <w:t>, atesta que</w:t>
      </w:r>
      <w:r>
        <w:rPr>
          <w:rFonts w:cs="Arial"/>
          <w:sz w:val="20"/>
        </w:rPr>
        <w:t xml:space="preserve"> o colaborador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nome </w:instrText>
      </w:r>
      <w:r>
        <w:rPr>
          <w:rFonts w:cs="Arial"/>
          <w:sz w:val="20"/>
        </w:rPr>
        <w:fldChar w:fldCharType="separate"/>
      </w:r>
      <w:r w:rsidR="00A831EE">
        <w:rPr>
          <w:noProof/>
        </w:rPr>
        <w:t>COLABORADOR 12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portador do CPF</w:t>
      </w:r>
      <w:r>
        <w:rPr>
          <w:rFonts w:cs="Arial"/>
          <w:sz w:val="20"/>
        </w:rPr>
        <w:t xml:space="preserve">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cpf </w:instrText>
      </w:r>
      <w:r>
        <w:rPr>
          <w:rFonts w:cs="Arial"/>
          <w:sz w:val="20"/>
        </w:rPr>
        <w:fldChar w:fldCharType="separate"/>
      </w:r>
      <w:r w:rsidR="00B76FE7">
        <w:rPr>
          <w:noProof/>
        </w:rPr>
        <w:t>98765432098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RG nº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rg </w:instrText>
      </w:r>
      <w:r w:rsidR="0016472C">
        <w:rPr>
          <w:rFonts w:cs="Arial"/>
          <w:sz w:val="20"/>
        </w:rPr>
        <w:fldChar w:fldCharType="separate"/>
      </w:r>
      <w:r w:rsidR="00693021">
        <w:rPr>
          <w:noProof/>
        </w:rPr>
        <w:t>155892186</w:t>
      </w:r>
      <w:r w:rsidR="0016472C"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Órgão Emissor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orgao_emissor </w:instrText>
      </w:r>
      <w:r w:rsidR="0016472C">
        <w:rPr>
          <w:rFonts w:cs="Arial"/>
          <w:sz w:val="20"/>
        </w:rPr>
        <w:fldChar w:fldCharType="separate"/>
      </w:r>
      <w:r w:rsidR="00693021">
        <w:rPr>
          <w:noProof/>
        </w:rPr>
        <w:t>ORG3</w:t>
      </w:r>
      <w:r w:rsidR="0016472C">
        <w:rPr>
          <w:rFonts w:cs="Arial"/>
          <w:sz w:val="20"/>
        </w:rPr>
        <w:fldChar w:fldCharType="end"/>
      </w:r>
      <w:r>
        <w:rPr>
          <w:rFonts w:cs="Arial"/>
          <w:sz w:val="20"/>
        </w:rPr>
        <w:t>,</w:t>
      </w:r>
      <w:r w:rsidRPr="00AE6652">
        <w:rPr>
          <w:rFonts w:cs="Arial"/>
          <w:sz w:val="20"/>
        </w:rPr>
        <w:t xml:space="preserve"> Perfil Técnico </w:t>
      </w:r>
      <w:r w:rsidRPr="00CF44AF">
        <w:rPr>
          <w:rFonts w:cs="Arial"/>
          <w:sz w:val="20"/>
        </w:rPr>
        <w:fldChar w:fldCharType="begin"/>
      </w:r>
      <w:r w:rsidRPr="00CF44AF">
        <w:rPr>
          <w:rFonts w:cs="Arial"/>
          <w:sz w:val="20"/>
        </w:rPr>
        <w:instrText xml:space="preserve"> REF  cargo </w:instrText>
      </w:r>
      <w:r w:rsidR="00CF44AF">
        <w:rPr>
          <w:rFonts w:cs="Arial"/>
          <w:sz w:val="20"/>
        </w:rPr>
        <w:instrText xml:space="preserve"> \* MERGEFORMAT </w:instrText>
      </w:r>
      <w:r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ANALISTA DEV</w:t>
      </w:r>
      <w:r w:rsidR="00693021">
        <w:rPr>
          <w:noProof/>
        </w:rPr>
        <w:t xml:space="preserve"> POWER BUILDER </w:t>
      </w:r>
      <w:r w:rsidRPr="00CF44AF">
        <w:rPr>
          <w:rFonts w:cs="Arial"/>
          <w:sz w:val="20"/>
        </w:rPr>
        <w:fldChar w:fldCharType="end"/>
      </w:r>
      <w:r w:rsidRPr="00CF44AF">
        <w:rPr>
          <w:rFonts w:cs="Arial"/>
          <w:sz w:val="20"/>
        </w:rPr>
        <w:t xml:space="preserve">, </w:t>
      </w:r>
      <w:r w:rsidR="008C4F66" w:rsidRPr="00CF44AF">
        <w:rPr>
          <w:rFonts w:cs="Arial"/>
          <w:sz w:val="20"/>
        </w:rPr>
        <w:t xml:space="preserve">foi submetido à capacitação de </w:t>
      </w:r>
      <w:r w:rsidR="008C4F66" w:rsidRPr="00CF44AF">
        <w:rPr>
          <w:rFonts w:cs="Arial"/>
          <w:b/>
          <w:sz w:val="20"/>
        </w:rPr>
        <w:t>Segurança da Informação</w:t>
      </w:r>
      <w:r w:rsidR="00084048" w:rsidRPr="00CF44AF">
        <w:rPr>
          <w:rFonts w:cs="Arial"/>
          <w:sz w:val="20"/>
        </w:rPr>
        <w:t>, com carga-horária de 10</w:t>
      </w:r>
      <w:r w:rsidR="008C4F66" w:rsidRPr="00CF44AF">
        <w:rPr>
          <w:rFonts w:cs="Arial"/>
          <w:sz w:val="20"/>
        </w:rPr>
        <w:t xml:space="preserve"> horas</w:t>
      </w:r>
      <w:r w:rsidR="00820E9A" w:rsidRPr="00CF44AF">
        <w:rPr>
          <w:rFonts w:cs="Arial"/>
          <w:sz w:val="20"/>
        </w:rPr>
        <w:t xml:space="preserve"> início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 xml:space="preserve">, término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atendendo à carga horária mínima de 08 hor</w:t>
      </w:r>
      <w:r w:rsidR="00820E9A" w:rsidRPr="00CF44AF">
        <w:rPr>
          <w:rFonts w:cs="Arial"/>
          <w:sz w:val="20"/>
        </w:rPr>
        <w:t xml:space="preserve">as por semestre, e nota final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nota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10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igual ou superior a 70% de aproveitamento, que corresponde ao percentual mínimo para aprovação. O treinamento</w:t>
      </w:r>
      <w:r w:rsidR="008C4F66" w:rsidRPr="008C4F66">
        <w:rPr>
          <w:rFonts w:cs="Arial"/>
          <w:sz w:val="20"/>
        </w:rPr>
        <w:t xml:space="preserve"> contemplou o seguinte conteúdo programático:</w:t>
      </w:r>
    </w:p>
    <w:p w14:paraId="1FD44AE0" w14:textId="77777777" w:rsidR="008C4F66" w:rsidRPr="00AE6652" w:rsidRDefault="008C4F66" w:rsidP="00514916">
      <w:pPr>
        <w:ind w:left="708"/>
        <w:jc w:val="both"/>
        <w:rPr>
          <w:rFonts w:cs="Arial"/>
          <w:sz w:val="20"/>
        </w:rPr>
      </w:pPr>
    </w:p>
    <w:p w14:paraId="46E5A838" w14:textId="1CBD6D6F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Conhecimento da política de segurança da empresa e da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 w:rsidRPr="00AE6652">
        <w:rPr>
          <w:rFonts w:cs="Arial"/>
          <w:sz w:val="20"/>
        </w:rPr>
        <w:t>;</w:t>
      </w:r>
      <w:proofErr w:type="gramEnd"/>
    </w:p>
    <w:p w14:paraId="73734BCD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informações corporativas a que tiver acesso;</w:t>
      </w:r>
    </w:p>
    <w:p w14:paraId="292FE10C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direitos do titular dos dados;</w:t>
      </w:r>
    </w:p>
    <w:p w14:paraId="2CD960A7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responsabilidades do controlador, operador e do agente de tratamento dos dados;</w:t>
      </w:r>
    </w:p>
    <w:p w14:paraId="2A5DB199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dispositivos;</w:t>
      </w:r>
    </w:p>
    <w:p w14:paraId="677306A2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Uso seguro de </w:t>
      </w:r>
      <w:r w:rsidRPr="00AE6652">
        <w:rPr>
          <w:rFonts w:cs="Arial"/>
          <w:i/>
          <w:iCs/>
          <w:sz w:val="20"/>
        </w:rPr>
        <w:t>e-mails</w:t>
      </w:r>
      <w:r w:rsidRPr="00AE6652">
        <w:rPr>
          <w:rFonts w:cs="Arial"/>
          <w:sz w:val="20"/>
        </w:rPr>
        <w:t>;</w:t>
      </w:r>
    </w:p>
    <w:p w14:paraId="42D25CB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soluções em nuvem;</w:t>
      </w:r>
    </w:p>
    <w:p w14:paraId="1B3B35C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redes sociais e comunicadores instantâneos;</w:t>
      </w:r>
    </w:p>
    <w:p w14:paraId="498B5C66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Adoção da política de “mesa limpa”, “tela limpa” e “impressora limpa”;</w:t>
      </w:r>
    </w:p>
    <w:p w14:paraId="0264A2F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i/>
          <w:iCs/>
          <w:sz w:val="20"/>
        </w:rPr>
      </w:pPr>
      <w:r w:rsidRPr="00AE6652">
        <w:rPr>
          <w:rFonts w:cs="Arial"/>
          <w:i/>
          <w:iCs/>
          <w:sz w:val="20"/>
        </w:rPr>
        <w:t>- Formas defensivas contra *phishing, **smishing e ***vishing;</w:t>
      </w:r>
    </w:p>
    <w:p w14:paraId="69CD163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códigos maliciosos recebidos em dispositivos;</w:t>
      </w:r>
    </w:p>
    <w:p w14:paraId="7BD9AA5F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engenharia social;</w:t>
      </w:r>
    </w:p>
    <w:p w14:paraId="6869FB6A" w14:textId="10D80FC8" w:rsidR="00514916" w:rsidRPr="00AE6652" w:rsidRDefault="00514916" w:rsidP="0003782D">
      <w:pPr>
        <w:spacing w:line="360" w:lineRule="auto"/>
        <w:ind w:left="709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Formas de reporte de incidentes de segurança da informação na empresa e na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 w:rsidRPr="00AE6652">
        <w:rPr>
          <w:rFonts w:cs="Arial"/>
          <w:sz w:val="20"/>
        </w:rPr>
        <w:t>;</w:t>
      </w:r>
      <w:proofErr w:type="gramEnd"/>
    </w:p>
    <w:p w14:paraId="44DF09E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Vazamento de dados e proteção de senhas;</w:t>
      </w:r>
    </w:p>
    <w:p w14:paraId="3B8C523D" w14:textId="3A638209" w:rsidR="00514916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Metodologia e princípios de </w:t>
      </w:r>
      <w:r w:rsidRPr="00AE6652">
        <w:rPr>
          <w:rFonts w:cs="Arial"/>
          <w:i/>
          <w:iCs/>
          <w:sz w:val="20"/>
        </w:rPr>
        <w:t>Privacy by Design</w:t>
      </w:r>
      <w:r w:rsidRPr="00AE6652">
        <w:rPr>
          <w:rFonts w:cs="Arial"/>
          <w:sz w:val="20"/>
        </w:rPr>
        <w:t xml:space="preserve"> e </w:t>
      </w:r>
      <w:r w:rsidRPr="00AE6652">
        <w:rPr>
          <w:rFonts w:cs="Arial"/>
          <w:i/>
          <w:iCs/>
          <w:sz w:val="20"/>
        </w:rPr>
        <w:t>Secure by Design</w:t>
      </w:r>
      <w:r>
        <w:rPr>
          <w:rFonts w:cs="Arial"/>
          <w:sz w:val="20"/>
        </w:rPr>
        <w:t>.</w:t>
      </w:r>
    </w:p>
    <w:p w14:paraId="617A8F50" w14:textId="794E4CC9" w:rsidR="0003782D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5F927034" w14:textId="1662EB16" w:rsidR="0003782D" w:rsidRPr="00AE6652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113BCE25" w14:textId="77777777" w:rsidR="00514916" w:rsidRPr="00AE6652" w:rsidRDefault="00514916" w:rsidP="00514916">
      <w:pPr>
        <w:jc w:val="both"/>
        <w:rPr>
          <w:rFonts w:cs="Arial"/>
          <w:sz w:val="20"/>
        </w:rPr>
      </w:pPr>
    </w:p>
    <w:p w14:paraId="3E602F11" w14:textId="3BA346EB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>______________________________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</w:t>
      </w:r>
      <w:r>
        <w:rPr>
          <w:rFonts w:cs="Arial"/>
          <w:sz w:val="20"/>
        </w:rPr>
        <w:t xml:space="preserve">                        </w:t>
      </w:r>
      <w:r w:rsidR="001A1FE4">
        <w:rPr>
          <w:rFonts w:cs="Arial"/>
          <w:sz w:val="20"/>
        </w:rPr>
        <w:t>___________</w:t>
      </w:r>
      <w:r w:rsidRPr="00AE6652">
        <w:rPr>
          <w:rFonts w:cs="Arial"/>
          <w:sz w:val="20"/>
        </w:rPr>
        <w:t>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_______________________________</w:t>
      </w:r>
    </w:p>
    <w:p w14:paraId="6A83AD26" w14:textId="77777777" w:rsidR="005E16A0" w:rsidRDefault="005E16A0" w:rsidP="005E16A0">
      <w:pPr>
        <w:rPr>
          <w:rFonts w:cs="Arial"/>
          <w:sz w:val="20"/>
        </w:rPr>
      </w:pPr>
    </w:p>
    <w:p w14:paraId="50D0D775" w14:textId="77777777" w:rsidR="000F26F9" w:rsidRDefault="000F26F9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Sect="00514916">
          <w:headerReference w:type="default" r:id="rId23"/>
          <w:footerReference w:type="default" r:id="rId24"/>
          <w:pgSz w:w="11906" w:h="16838"/>
          <w:pgMar w:top="851" w:right="851" w:bottom="568" w:left="851" w:header="708" w:footer="708" w:gutter="0"/>
          <w:pgNumType w:start="1"/>
          <w:cols w:space="708"/>
          <w:docGrid w:linePitch="360"/>
        </w:sectPr>
      </w:pPr>
    </w:p>
    <w:p w14:paraId="567E23C4" w14:textId="24C52D98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do</w:t>
      </w:r>
      <w:r w:rsidR="000F26F9">
        <w:rPr>
          <w:rFonts w:cs="Arial"/>
          <w:sz w:val="20"/>
        </w:rPr>
        <w:t>(a)</w:t>
      </w:r>
      <w:r w:rsidRPr="000F26F9">
        <w:rPr>
          <w:rFonts w:cs="Arial"/>
          <w:sz w:val="20"/>
        </w:rPr>
        <w:t xml:space="preserve"> </w:t>
      </w:r>
      <w:r w:rsidR="000F26F9" w:rsidRPr="000F26F9">
        <w:rPr>
          <w:rFonts w:cs="Arial"/>
          <w:sz w:val="20"/>
        </w:rPr>
        <w:fldChar w:fldCharType="begin"/>
      </w:r>
      <w:r w:rsidR="000F26F9" w:rsidRPr="000F26F9">
        <w:rPr>
          <w:rFonts w:cs="Arial"/>
          <w:sz w:val="20"/>
        </w:rPr>
        <w:instrText xml:space="preserve"> REF  nome </w:instrText>
      </w:r>
      <w:r w:rsidR="000F26F9">
        <w:rPr>
          <w:rFonts w:cs="Arial"/>
          <w:sz w:val="20"/>
        </w:rPr>
        <w:instrText xml:space="preserve"> \* MERGEFORMAT </w:instrText>
      </w:r>
      <w:r w:rsidR="000F26F9" w:rsidRPr="000F26F9">
        <w:rPr>
          <w:rFonts w:cs="Arial"/>
          <w:sz w:val="20"/>
        </w:rPr>
        <w:fldChar w:fldCharType="separate"/>
      </w:r>
      <w:r w:rsidR="00A831EE">
        <w:rPr>
          <w:noProof/>
          <w:sz w:val="20"/>
        </w:rPr>
        <w:t>COLABORADOR 12</w:t>
      </w:r>
      <w:r w:rsidR="000F26F9" w:rsidRPr="000F26F9">
        <w:rPr>
          <w:rFonts w:cs="Arial"/>
          <w:sz w:val="20"/>
        </w:rPr>
        <w:fldChar w:fldCharType="end"/>
      </w:r>
      <w:proofErr w:type="gramStart"/>
      <w:r w:rsidR="000F26F9">
        <w:rPr>
          <w:rFonts w:cs="Arial"/>
          <w:sz w:val="20"/>
        </w:rPr>
        <w:t xml:space="preserve"> 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PRESTADOR)</w:t>
      </w:r>
    </w:p>
    <w:p w14:paraId="05CA8EF8" w14:textId="67E91082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RPr="000F26F9" w:rsidSect="000F26F9">
          <w:type w:val="continuous"/>
          <w:pgSz w:w="11906" w:h="16838"/>
          <w:pgMar w:top="851" w:right="851" w:bottom="568" w:left="851" w:header="708" w:footer="708" w:gutter="0"/>
          <w:pgNumType w:start="1"/>
          <w:cols w:num="2" w:space="708"/>
          <w:docGrid w:linePitch="360"/>
        </w:sect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</w:t>
      </w:r>
      <w:r w:rsidR="000F26F9">
        <w:rPr>
          <w:rFonts w:cs="Arial"/>
          <w:sz w:val="20"/>
        </w:rPr>
        <w:t>o(a)</w:t>
      </w:r>
      <w:r w:rsidRPr="000F26F9">
        <w:rPr>
          <w:rFonts w:cs="Arial"/>
          <w:sz w:val="20"/>
        </w:rPr>
        <w:t xml:space="preserve"> </w:t>
      </w:r>
      <w:proofErr w:type="gramStart"/>
      <w:r w:rsidR="00402F97">
        <w:rPr>
          <w:rFonts w:cs="Arial"/>
          <w:sz w:val="20"/>
        </w:rPr>
        <w:t>PREPOSTO</w:t>
      </w:r>
      <w:r w:rsidR="000F26F9">
        <w:rPr>
          <w:rFonts w:cs="Arial"/>
          <w:sz w:val="20"/>
        </w:rPr>
        <w:t xml:space="preserve">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PREPOST</w:t>
      </w:r>
      <w:r w:rsidR="000F26F9">
        <w:rPr>
          <w:rFonts w:cs="Arial"/>
          <w:sz w:val="20"/>
        </w:rPr>
        <w:t>O</w:t>
      </w:r>
      <w:r w:rsidR="000F26F9" w:rsidRPr="000F26F9">
        <w:rPr>
          <w:rFonts w:cs="Arial"/>
          <w:sz w:val="20"/>
        </w:rPr>
        <w:t>)</w:t>
      </w:r>
    </w:p>
    <w:p w14:paraId="36DD9F86" w14:textId="0ACC9460" w:rsidR="005E16A0" w:rsidRDefault="005E16A0" w:rsidP="00514916">
      <w:pPr>
        <w:jc w:val="both"/>
        <w:rPr>
          <w:rStyle w:val="hgkelc"/>
          <w:rFonts w:eastAsiaTheme="majorEastAsia" w:cs="Arial"/>
          <w:sz w:val="20"/>
        </w:rPr>
      </w:pPr>
    </w:p>
    <w:p w14:paraId="75A0FC13" w14:textId="72EF38B0" w:rsidR="008C4F66" w:rsidRPr="00F178FD" w:rsidRDefault="008C4F66" w:rsidP="008C4F66">
      <w:pPr>
        <w:jc w:val="both"/>
        <w:rPr>
          <w:rFonts w:cs="Arial"/>
          <w:sz w:val="20"/>
        </w:rPr>
      </w:pPr>
      <w:r w:rsidRPr="00F178FD">
        <w:rPr>
          <w:rFonts w:cs="Arial"/>
          <w:b/>
          <w:bCs/>
          <w:sz w:val="20"/>
        </w:rPr>
        <w:t xml:space="preserve">Prazo de validade do Treinamento: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dia_val_treino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06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mes_val_treino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02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ano_val_treino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2026</w:t>
      </w:r>
      <w:r w:rsidR="00915FC0" w:rsidRPr="00915FC0">
        <w:rPr>
          <w:rFonts w:cs="Arial"/>
          <w:b/>
          <w:sz w:val="20"/>
        </w:rPr>
        <w:fldChar w:fldCharType="end"/>
      </w:r>
    </w:p>
    <w:p w14:paraId="7AE8D5D4" w14:textId="479949F7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>
        <w:rPr>
          <w:rStyle w:val="hgkelc"/>
          <w:rFonts w:eastAsiaTheme="majorEastAsia" w:cs="Arial"/>
          <w:sz w:val="16"/>
          <w:szCs w:val="16"/>
        </w:rPr>
        <w:t>Definições:</w:t>
      </w:r>
    </w:p>
    <w:p w14:paraId="5EB77453" w14:textId="77777777" w:rsidR="008C4F6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516031E8" w14:textId="5487E917" w:rsidR="008C4F66" w:rsidRDefault="008C4F66" w:rsidP="008C4F66">
      <w:pPr>
        <w:jc w:val="both"/>
        <w:rPr>
          <w:rFonts w:cs="Arial"/>
          <w:sz w:val="16"/>
          <w:szCs w:val="16"/>
        </w:rPr>
      </w:pPr>
      <w:r w:rsidRPr="00CC4286">
        <w:rPr>
          <w:rFonts w:cs="Arial"/>
          <w:b/>
          <w:bCs/>
          <w:sz w:val="16"/>
          <w:szCs w:val="16"/>
        </w:rPr>
        <w:t>LGPD</w:t>
      </w:r>
      <w:r w:rsidRPr="00CC4286">
        <w:rPr>
          <w:rFonts w:cs="Arial"/>
          <w:sz w:val="16"/>
          <w:szCs w:val="16"/>
        </w:rPr>
        <w:t xml:space="preserve"> - Lei Geral de Proteção de Dados Pessoais, Lei nº 13.709/2018, é a legislação brasileira que regula as atividades de tratamento de dados pessoais e que também altera os artigos 7º e 16 do Marco Civil da Internet.</w:t>
      </w:r>
    </w:p>
    <w:p w14:paraId="7D060832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72676FEA" w14:textId="4CFBC752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 w:rsidRPr="00CC4286">
        <w:rPr>
          <w:rStyle w:val="hgkelc"/>
          <w:rFonts w:eastAsiaTheme="majorEastAsia" w:cs="Arial"/>
          <w:sz w:val="16"/>
          <w:szCs w:val="16"/>
        </w:rPr>
        <w:t>*</w:t>
      </w:r>
      <w:r w:rsidRPr="005E7C23">
        <w:rPr>
          <w:b/>
          <w:bCs/>
          <w:sz w:val="16"/>
        </w:rPr>
        <w:t>Phishing</w:t>
      </w:r>
      <w:r w:rsidRPr="005E7C23">
        <w:rPr>
          <w:rStyle w:val="hgkelc"/>
          <w:rFonts w:eastAsiaTheme="majorEastAsia" w:cs="Arial"/>
          <w:sz w:val="14"/>
          <w:szCs w:val="16"/>
        </w:rPr>
        <w:t xml:space="preserve"> </w:t>
      </w:r>
      <w:r w:rsidRPr="00CC4286">
        <w:rPr>
          <w:rStyle w:val="hgkelc"/>
          <w:rFonts w:eastAsiaTheme="majorEastAsia" w:cs="Arial"/>
          <w:sz w:val="16"/>
          <w:szCs w:val="16"/>
        </w:rPr>
        <w:t>é uma técnica de crime cibernético que usa fraude, truque ou engano para manipular as pessoas e obter informações confidenciais.</w:t>
      </w:r>
    </w:p>
    <w:p w14:paraId="721A7DC3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</w:p>
    <w:p w14:paraId="2B767BA9" w14:textId="63977D9C" w:rsidR="00514916" w:rsidRPr="00CC4286" w:rsidRDefault="008C4F66" w:rsidP="008C4F66">
      <w:pPr>
        <w:jc w:val="both"/>
        <w:rPr>
          <w:rFonts w:cs="Arial"/>
          <w:sz w:val="16"/>
          <w:szCs w:val="16"/>
        </w:rPr>
      </w:pPr>
      <w:r w:rsidRPr="006C6FBF">
        <w:rPr>
          <w:rFonts w:cs="Arial"/>
          <w:b/>
          <w:bCs/>
          <w:sz w:val="16"/>
          <w:szCs w:val="16"/>
        </w:rPr>
        <w:t>**Smishing</w:t>
      </w:r>
      <w:r w:rsidRPr="006C6FBF">
        <w:rPr>
          <w:rFonts w:cs="Arial"/>
          <w:sz w:val="16"/>
          <w:szCs w:val="16"/>
        </w:rPr>
        <w:t xml:space="preserve"> é um tipo de Phishing realizado por SMS e mensagens de texto enviadas para o celular. Geralmente, essas mensagens pedem para que você clique em um link e preencha um formulário ou responda à mensagem. Podem falar, por exemplo, sobre uma necessidade de atualização de cadastro ou a oportunidade de resgatar um prêmio imperdível.</w:t>
      </w:r>
    </w:p>
    <w:sectPr w:rsidR="00514916" w:rsidRPr="00CC4286" w:rsidSect="000F26F9">
      <w:type w:val="continuous"/>
      <w:pgSz w:w="11906" w:h="16838"/>
      <w:pgMar w:top="851" w:right="851" w:bottom="568" w:left="85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2F2C06" w14:textId="77777777" w:rsidR="00F57B36" w:rsidRDefault="00F57B36">
      <w:r>
        <w:separator/>
      </w:r>
    </w:p>
  </w:endnote>
  <w:endnote w:type="continuationSeparator" w:id="0">
    <w:p w14:paraId="64D2CBD7" w14:textId="77777777" w:rsidR="00F57B36" w:rsidRDefault="00F57B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merType Md BT">
    <w:altName w:val="Century"/>
    <w:charset w:val="00"/>
    <w:family w:val="roman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wis721 Md BT">
    <w:altName w:val="Arial"/>
    <w:charset w:val="00"/>
    <w:family w:val="swiss"/>
    <w:pitch w:val="variable"/>
    <w:sig w:usb0="00000001" w:usb1="00000000" w:usb2="00000000" w:usb3="00000000" w:csb0="0000001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B62938" w14:textId="77777777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4D581D56" w14:textId="77777777" w:rsidR="003D6C10" w:rsidRDefault="003D6C10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9E9C4E" w14:textId="2424C9B0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0</w:t>
    </w:r>
    <w:r>
      <w:rPr>
        <w:rStyle w:val="Nmerodepgina"/>
      </w:rPr>
      <w:fldChar w:fldCharType="end"/>
    </w:r>
  </w:p>
  <w:p w14:paraId="66DF33B3" w14:textId="4D8222CD" w:rsidR="003D6C10" w:rsidRDefault="003D6C10">
    <w:pPr>
      <w:pStyle w:val="Rodap"/>
      <w:ind w:right="360"/>
    </w:pPr>
    <w:r>
      <w:t>15.064 v007 micro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F6FFCF" w14:textId="5256273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4</w:t>
    </w:r>
    <w:r>
      <w:rPr>
        <w:rStyle w:val="Nmerodepgina"/>
      </w:rPr>
      <w:fldChar w:fldCharType="end"/>
    </w:r>
  </w:p>
  <w:p w14:paraId="02C0862A" w14:textId="667FEE1C" w:rsidR="003D6C10" w:rsidRDefault="003D6C10">
    <w:pPr>
      <w:pStyle w:val="Rodap"/>
      <w:ind w:right="360"/>
    </w:pPr>
    <w:r>
      <w:t>15.060 v010 micro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45EFEA" w14:textId="586D0AE8" w:rsidR="003D6C10" w:rsidRDefault="003D6C10">
    <w:pPr>
      <w:pStyle w:val="Rodap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999FB1" w14:textId="74D9057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1DFACDBE" w14:textId="02EAD755" w:rsidR="003D6C10" w:rsidRDefault="003D6C10" w:rsidP="006774B9">
    <w:pPr>
      <w:pStyle w:val="Rodap"/>
      <w:ind w:right="360"/>
    </w:pPr>
    <w:r>
      <w:t>19.607 v002 micro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DFF8C0" w14:textId="77777777" w:rsidR="003D6C10" w:rsidRDefault="003D6C10">
    <w:pPr>
      <w:pStyle w:val="Rodap"/>
      <w:ind w:right="360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B5D970" w14:textId="41506E87" w:rsidR="003D6C10" w:rsidRDefault="003D6C10" w:rsidP="00514916">
    <w:pPr>
      <w:pStyle w:val="Rodap"/>
      <w:ind w:right="-428" w:hanging="709"/>
      <w:jc w:val="right"/>
    </w:pPr>
  </w:p>
  <w:p w14:paraId="643CE1F8" w14:textId="77777777" w:rsidR="003D6C10" w:rsidRDefault="003D6C10">
    <w:pPr>
      <w:pStyle w:val="Rodap"/>
      <w:ind w:right="360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23997807"/>
      <w:docPartObj>
        <w:docPartGallery w:val="Page Numbers (Bottom of Page)"/>
        <w:docPartUnique/>
      </w:docPartObj>
    </w:sdtPr>
    <w:sdtContent>
      <w:p w14:paraId="5FF88D76" w14:textId="637C51D3" w:rsidR="003D6C10" w:rsidRDefault="003D6C1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1E5E">
          <w:rPr>
            <w:noProof/>
          </w:rPr>
          <w:t>1</w:t>
        </w:r>
        <w:r>
          <w:fldChar w:fldCharType="end"/>
        </w:r>
      </w:p>
    </w:sdtContent>
  </w:sdt>
  <w:p w14:paraId="5D57C753" w14:textId="77777777" w:rsidR="003D6C10" w:rsidRDefault="003D6C1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3C9CDC" w14:textId="77777777" w:rsidR="00F57B36" w:rsidRDefault="00F57B36">
      <w:r>
        <w:separator/>
      </w:r>
    </w:p>
  </w:footnote>
  <w:footnote w:type="continuationSeparator" w:id="0">
    <w:p w14:paraId="0105059F" w14:textId="77777777" w:rsidR="00F57B36" w:rsidRDefault="00F57B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50360CE" w14:textId="77777777" w:rsidTr="000F71CE">
      <w:trPr>
        <w:trHeight w:val="557"/>
      </w:trPr>
      <w:tc>
        <w:tcPr>
          <w:tcW w:w="2268" w:type="dxa"/>
        </w:tcPr>
        <w:p w14:paraId="671E93F6" w14:textId="0BDA8015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602125FE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2B5F2033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152419ED" w14:textId="0122FF88" w:rsidR="003D6C10" w:rsidRPr="00361886" w:rsidRDefault="003D6C10">
          <w:pPr>
            <w:jc w:val="both"/>
            <w:rPr>
              <w:noProof/>
              <w:sz w:val="24"/>
              <w:szCs w:val="24"/>
            </w:rPr>
          </w:pPr>
          <w:r w:rsidRPr="00F44A2E">
            <w:rPr>
              <w:rFonts w:cs="Arial"/>
              <w:b/>
              <w:bCs/>
              <w:sz w:val="24"/>
              <w:szCs w:val="24"/>
            </w:rPr>
            <w:t xml:space="preserve">FICUS </w:t>
          </w:r>
          <w:r>
            <w:rPr>
              <w:rFonts w:cs="Arial"/>
              <w:b/>
              <w:bCs/>
              <w:sz w:val="24"/>
              <w:szCs w:val="24"/>
            </w:rPr>
            <w:t>–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INFORMAÇÕES DE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PREENCHIMENTO DE FORMULÁRIOS</w:t>
          </w:r>
        </w:p>
      </w:tc>
    </w:tr>
  </w:tbl>
  <w:p w14:paraId="0DA59229" w14:textId="77777777" w:rsidR="003D6C10" w:rsidRDefault="003D6C1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34689F" w14:textId="77777777" w:rsidR="003D6C10" w:rsidRDefault="003D6C1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17D173" w14:textId="60BEDD3A" w:rsidR="003D6C10" w:rsidRPr="006E17FF" w:rsidRDefault="003D6C10" w:rsidP="006E17FF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979D76D" w14:textId="77777777" w:rsidTr="003B2B30">
      <w:trPr>
        <w:trHeight w:val="557"/>
      </w:trPr>
      <w:tc>
        <w:tcPr>
          <w:tcW w:w="2268" w:type="dxa"/>
        </w:tcPr>
        <w:p w14:paraId="1E8CA2F5" w14:textId="1BA6FA48" w:rsidR="003D6C10" w:rsidRDefault="003D6C10" w:rsidP="00121797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24C4D9E6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bookmarkStart w:id="33" w:name="_Toc227645172"/>
          <w:bookmarkStart w:id="34" w:name="_Toc227758887"/>
          <w:bookmarkStart w:id="35" w:name="_Toc227763569"/>
          <w:bookmarkStart w:id="36" w:name="_Toc227763589"/>
          <w:bookmarkStart w:id="37" w:name="_Toc227763609"/>
          <w:bookmarkStart w:id="38" w:name="_Toc227763629"/>
          <w:bookmarkStart w:id="39" w:name="_Toc227763649"/>
          <w:bookmarkStart w:id="40" w:name="_Toc227763669"/>
          <w:bookmarkStart w:id="41" w:name="_Toc227765346"/>
          <w:bookmarkStart w:id="42" w:name="_Toc227765366"/>
          <w:bookmarkStart w:id="43" w:name="_Toc227765409"/>
          <w:bookmarkStart w:id="44" w:name="_Toc229547441"/>
        </w:p>
        <w:p w14:paraId="7EEEC7F4" w14:textId="19884960" w:rsidR="003D6C10" w:rsidRPr="00207BDA" w:rsidRDefault="003D6C10" w:rsidP="00207BDA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Termo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Responsabilidade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Segurança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>a Informação</w:t>
          </w:r>
          <w:r>
            <w:rPr>
              <w:rFonts w:ascii="Swis721 Md BT" w:hAnsi="Swis721 Md BT"/>
              <w:b w:val="0"/>
              <w:sz w:val="24"/>
              <w:szCs w:val="24"/>
            </w:rPr>
            <w:t xml:space="preserve"> –       Exclusivo para Prestador de Serviço</w:t>
          </w:r>
          <w:bookmarkEnd w:id="33"/>
          <w:bookmarkEnd w:id="34"/>
          <w:bookmarkEnd w:id="35"/>
          <w:bookmarkEnd w:id="36"/>
          <w:bookmarkEnd w:id="37"/>
          <w:bookmarkEnd w:id="38"/>
          <w:bookmarkEnd w:id="39"/>
          <w:bookmarkEnd w:id="40"/>
          <w:bookmarkEnd w:id="41"/>
          <w:bookmarkEnd w:id="42"/>
          <w:bookmarkEnd w:id="43"/>
          <w:bookmarkEnd w:id="44"/>
        </w:p>
      </w:tc>
    </w:tr>
    <w:tr w:rsidR="003D6C10" w14:paraId="3D6D457F" w14:textId="77777777" w:rsidTr="003B2B30">
      <w:trPr>
        <w:trHeight w:val="557"/>
      </w:trPr>
      <w:tc>
        <w:tcPr>
          <w:tcW w:w="2268" w:type="dxa"/>
        </w:tcPr>
        <w:p w14:paraId="40874E49" w14:textId="77777777" w:rsidR="003D6C10" w:rsidRDefault="003D6C10" w:rsidP="00121797">
          <w:pPr>
            <w:jc w:val="both"/>
            <w:rPr>
              <w:rFonts w:ascii="Swis721 Md BT" w:hAnsi="Swis721 Md BT"/>
              <w:noProof/>
              <w:sz w:val="24"/>
            </w:rPr>
          </w:pPr>
        </w:p>
      </w:tc>
      <w:tc>
        <w:tcPr>
          <w:tcW w:w="8080" w:type="dxa"/>
        </w:tcPr>
        <w:p w14:paraId="21D32CE0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</w:p>
      </w:tc>
    </w:tr>
  </w:tbl>
  <w:p w14:paraId="424A3DD9" w14:textId="77777777" w:rsidR="003D6C10" w:rsidRDefault="003D6C10">
    <w:pPr>
      <w:pStyle w:val="Corpodetexto"/>
      <w:spacing w:line="14" w:lineRule="auto"/>
      <w:rPr>
        <w:sz w:val="2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78312F" w14:textId="23B8D4E3" w:rsidR="003D6C10" w:rsidRDefault="003D6C10" w:rsidP="00121797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021DC404" wp14:editId="04CBC490">
              <wp:simplePos x="0" y="0"/>
              <wp:positionH relativeFrom="page">
                <wp:posOffset>3397250</wp:posOffset>
              </wp:positionH>
              <wp:positionV relativeFrom="page">
                <wp:posOffset>639445</wp:posOffset>
              </wp:positionV>
              <wp:extent cx="1353185" cy="182245"/>
              <wp:effectExtent l="0" t="0" r="0" b="0"/>
              <wp:wrapNone/>
              <wp:docPr id="28" name="Caixa de Texto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5318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7FB80C" w14:textId="32D240BD" w:rsidR="003D6C10" w:rsidRDefault="003D6C10" w:rsidP="00121797">
                          <w:pPr>
                            <w:spacing w:before="13"/>
                            <w:ind w:left="20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1DC404" id="_x0000_t202" coordsize="21600,21600" o:spt="202" path="m,l,21600r21600,l21600,xe">
              <v:stroke joinstyle="miter"/>
              <v:path gradientshapeok="t" o:connecttype="rect"/>
            </v:shapetype>
            <v:shape id="Caixa de Texto 28" o:spid="_x0000_s1029" type="#_x0000_t202" style="position:absolute;left:0;text-align:left;margin-left:267.5pt;margin-top:50.35pt;width:106.55pt;height:14.35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" filled="f" stroked="f">
              <v:textbox inset="0,0,0,0">
                <w:txbxContent>
                  <w:p w14:paraId="557FB80C" w14:textId="32D240BD" w:rsidR="003D6C10" w:rsidRDefault="003D6C10" w:rsidP="00121797">
                    <w:pPr>
                      <w:spacing w:before="13"/>
                      <w:ind w:left="20"/>
                      <w:rPr>
                        <w:b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  <w:p w14:paraId="1C038DBA" w14:textId="3568DEF5" w:rsidR="003D6C10" w:rsidRDefault="003D6C10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61525FE1" wp14:editId="74F63601">
              <wp:simplePos x="0" y="0"/>
              <wp:positionH relativeFrom="page">
                <wp:posOffset>5869207</wp:posOffset>
              </wp:positionH>
              <wp:positionV relativeFrom="page">
                <wp:posOffset>685068</wp:posOffset>
              </wp:positionV>
              <wp:extent cx="812165" cy="224790"/>
              <wp:effectExtent l="0" t="0" r="0" b="0"/>
              <wp:wrapNone/>
              <wp:docPr id="29" name="Caixa de Texto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2165" cy="2247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2A6AE2" w14:textId="741A7C1F" w:rsidR="003D6C10" w:rsidRPr="00CD59A0" w:rsidRDefault="003D6C10" w:rsidP="00121797">
                          <w:pPr>
                            <w:spacing w:before="11"/>
                            <w:ind w:left="20"/>
                            <w:rPr>
                              <w:b/>
                              <w:sz w:val="12"/>
                            </w:rPr>
                          </w:pPr>
                          <w:r w:rsidRPr="00CD59A0">
                            <w:rPr>
                              <w:b/>
                              <w:sz w:val="16"/>
                            </w:rPr>
                            <w:t>TE</w:t>
                          </w:r>
                          <w:r w:rsidRPr="00CD59A0">
                            <w:rPr>
                              <w:b/>
                              <w:spacing w:val="-2"/>
                              <w:sz w:val="16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20"/>
                            </w:rPr>
                            <w:t>231</w:t>
                          </w:r>
                          <w:r w:rsidRPr="00CD59A0">
                            <w:rPr>
                              <w:b/>
                              <w:spacing w:val="-18"/>
                              <w:sz w:val="20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16"/>
                            </w:rPr>
                            <w:t>005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525FE1" id="Caixa de Texto 29" o:spid="_x0000_s1030" type="#_x0000_t202" style="position:absolute;left:0;text-align:left;margin-left:462.15pt;margin-top:53.95pt;width:63.95pt;height:17.7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" filled="f" stroked="f">
              <v:textbox inset="0,0,0,0">
                <w:txbxContent>
                  <w:p w14:paraId="752A6AE2" w14:textId="741A7C1F" w:rsidR="003D6C10" w:rsidRPr="00CD59A0" w:rsidRDefault="003D6C10" w:rsidP="00121797">
                    <w:pPr>
                      <w:spacing w:before="11"/>
                      <w:ind w:left="20"/>
                      <w:rPr>
                        <w:b/>
                        <w:sz w:val="12"/>
                      </w:rPr>
                    </w:pPr>
                    <w:r w:rsidRPr="00CD59A0">
                      <w:rPr>
                        <w:b/>
                        <w:sz w:val="16"/>
                      </w:rPr>
                      <w:t>TE</w:t>
                    </w:r>
                    <w:r w:rsidRPr="00CD59A0">
                      <w:rPr>
                        <w:b/>
                        <w:spacing w:val="-2"/>
                        <w:sz w:val="16"/>
                      </w:rPr>
                      <w:t xml:space="preserve"> </w:t>
                    </w:r>
                    <w:r w:rsidRPr="00CD59A0">
                      <w:rPr>
                        <w:b/>
                        <w:sz w:val="20"/>
                      </w:rPr>
                      <w:t>231</w:t>
                    </w:r>
                    <w:r w:rsidRPr="00CD59A0">
                      <w:rPr>
                        <w:b/>
                        <w:spacing w:val="-18"/>
                        <w:sz w:val="20"/>
                      </w:rPr>
                      <w:t xml:space="preserve"> </w:t>
                    </w:r>
                    <w:r w:rsidRPr="00CD59A0">
                      <w:rPr>
                        <w:b/>
                        <w:sz w:val="16"/>
                      </w:rPr>
                      <w:t>005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sz w:val="20"/>
      </w:rPr>
      <w:t xml:space="preserve"> 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638F883C" w14:textId="77777777" w:rsidTr="00121797">
      <w:trPr>
        <w:trHeight w:val="557"/>
      </w:trPr>
      <w:tc>
        <w:tcPr>
          <w:tcW w:w="2982" w:type="dxa"/>
        </w:tcPr>
        <w:p w14:paraId="4FD13669" w14:textId="33D20631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2821333C" w14:textId="78E1FB15" w:rsidR="003D6C10" w:rsidRDefault="003D6C10" w:rsidP="00121797">
          <w:pPr>
            <w:spacing w:before="13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#INTERNO.TODOS</w:t>
          </w:r>
        </w:p>
        <w:p w14:paraId="1CB75D84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418B46D4" w14:textId="48FC2DD2" w:rsidR="003D6C10" w:rsidRDefault="003D6C10" w:rsidP="00121797">
          <w:pPr>
            <w:spacing w:before="11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TE</w:t>
          </w:r>
          <w:r>
            <w:rPr>
              <w:b/>
              <w:spacing w:val="-2"/>
              <w:sz w:val="22"/>
            </w:rPr>
            <w:t xml:space="preserve"> </w:t>
          </w:r>
          <w:r>
            <w:rPr>
              <w:b/>
              <w:sz w:val="28"/>
            </w:rPr>
            <w:t>231</w:t>
          </w:r>
          <w:r>
            <w:rPr>
              <w:b/>
              <w:spacing w:val="-18"/>
              <w:sz w:val="28"/>
            </w:rPr>
            <w:t xml:space="preserve"> </w:t>
          </w:r>
          <w:r>
            <w:rPr>
              <w:b/>
              <w:sz w:val="22"/>
            </w:rPr>
            <w:t>005</w:t>
          </w:r>
        </w:p>
        <w:p w14:paraId="1728FD7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A91B9B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146A5A50" w14:textId="636F53AB" w:rsidR="003D6C10" w:rsidRDefault="003D6C10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30F20E37" w14:textId="77777777" w:rsidTr="00121797">
      <w:trPr>
        <w:trHeight w:val="557"/>
      </w:trPr>
      <w:tc>
        <w:tcPr>
          <w:tcW w:w="2982" w:type="dxa"/>
        </w:tcPr>
        <w:p w14:paraId="6411DD7A" w14:textId="5E1EC0CE" w:rsidR="003D6C10" w:rsidRDefault="003D6C10" w:rsidP="004B7045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3BA05E6B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15206FB3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869E139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51182AE6" w14:textId="2A6EBDF6" w:rsidR="003D6C10" w:rsidRDefault="003D6C10" w:rsidP="004B7045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D3EF19" w14:textId="1AA437AF" w:rsidR="003D6C10" w:rsidRDefault="003D6C10"/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11B631" w14:textId="2B17A7C9" w:rsidR="003D6C10" w:rsidRDefault="003D6C10" w:rsidP="0046796C">
    <w:pPr>
      <w:spacing w:line="26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76A4AC9" wp14:editId="53C3EB5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tângulo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B2B8123" id="Retângulo 222" o:spid="_x0000_s1026" style="position:absolute;margin-left:0;margin-top:0;width:580.8pt;height:752.4pt;z-index:2516787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B6D10"/>
    <w:multiLevelType w:val="singleLevel"/>
    <w:tmpl w:val="61EC30A2"/>
    <w:lvl w:ilvl="0">
      <w:start w:val="1"/>
      <w:numFmt w:val="decimal"/>
      <w:pStyle w:val="num"/>
      <w:lvlText w:val="%1."/>
      <w:lvlJc w:val="left"/>
      <w:pPr>
        <w:tabs>
          <w:tab w:val="num" w:pos="360"/>
        </w:tabs>
        <w:ind w:left="284" w:hanging="284"/>
      </w:pPr>
      <w:rPr>
        <w:rFonts w:ascii="AmerType Md BT" w:hAnsi="AmerType Md BT" w:cs="Times New Roman" w:hint="default"/>
        <w:b/>
        <w:i w:val="0"/>
        <w:sz w:val="20"/>
      </w:rPr>
    </w:lvl>
  </w:abstractNum>
  <w:abstractNum w:abstractNumId="1" w15:restartNumberingAfterBreak="0">
    <w:nsid w:val="132F2AC4"/>
    <w:multiLevelType w:val="hybridMultilevel"/>
    <w:tmpl w:val="A822C4D8"/>
    <w:lvl w:ilvl="0" w:tplc="08CA7EAA">
      <w:start w:val="1"/>
      <w:numFmt w:val="bullet"/>
      <w:lvlText w:val="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4B233F2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BEA9D86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478D0B2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520684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E88556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D2863C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D24E42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144C2BC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C4008C5"/>
    <w:multiLevelType w:val="multilevel"/>
    <w:tmpl w:val="E0D61AAC"/>
    <w:lvl w:ilvl="0">
      <w:start w:val="1"/>
      <w:numFmt w:val="decimal"/>
      <w:lvlText w:val="%1"/>
      <w:lvlJc w:val="left"/>
      <w:pPr>
        <w:tabs>
          <w:tab w:val="num" w:pos="360"/>
        </w:tabs>
      </w:pPr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pStyle w:val="Normal2"/>
      <w:lvlText w:val="%1.%2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pStyle w:val="Normal3"/>
      <w:lvlText w:val="%1.%2.%3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pStyle w:val="Normal4"/>
      <w:lvlText w:val="%1.%2.%3.%4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pStyle w:val="Normal5"/>
      <w:lvlText w:val="%1.%2.%3.%4.%5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pStyle w:val="Normal6"/>
      <w:lvlText w:val="%1.%2.%3.%4.%5.%6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abstractNum w:abstractNumId="3" w15:restartNumberingAfterBreak="0">
    <w:nsid w:val="20742C25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EA0731D"/>
    <w:multiLevelType w:val="hybridMultilevel"/>
    <w:tmpl w:val="C92A04BA"/>
    <w:lvl w:ilvl="0" w:tplc="C0E8257A">
      <w:start w:val="1"/>
      <w:numFmt w:val="upperRoman"/>
      <w:lvlText w:val="%1."/>
      <w:lvlJc w:val="left"/>
      <w:pPr>
        <w:ind w:left="822" w:hanging="483"/>
        <w:jc w:val="right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pt-PT" w:eastAsia="en-US" w:bidi="ar-SA"/>
      </w:rPr>
    </w:lvl>
    <w:lvl w:ilvl="1" w:tplc="3F587F9C">
      <w:start w:val="1"/>
      <w:numFmt w:val="lowerLetter"/>
      <w:lvlText w:val="%2)"/>
      <w:lvlJc w:val="left"/>
      <w:pPr>
        <w:ind w:left="822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pt-PT" w:eastAsia="en-US" w:bidi="ar-SA"/>
      </w:rPr>
    </w:lvl>
    <w:lvl w:ilvl="2" w:tplc="294EF60E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0130016E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4FA269B4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8500CEF8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8ADCC062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FA02B104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5224BE64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5" w15:restartNumberingAfterBreak="0">
    <w:nsid w:val="38E8672E"/>
    <w:multiLevelType w:val="hybridMultilevel"/>
    <w:tmpl w:val="D4B4BB86"/>
    <w:lvl w:ilvl="0" w:tplc="9DC2C17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F162031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7E782EC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9D14A9E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5E82148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0EFAD60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B6B83BA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107E20D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F9141C3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6" w15:restartNumberingAfterBreak="0">
    <w:nsid w:val="406F2102"/>
    <w:multiLevelType w:val="hybridMultilevel"/>
    <w:tmpl w:val="E6583BDE"/>
    <w:lvl w:ilvl="0" w:tplc="0416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3EA27AF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85E030E"/>
    <w:multiLevelType w:val="hybridMultilevel"/>
    <w:tmpl w:val="B616EB72"/>
    <w:lvl w:ilvl="0" w:tplc="3D684550">
      <w:numFmt w:val="bullet"/>
      <w:lvlText w:val=""/>
      <w:lvlJc w:val="left"/>
      <w:pPr>
        <w:ind w:left="822" w:hanging="360"/>
      </w:pPr>
      <w:rPr>
        <w:rFonts w:ascii="Wingdings" w:eastAsia="Wingdings" w:hAnsi="Wingdings" w:cs="Wingdings" w:hint="default"/>
        <w:w w:val="100"/>
        <w:sz w:val="22"/>
        <w:szCs w:val="22"/>
        <w:lang w:val="pt-PT" w:eastAsia="en-US" w:bidi="ar-SA"/>
      </w:rPr>
    </w:lvl>
    <w:lvl w:ilvl="1" w:tplc="A538C968">
      <w:numFmt w:val="bullet"/>
      <w:lvlText w:val="•"/>
      <w:lvlJc w:val="left"/>
      <w:pPr>
        <w:ind w:left="1610" w:hanging="360"/>
      </w:pPr>
      <w:rPr>
        <w:rFonts w:hint="default"/>
        <w:lang w:val="pt-PT" w:eastAsia="en-US" w:bidi="ar-SA"/>
      </w:rPr>
    </w:lvl>
    <w:lvl w:ilvl="2" w:tplc="34EEFD96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EEAAA526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268AE9DA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DE3AD224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6A3AA546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09125F0E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2BC0D86C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9" w15:restartNumberingAfterBreak="0">
    <w:nsid w:val="59B96413"/>
    <w:multiLevelType w:val="hybridMultilevel"/>
    <w:tmpl w:val="0F48B17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A10416"/>
    <w:multiLevelType w:val="hybridMultilevel"/>
    <w:tmpl w:val="B97203AC"/>
    <w:lvl w:ilvl="0" w:tplc="38C071F4">
      <w:start w:val="1"/>
      <w:numFmt w:val="upperRoman"/>
      <w:lvlText w:val="%1."/>
      <w:lvlJc w:val="left"/>
      <w:pPr>
        <w:ind w:left="2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A1E3A1A">
      <w:start w:val="1"/>
      <w:numFmt w:val="lowerLetter"/>
      <w:lvlText w:val="%2"/>
      <w:lvlJc w:val="left"/>
      <w:pPr>
        <w:ind w:left="24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D6C8B50">
      <w:start w:val="1"/>
      <w:numFmt w:val="lowerRoman"/>
      <w:lvlText w:val="%3"/>
      <w:lvlJc w:val="left"/>
      <w:pPr>
        <w:ind w:left="3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500F0B0">
      <w:start w:val="1"/>
      <w:numFmt w:val="decimal"/>
      <w:lvlText w:val="%4"/>
      <w:lvlJc w:val="left"/>
      <w:pPr>
        <w:ind w:left="39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05CAD6A">
      <w:start w:val="1"/>
      <w:numFmt w:val="lowerLetter"/>
      <w:lvlText w:val="%5"/>
      <w:lvlJc w:val="left"/>
      <w:pPr>
        <w:ind w:left="46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058839A">
      <w:start w:val="1"/>
      <w:numFmt w:val="lowerRoman"/>
      <w:lvlText w:val="%6"/>
      <w:lvlJc w:val="left"/>
      <w:pPr>
        <w:ind w:left="53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52091EA">
      <w:start w:val="1"/>
      <w:numFmt w:val="decimal"/>
      <w:lvlText w:val="%7"/>
      <w:lvlJc w:val="left"/>
      <w:pPr>
        <w:ind w:left="60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A9EC608">
      <w:start w:val="1"/>
      <w:numFmt w:val="lowerLetter"/>
      <w:lvlText w:val="%8"/>
      <w:lvlJc w:val="left"/>
      <w:pPr>
        <w:ind w:left="68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5BA17C0">
      <w:start w:val="1"/>
      <w:numFmt w:val="lowerRoman"/>
      <w:lvlText w:val="%9"/>
      <w:lvlJc w:val="left"/>
      <w:pPr>
        <w:ind w:left="75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72F066B"/>
    <w:multiLevelType w:val="multilevel"/>
    <w:tmpl w:val="B38A679A"/>
    <w:lvl w:ilvl="0">
      <w:start w:val="1"/>
      <w:numFmt w:val="decimal"/>
      <w:suff w:val="space"/>
      <w:lvlText w:val="%1"/>
      <w:lvlJc w:val="left"/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suff w:val="space"/>
      <w:lvlText w:val="%1.%2"/>
      <w:lvlJc w:val="left"/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suff w:val="space"/>
      <w:lvlText w:val="%1.%2.%3"/>
      <w:lvlJc w:val="left"/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suff w:val="space"/>
      <w:lvlText w:val="%1.%2.%3.%4"/>
      <w:lvlJc w:val="left"/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suff w:val="space"/>
      <w:lvlText w:val="%1.%2.%3.%4.%5"/>
      <w:lvlJc w:val="left"/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suff w:val="space"/>
      <w:lvlText w:val="%1.%2.%3.%4.%5.%6"/>
      <w:lvlJc w:val="left"/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num w:numId="1" w16cid:durableId="1518034108">
    <w:abstractNumId w:val="0"/>
  </w:num>
  <w:num w:numId="2" w16cid:durableId="2047677169">
    <w:abstractNumId w:val="2"/>
  </w:num>
  <w:num w:numId="3" w16cid:durableId="2078896153">
    <w:abstractNumId w:val="5"/>
  </w:num>
  <w:num w:numId="4" w16cid:durableId="674305108">
    <w:abstractNumId w:val="6"/>
  </w:num>
  <w:num w:numId="5" w16cid:durableId="2012027096">
    <w:abstractNumId w:val="8"/>
  </w:num>
  <w:num w:numId="6" w16cid:durableId="1057164273">
    <w:abstractNumId w:val="4"/>
  </w:num>
  <w:num w:numId="7" w16cid:durableId="1309480617">
    <w:abstractNumId w:val="11"/>
  </w:num>
  <w:num w:numId="8" w16cid:durableId="1174295092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63942333">
    <w:abstractNumId w:val="10"/>
  </w:num>
  <w:num w:numId="10" w16cid:durableId="1403017566">
    <w:abstractNumId w:val="7"/>
  </w:num>
  <w:num w:numId="11" w16cid:durableId="1204710395">
    <w:abstractNumId w:val="3"/>
  </w:num>
  <w:num w:numId="12" w16cid:durableId="18579582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907"/>
    <w:rsid w:val="00000F44"/>
    <w:rsid w:val="000029C0"/>
    <w:rsid w:val="0000778E"/>
    <w:rsid w:val="000079A2"/>
    <w:rsid w:val="00012D51"/>
    <w:rsid w:val="000134FB"/>
    <w:rsid w:val="00014DB4"/>
    <w:rsid w:val="00020360"/>
    <w:rsid w:val="000221C5"/>
    <w:rsid w:val="0003782D"/>
    <w:rsid w:val="0004170F"/>
    <w:rsid w:val="0004261E"/>
    <w:rsid w:val="000437BD"/>
    <w:rsid w:val="000442BA"/>
    <w:rsid w:val="00046307"/>
    <w:rsid w:val="0005137D"/>
    <w:rsid w:val="00052C4E"/>
    <w:rsid w:val="00053849"/>
    <w:rsid w:val="00053E96"/>
    <w:rsid w:val="0005538C"/>
    <w:rsid w:val="00055496"/>
    <w:rsid w:val="00062558"/>
    <w:rsid w:val="00063109"/>
    <w:rsid w:val="00065558"/>
    <w:rsid w:val="000664EA"/>
    <w:rsid w:val="000716AF"/>
    <w:rsid w:val="000731DB"/>
    <w:rsid w:val="00074285"/>
    <w:rsid w:val="00076ACC"/>
    <w:rsid w:val="00080E7E"/>
    <w:rsid w:val="00082021"/>
    <w:rsid w:val="00083AC4"/>
    <w:rsid w:val="00084048"/>
    <w:rsid w:val="00092CE5"/>
    <w:rsid w:val="000A007D"/>
    <w:rsid w:val="000A2C0D"/>
    <w:rsid w:val="000A4A62"/>
    <w:rsid w:val="000A5C22"/>
    <w:rsid w:val="000A6AAA"/>
    <w:rsid w:val="000B2922"/>
    <w:rsid w:val="000B38CB"/>
    <w:rsid w:val="000B7621"/>
    <w:rsid w:val="000C5B8F"/>
    <w:rsid w:val="000E17C1"/>
    <w:rsid w:val="000E1FD7"/>
    <w:rsid w:val="000E53E9"/>
    <w:rsid w:val="000E5547"/>
    <w:rsid w:val="000E5B1C"/>
    <w:rsid w:val="000E5B4C"/>
    <w:rsid w:val="000F26F9"/>
    <w:rsid w:val="000F574F"/>
    <w:rsid w:val="000F71CE"/>
    <w:rsid w:val="001008C4"/>
    <w:rsid w:val="00103D35"/>
    <w:rsid w:val="001047B7"/>
    <w:rsid w:val="00115465"/>
    <w:rsid w:val="00117FC0"/>
    <w:rsid w:val="00121797"/>
    <w:rsid w:val="0012617B"/>
    <w:rsid w:val="00144127"/>
    <w:rsid w:val="00146344"/>
    <w:rsid w:val="001472E0"/>
    <w:rsid w:val="0015125A"/>
    <w:rsid w:val="00156BEB"/>
    <w:rsid w:val="00161D52"/>
    <w:rsid w:val="0016377E"/>
    <w:rsid w:val="00163A86"/>
    <w:rsid w:val="0016472C"/>
    <w:rsid w:val="00174297"/>
    <w:rsid w:val="00177C20"/>
    <w:rsid w:val="00180F97"/>
    <w:rsid w:val="00182975"/>
    <w:rsid w:val="001842E5"/>
    <w:rsid w:val="00185A78"/>
    <w:rsid w:val="0018639F"/>
    <w:rsid w:val="0018770B"/>
    <w:rsid w:val="00187869"/>
    <w:rsid w:val="00190729"/>
    <w:rsid w:val="00190AFD"/>
    <w:rsid w:val="00196A28"/>
    <w:rsid w:val="00196E92"/>
    <w:rsid w:val="001979AC"/>
    <w:rsid w:val="001A0A7D"/>
    <w:rsid w:val="001A1FE4"/>
    <w:rsid w:val="001A2A88"/>
    <w:rsid w:val="001A2E50"/>
    <w:rsid w:val="001A4A47"/>
    <w:rsid w:val="001B6719"/>
    <w:rsid w:val="001B774F"/>
    <w:rsid w:val="001C0005"/>
    <w:rsid w:val="001C2CA7"/>
    <w:rsid w:val="001C4200"/>
    <w:rsid w:val="001C470F"/>
    <w:rsid w:val="001C493D"/>
    <w:rsid w:val="001C7E6D"/>
    <w:rsid w:val="001D05A4"/>
    <w:rsid w:val="001D1A6C"/>
    <w:rsid w:val="001D4E8E"/>
    <w:rsid w:val="001D6A31"/>
    <w:rsid w:val="001E10BB"/>
    <w:rsid w:val="001E176F"/>
    <w:rsid w:val="001E187D"/>
    <w:rsid w:val="001E3524"/>
    <w:rsid w:val="001E3A3F"/>
    <w:rsid w:val="001E4425"/>
    <w:rsid w:val="001F35A4"/>
    <w:rsid w:val="001F534F"/>
    <w:rsid w:val="001F66B1"/>
    <w:rsid w:val="002033BD"/>
    <w:rsid w:val="0020455F"/>
    <w:rsid w:val="0020617C"/>
    <w:rsid w:val="00207BDA"/>
    <w:rsid w:val="00213E3C"/>
    <w:rsid w:val="00223036"/>
    <w:rsid w:val="002248CF"/>
    <w:rsid w:val="00226295"/>
    <w:rsid w:val="00227536"/>
    <w:rsid w:val="002319C5"/>
    <w:rsid w:val="00237308"/>
    <w:rsid w:val="00237355"/>
    <w:rsid w:val="0024021D"/>
    <w:rsid w:val="0024125F"/>
    <w:rsid w:val="0024398F"/>
    <w:rsid w:val="00246F7F"/>
    <w:rsid w:val="00247B81"/>
    <w:rsid w:val="00252372"/>
    <w:rsid w:val="0025418C"/>
    <w:rsid w:val="00254E68"/>
    <w:rsid w:val="00257E9F"/>
    <w:rsid w:val="00272B86"/>
    <w:rsid w:val="002763C5"/>
    <w:rsid w:val="002778DC"/>
    <w:rsid w:val="00284195"/>
    <w:rsid w:val="00293A6B"/>
    <w:rsid w:val="00296B14"/>
    <w:rsid w:val="002A11C6"/>
    <w:rsid w:val="002A60AF"/>
    <w:rsid w:val="002A615F"/>
    <w:rsid w:val="002B2D7E"/>
    <w:rsid w:val="002B2D7F"/>
    <w:rsid w:val="002B370D"/>
    <w:rsid w:val="002B4644"/>
    <w:rsid w:val="002B63FE"/>
    <w:rsid w:val="002B69EE"/>
    <w:rsid w:val="002B7398"/>
    <w:rsid w:val="002C37B4"/>
    <w:rsid w:val="002C45B9"/>
    <w:rsid w:val="002C704A"/>
    <w:rsid w:val="002C7F20"/>
    <w:rsid w:val="002D46E4"/>
    <w:rsid w:val="002D478F"/>
    <w:rsid w:val="002D6296"/>
    <w:rsid w:val="002D65D6"/>
    <w:rsid w:val="002D6840"/>
    <w:rsid w:val="002E25D8"/>
    <w:rsid w:val="002E39E9"/>
    <w:rsid w:val="002E3B5C"/>
    <w:rsid w:val="002E4EB8"/>
    <w:rsid w:val="002E5EAE"/>
    <w:rsid w:val="002E6B4A"/>
    <w:rsid w:val="002F1ABC"/>
    <w:rsid w:val="002F263E"/>
    <w:rsid w:val="002F4D49"/>
    <w:rsid w:val="002F6484"/>
    <w:rsid w:val="00301E5E"/>
    <w:rsid w:val="00302CB1"/>
    <w:rsid w:val="00303B7A"/>
    <w:rsid w:val="00305AB6"/>
    <w:rsid w:val="00305E59"/>
    <w:rsid w:val="00311204"/>
    <w:rsid w:val="00322BF8"/>
    <w:rsid w:val="00323781"/>
    <w:rsid w:val="003279E2"/>
    <w:rsid w:val="003342DE"/>
    <w:rsid w:val="003407CC"/>
    <w:rsid w:val="00340E59"/>
    <w:rsid w:val="00347172"/>
    <w:rsid w:val="00350C69"/>
    <w:rsid w:val="0035203D"/>
    <w:rsid w:val="00354796"/>
    <w:rsid w:val="00355096"/>
    <w:rsid w:val="00355AAD"/>
    <w:rsid w:val="0036120A"/>
    <w:rsid w:val="00361886"/>
    <w:rsid w:val="0036285C"/>
    <w:rsid w:val="00365C87"/>
    <w:rsid w:val="00373FA3"/>
    <w:rsid w:val="003764A1"/>
    <w:rsid w:val="00381526"/>
    <w:rsid w:val="00382EFD"/>
    <w:rsid w:val="0038463E"/>
    <w:rsid w:val="00385FC1"/>
    <w:rsid w:val="00387688"/>
    <w:rsid w:val="00387980"/>
    <w:rsid w:val="00392182"/>
    <w:rsid w:val="003953BA"/>
    <w:rsid w:val="00396B72"/>
    <w:rsid w:val="003977DF"/>
    <w:rsid w:val="003A1DA9"/>
    <w:rsid w:val="003B2B30"/>
    <w:rsid w:val="003B502D"/>
    <w:rsid w:val="003C0070"/>
    <w:rsid w:val="003C3CE2"/>
    <w:rsid w:val="003C6875"/>
    <w:rsid w:val="003C7FFE"/>
    <w:rsid w:val="003D6C10"/>
    <w:rsid w:val="003E0D93"/>
    <w:rsid w:val="003E5350"/>
    <w:rsid w:val="003E709A"/>
    <w:rsid w:val="003F0ACD"/>
    <w:rsid w:val="003F1188"/>
    <w:rsid w:val="003F11FA"/>
    <w:rsid w:val="003F3F74"/>
    <w:rsid w:val="003F6C8A"/>
    <w:rsid w:val="00402003"/>
    <w:rsid w:val="0040278B"/>
    <w:rsid w:val="00402F97"/>
    <w:rsid w:val="004043BF"/>
    <w:rsid w:val="004056B6"/>
    <w:rsid w:val="00414310"/>
    <w:rsid w:val="004146B4"/>
    <w:rsid w:val="00415753"/>
    <w:rsid w:val="004168D5"/>
    <w:rsid w:val="0041727A"/>
    <w:rsid w:val="00417CCA"/>
    <w:rsid w:val="0042449E"/>
    <w:rsid w:val="00424C54"/>
    <w:rsid w:val="0042618F"/>
    <w:rsid w:val="00431AB0"/>
    <w:rsid w:val="00433328"/>
    <w:rsid w:val="00435DDD"/>
    <w:rsid w:val="00436BE9"/>
    <w:rsid w:val="00436F6B"/>
    <w:rsid w:val="004443D7"/>
    <w:rsid w:val="00445C2D"/>
    <w:rsid w:val="00446635"/>
    <w:rsid w:val="00450C97"/>
    <w:rsid w:val="0045182B"/>
    <w:rsid w:val="00451D61"/>
    <w:rsid w:val="00452734"/>
    <w:rsid w:val="00457961"/>
    <w:rsid w:val="00457FE6"/>
    <w:rsid w:val="004622BC"/>
    <w:rsid w:val="004645E1"/>
    <w:rsid w:val="00466882"/>
    <w:rsid w:val="0046796C"/>
    <w:rsid w:val="00473C80"/>
    <w:rsid w:val="00475A9C"/>
    <w:rsid w:val="00477730"/>
    <w:rsid w:val="0048064E"/>
    <w:rsid w:val="00480944"/>
    <w:rsid w:val="004812AB"/>
    <w:rsid w:val="00490D61"/>
    <w:rsid w:val="004916D7"/>
    <w:rsid w:val="004921D4"/>
    <w:rsid w:val="004A0B8A"/>
    <w:rsid w:val="004A52D9"/>
    <w:rsid w:val="004A57D0"/>
    <w:rsid w:val="004A6821"/>
    <w:rsid w:val="004A6918"/>
    <w:rsid w:val="004B0BA0"/>
    <w:rsid w:val="004B1FDB"/>
    <w:rsid w:val="004B2A30"/>
    <w:rsid w:val="004B7045"/>
    <w:rsid w:val="004C3904"/>
    <w:rsid w:val="004D1668"/>
    <w:rsid w:val="004E3F8D"/>
    <w:rsid w:val="004E50E4"/>
    <w:rsid w:val="004E5E34"/>
    <w:rsid w:val="004E6800"/>
    <w:rsid w:val="004F131C"/>
    <w:rsid w:val="004F26C4"/>
    <w:rsid w:val="004F3DEA"/>
    <w:rsid w:val="004F4387"/>
    <w:rsid w:val="004F6166"/>
    <w:rsid w:val="00504964"/>
    <w:rsid w:val="00511B14"/>
    <w:rsid w:val="00514916"/>
    <w:rsid w:val="00515F61"/>
    <w:rsid w:val="00516048"/>
    <w:rsid w:val="0052238F"/>
    <w:rsid w:val="00522782"/>
    <w:rsid w:val="00522FE3"/>
    <w:rsid w:val="005246C1"/>
    <w:rsid w:val="00526661"/>
    <w:rsid w:val="005300BF"/>
    <w:rsid w:val="005338F7"/>
    <w:rsid w:val="00535284"/>
    <w:rsid w:val="00536BCA"/>
    <w:rsid w:val="00536CBC"/>
    <w:rsid w:val="00540C5A"/>
    <w:rsid w:val="005421CC"/>
    <w:rsid w:val="00542721"/>
    <w:rsid w:val="005437F9"/>
    <w:rsid w:val="00547EFE"/>
    <w:rsid w:val="00551026"/>
    <w:rsid w:val="0055275E"/>
    <w:rsid w:val="005548D6"/>
    <w:rsid w:val="005637A7"/>
    <w:rsid w:val="005640D1"/>
    <w:rsid w:val="00564169"/>
    <w:rsid w:val="0056657A"/>
    <w:rsid w:val="0056795C"/>
    <w:rsid w:val="00570B93"/>
    <w:rsid w:val="00573B7E"/>
    <w:rsid w:val="00574ADA"/>
    <w:rsid w:val="00577D1B"/>
    <w:rsid w:val="00581535"/>
    <w:rsid w:val="00591449"/>
    <w:rsid w:val="0059665A"/>
    <w:rsid w:val="005A0218"/>
    <w:rsid w:val="005A4622"/>
    <w:rsid w:val="005B0788"/>
    <w:rsid w:val="005B1748"/>
    <w:rsid w:val="005B6025"/>
    <w:rsid w:val="005B7450"/>
    <w:rsid w:val="005C1AFA"/>
    <w:rsid w:val="005C4A9D"/>
    <w:rsid w:val="005C5069"/>
    <w:rsid w:val="005C561A"/>
    <w:rsid w:val="005D1A21"/>
    <w:rsid w:val="005D3466"/>
    <w:rsid w:val="005D3F32"/>
    <w:rsid w:val="005D6482"/>
    <w:rsid w:val="005D772F"/>
    <w:rsid w:val="005E0302"/>
    <w:rsid w:val="005E16A0"/>
    <w:rsid w:val="005E3F86"/>
    <w:rsid w:val="005E5E6F"/>
    <w:rsid w:val="005E6DB5"/>
    <w:rsid w:val="005E7C23"/>
    <w:rsid w:val="005F3010"/>
    <w:rsid w:val="005F4832"/>
    <w:rsid w:val="005F4A26"/>
    <w:rsid w:val="006045DE"/>
    <w:rsid w:val="00607805"/>
    <w:rsid w:val="00607DA8"/>
    <w:rsid w:val="0061120B"/>
    <w:rsid w:val="006152A4"/>
    <w:rsid w:val="00621423"/>
    <w:rsid w:val="00621604"/>
    <w:rsid w:val="006227B8"/>
    <w:rsid w:val="006229B3"/>
    <w:rsid w:val="006254BD"/>
    <w:rsid w:val="0063464F"/>
    <w:rsid w:val="00637E08"/>
    <w:rsid w:val="00640109"/>
    <w:rsid w:val="00644D20"/>
    <w:rsid w:val="0064652C"/>
    <w:rsid w:val="00647FCB"/>
    <w:rsid w:val="0065329F"/>
    <w:rsid w:val="0065376E"/>
    <w:rsid w:val="0066490F"/>
    <w:rsid w:val="006658C6"/>
    <w:rsid w:val="00665C12"/>
    <w:rsid w:val="00666E99"/>
    <w:rsid w:val="00667927"/>
    <w:rsid w:val="00671220"/>
    <w:rsid w:val="00676F29"/>
    <w:rsid w:val="006774B9"/>
    <w:rsid w:val="00677EB9"/>
    <w:rsid w:val="00677FBA"/>
    <w:rsid w:val="006814F1"/>
    <w:rsid w:val="006829BF"/>
    <w:rsid w:val="00683CEA"/>
    <w:rsid w:val="006919F3"/>
    <w:rsid w:val="00693021"/>
    <w:rsid w:val="00695E36"/>
    <w:rsid w:val="006962FB"/>
    <w:rsid w:val="006A33CD"/>
    <w:rsid w:val="006A60FA"/>
    <w:rsid w:val="006A6F7D"/>
    <w:rsid w:val="006B2278"/>
    <w:rsid w:val="006B45A6"/>
    <w:rsid w:val="006B45D8"/>
    <w:rsid w:val="006B5BC0"/>
    <w:rsid w:val="006B6752"/>
    <w:rsid w:val="006B73D9"/>
    <w:rsid w:val="006C0D31"/>
    <w:rsid w:val="006C5C0D"/>
    <w:rsid w:val="006C71A9"/>
    <w:rsid w:val="006C7344"/>
    <w:rsid w:val="006D251D"/>
    <w:rsid w:val="006D38D5"/>
    <w:rsid w:val="006D5564"/>
    <w:rsid w:val="006D5D9D"/>
    <w:rsid w:val="006E17FF"/>
    <w:rsid w:val="006E1C3D"/>
    <w:rsid w:val="006E48C4"/>
    <w:rsid w:val="006E4C61"/>
    <w:rsid w:val="006F0E61"/>
    <w:rsid w:val="006F4ABC"/>
    <w:rsid w:val="006F4F18"/>
    <w:rsid w:val="007003E7"/>
    <w:rsid w:val="007055FF"/>
    <w:rsid w:val="00720B79"/>
    <w:rsid w:val="00723009"/>
    <w:rsid w:val="00724CF6"/>
    <w:rsid w:val="007270BF"/>
    <w:rsid w:val="007315CF"/>
    <w:rsid w:val="00732F6A"/>
    <w:rsid w:val="00741770"/>
    <w:rsid w:val="007424D7"/>
    <w:rsid w:val="00743CF1"/>
    <w:rsid w:val="00744BD8"/>
    <w:rsid w:val="00744D35"/>
    <w:rsid w:val="007452BB"/>
    <w:rsid w:val="007457E3"/>
    <w:rsid w:val="00746592"/>
    <w:rsid w:val="00751427"/>
    <w:rsid w:val="00754154"/>
    <w:rsid w:val="00761EC0"/>
    <w:rsid w:val="00767D88"/>
    <w:rsid w:val="00770F48"/>
    <w:rsid w:val="00771BD6"/>
    <w:rsid w:val="00777B73"/>
    <w:rsid w:val="0078527A"/>
    <w:rsid w:val="007852E0"/>
    <w:rsid w:val="007905AB"/>
    <w:rsid w:val="00790C9F"/>
    <w:rsid w:val="00797B09"/>
    <w:rsid w:val="007A56ED"/>
    <w:rsid w:val="007A5DF4"/>
    <w:rsid w:val="007A7E39"/>
    <w:rsid w:val="007B1A44"/>
    <w:rsid w:val="007B2951"/>
    <w:rsid w:val="007B2D35"/>
    <w:rsid w:val="007B2DC8"/>
    <w:rsid w:val="007B44D5"/>
    <w:rsid w:val="007B7A83"/>
    <w:rsid w:val="007C700C"/>
    <w:rsid w:val="007D4322"/>
    <w:rsid w:val="007D4C2B"/>
    <w:rsid w:val="007D500A"/>
    <w:rsid w:val="007D5D83"/>
    <w:rsid w:val="007E11F2"/>
    <w:rsid w:val="007E17F3"/>
    <w:rsid w:val="007E4546"/>
    <w:rsid w:val="007E4D55"/>
    <w:rsid w:val="007E5C9B"/>
    <w:rsid w:val="007F057C"/>
    <w:rsid w:val="007F43D7"/>
    <w:rsid w:val="007F4930"/>
    <w:rsid w:val="007F7654"/>
    <w:rsid w:val="008001F3"/>
    <w:rsid w:val="00801483"/>
    <w:rsid w:val="00803643"/>
    <w:rsid w:val="008071D7"/>
    <w:rsid w:val="00811337"/>
    <w:rsid w:val="0081140C"/>
    <w:rsid w:val="008159FA"/>
    <w:rsid w:val="00815EE8"/>
    <w:rsid w:val="00820E9A"/>
    <w:rsid w:val="00821C03"/>
    <w:rsid w:val="00821C5B"/>
    <w:rsid w:val="0082273A"/>
    <w:rsid w:val="00823A7B"/>
    <w:rsid w:val="0082485E"/>
    <w:rsid w:val="00827B9C"/>
    <w:rsid w:val="008300B9"/>
    <w:rsid w:val="00830F3A"/>
    <w:rsid w:val="00831948"/>
    <w:rsid w:val="00834D8D"/>
    <w:rsid w:val="00837023"/>
    <w:rsid w:val="008379BF"/>
    <w:rsid w:val="00840B95"/>
    <w:rsid w:val="00843100"/>
    <w:rsid w:val="00854F86"/>
    <w:rsid w:val="00854FDC"/>
    <w:rsid w:val="0087012E"/>
    <w:rsid w:val="00874167"/>
    <w:rsid w:val="0087478F"/>
    <w:rsid w:val="00877D80"/>
    <w:rsid w:val="00880027"/>
    <w:rsid w:val="00882832"/>
    <w:rsid w:val="008857C7"/>
    <w:rsid w:val="0088618E"/>
    <w:rsid w:val="0089097C"/>
    <w:rsid w:val="00891FAA"/>
    <w:rsid w:val="00893244"/>
    <w:rsid w:val="00894FD4"/>
    <w:rsid w:val="00897A0D"/>
    <w:rsid w:val="008A220D"/>
    <w:rsid w:val="008A289D"/>
    <w:rsid w:val="008A5979"/>
    <w:rsid w:val="008A6101"/>
    <w:rsid w:val="008A63A2"/>
    <w:rsid w:val="008A64DB"/>
    <w:rsid w:val="008A727B"/>
    <w:rsid w:val="008C1151"/>
    <w:rsid w:val="008C48CF"/>
    <w:rsid w:val="008C4F66"/>
    <w:rsid w:val="008D05F1"/>
    <w:rsid w:val="008D0D38"/>
    <w:rsid w:val="008D1B0E"/>
    <w:rsid w:val="008D1D3B"/>
    <w:rsid w:val="008D2FB1"/>
    <w:rsid w:val="008D66B3"/>
    <w:rsid w:val="008D7007"/>
    <w:rsid w:val="008E240B"/>
    <w:rsid w:val="008F2B90"/>
    <w:rsid w:val="008F55BC"/>
    <w:rsid w:val="0090053B"/>
    <w:rsid w:val="00901C68"/>
    <w:rsid w:val="009023A0"/>
    <w:rsid w:val="00907BE8"/>
    <w:rsid w:val="00910781"/>
    <w:rsid w:val="00915FC0"/>
    <w:rsid w:val="00916138"/>
    <w:rsid w:val="00916AB5"/>
    <w:rsid w:val="00920B7F"/>
    <w:rsid w:val="00921748"/>
    <w:rsid w:val="0092328A"/>
    <w:rsid w:val="00923444"/>
    <w:rsid w:val="00925EC4"/>
    <w:rsid w:val="009269C2"/>
    <w:rsid w:val="00931693"/>
    <w:rsid w:val="00932624"/>
    <w:rsid w:val="00942674"/>
    <w:rsid w:val="009442B7"/>
    <w:rsid w:val="00946FA8"/>
    <w:rsid w:val="0094778C"/>
    <w:rsid w:val="00951889"/>
    <w:rsid w:val="00952C9B"/>
    <w:rsid w:val="00957FA8"/>
    <w:rsid w:val="00964AAD"/>
    <w:rsid w:val="00974C2F"/>
    <w:rsid w:val="0097563E"/>
    <w:rsid w:val="009812F3"/>
    <w:rsid w:val="009839A9"/>
    <w:rsid w:val="00983EBA"/>
    <w:rsid w:val="00984BC0"/>
    <w:rsid w:val="00985EB1"/>
    <w:rsid w:val="009932A0"/>
    <w:rsid w:val="009A248C"/>
    <w:rsid w:val="009A3427"/>
    <w:rsid w:val="009A386C"/>
    <w:rsid w:val="009A5F78"/>
    <w:rsid w:val="009A7641"/>
    <w:rsid w:val="009A764C"/>
    <w:rsid w:val="009B34E3"/>
    <w:rsid w:val="009B55A5"/>
    <w:rsid w:val="009B5BF9"/>
    <w:rsid w:val="009C08F2"/>
    <w:rsid w:val="009D24A6"/>
    <w:rsid w:val="009D3280"/>
    <w:rsid w:val="009D3825"/>
    <w:rsid w:val="009D64FF"/>
    <w:rsid w:val="009D6CAB"/>
    <w:rsid w:val="009D7202"/>
    <w:rsid w:val="009E6C81"/>
    <w:rsid w:val="009E7DBD"/>
    <w:rsid w:val="009F19DB"/>
    <w:rsid w:val="009F1D9A"/>
    <w:rsid w:val="009F4B31"/>
    <w:rsid w:val="009F5A23"/>
    <w:rsid w:val="009F7DD0"/>
    <w:rsid w:val="00A01CC3"/>
    <w:rsid w:val="00A04829"/>
    <w:rsid w:val="00A12DB7"/>
    <w:rsid w:val="00A160E0"/>
    <w:rsid w:val="00A165BE"/>
    <w:rsid w:val="00A221FB"/>
    <w:rsid w:val="00A23E9E"/>
    <w:rsid w:val="00A24C6F"/>
    <w:rsid w:val="00A250A7"/>
    <w:rsid w:val="00A3032A"/>
    <w:rsid w:val="00A32171"/>
    <w:rsid w:val="00A40BF4"/>
    <w:rsid w:val="00A40F93"/>
    <w:rsid w:val="00A4229D"/>
    <w:rsid w:val="00A42DD5"/>
    <w:rsid w:val="00A45175"/>
    <w:rsid w:val="00A50200"/>
    <w:rsid w:val="00A50650"/>
    <w:rsid w:val="00A50EA9"/>
    <w:rsid w:val="00A51C38"/>
    <w:rsid w:val="00A61032"/>
    <w:rsid w:val="00A61A44"/>
    <w:rsid w:val="00A647E6"/>
    <w:rsid w:val="00A6653B"/>
    <w:rsid w:val="00A73A13"/>
    <w:rsid w:val="00A762B5"/>
    <w:rsid w:val="00A8088D"/>
    <w:rsid w:val="00A831EE"/>
    <w:rsid w:val="00A84B6E"/>
    <w:rsid w:val="00A902E9"/>
    <w:rsid w:val="00A91C9D"/>
    <w:rsid w:val="00A922B5"/>
    <w:rsid w:val="00A94907"/>
    <w:rsid w:val="00A94B90"/>
    <w:rsid w:val="00A95454"/>
    <w:rsid w:val="00A978F2"/>
    <w:rsid w:val="00AA1085"/>
    <w:rsid w:val="00AA2B93"/>
    <w:rsid w:val="00AA5735"/>
    <w:rsid w:val="00AB46C1"/>
    <w:rsid w:val="00AB635D"/>
    <w:rsid w:val="00AC084B"/>
    <w:rsid w:val="00AC15D2"/>
    <w:rsid w:val="00AC3606"/>
    <w:rsid w:val="00AC677B"/>
    <w:rsid w:val="00AC786C"/>
    <w:rsid w:val="00AD0215"/>
    <w:rsid w:val="00AD0FE4"/>
    <w:rsid w:val="00AD1514"/>
    <w:rsid w:val="00AD160A"/>
    <w:rsid w:val="00AD5EC8"/>
    <w:rsid w:val="00AD7ABC"/>
    <w:rsid w:val="00AE08F1"/>
    <w:rsid w:val="00AE67D3"/>
    <w:rsid w:val="00AE6800"/>
    <w:rsid w:val="00AF2369"/>
    <w:rsid w:val="00AF414C"/>
    <w:rsid w:val="00AF4393"/>
    <w:rsid w:val="00AF64F9"/>
    <w:rsid w:val="00AF699E"/>
    <w:rsid w:val="00AF7595"/>
    <w:rsid w:val="00B007AD"/>
    <w:rsid w:val="00B043D2"/>
    <w:rsid w:val="00B118FC"/>
    <w:rsid w:val="00B17055"/>
    <w:rsid w:val="00B20897"/>
    <w:rsid w:val="00B238F6"/>
    <w:rsid w:val="00B25AAA"/>
    <w:rsid w:val="00B25B55"/>
    <w:rsid w:val="00B26B8E"/>
    <w:rsid w:val="00B35F4E"/>
    <w:rsid w:val="00B40B67"/>
    <w:rsid w:val="00B41235"/>
    <w:rsid w:val="00B421F3"/>
    <w:rsid w:val="00B42561"/>
    <w:rsid w:val="00B45858"/>
    <w:rsid w:val="00B47F84"/>
    <w:rsid w:val="00B51D48"/>
    <w:rsid w:val="00B540CB"/>
    <w:rsid w:val="00B541AD"/>
    <w:rsid w:val="00B60AC3"/>
    <w:rsid w:val="00B6199B"/>
    <w:rsid w:val="00B63F53"/>
    <w:rsid w:val="00B702DD"/>
    <w:rsid w:val="00B76CF0"/>
    <w:rsid w:val="00B76FE7"/>
    <w:rsid w:val="00B8046C"/>
    <w:rsid w:val="00B83826"/>
    <w:rsid w:val="00B86A46"/>
    <w:rsid w:val="00B9267F"/>
    <w:rsid w:val="00B95075"/>
    <w:rsid w:val="00B97A2B"/>
    <w:rsid w:val="00BB132C"/>
    <w:rsid w:val="00BB71F3"/>
    <w:rsid w:val="00BC046A"/>
    <w:rsid w:val="00BC09E8"/>
    <w:rsid w:val="00BC126B"/>
    <w:rsid w:val="00BC3435"/>
    <w:rsid w:val="00BD0FDD"/>
    <w:rsid w:val="00BD3D9C"/>
    <w:rsid w:val="00BE0350"/>
    <w:rsid w:val="00BE341B"/>
    <w:rsid w:val="00BF5EB0"/>
    <w:rsid w:val="00BF7532"/>
    <w:rsid w:val="00C044AA"/>
    <w:rsid w:val="00C125F4"/>
    <w:rsid w:val="00C2073D"/>
    <w:rsid w:val="00C25313"/>
    <w:rsid w:val="00C26D69"/>
    <w:rsid w:val="00C311FA"/>
    <w:rsid w:val="00C31B67"/>
    <w:rsid w:val="00C436D8"/>
    <w:rsid w:val="00C436FA"/>
    <w:rsid w:val="00C47F73"/>
    <w:rsid w:val="00C51E59"/>
    <w:rsid w:val="00C52834"/>
    <w:rsid w:val="00C5372D"/>
    <w:rsid w:val="00C57039"/>
    <w:rsid w:val="00C57737"/>
    <w:rsid w:val="00C621D1"/>
    <w:rsid w:val="00C65E75"/>
    <w:rsid w:val="00C65F71"/>
    <w:rsid w:val="00C71D26"/>
    <w:rsid w:val="00C75574"/>
    <w:rsid w:val="00C75CCA"/>
    <w:rsid w:val="00C804F9"/>
    <w:rsid w:val="00C807BB"/>
    <w:rsid w:val="00C8088E"/>
    <w:rsid w:val="00C8485F"/>
    <w:rsid w:val="00C92DBA"/>
    <w:rsid w:val="00C95504"/>
    <w:rsid w:val="00C95D7F"/>
    <w:rsid w:val="00C978FA"/>
    <w:rsid w:val="00CA0A91"/>
    <w:rsid w:val="00CA132A"/>
    <w:rsid w:val="00CB0530"/>
    <w:rsid w:val="00CB1D21"/>
    <w:rsid w:val="00CB2131"/>
    <w:rsid w:val="00CB28C9"/>
    <w:rsid w:val="00CB349E"/>
    <w:rsid w:val="00CB5DF4"/>
    <w:rsid w:val="00CB6AEC"/>
    <w:rsid w:val="00CC0D36"/>
    <w:rsid w:val="00CC52CA"/>
    <w:rsid w:val="00CC5EA0"/>
    <w:rsid w:val="00CC65F3"/>
    <w:rsid w:val="00CD3DF4"/>
    <w:rsid w:val="00CD59A0"/>
    <w:rsid w:val="00CD5A93"/>
    <w:rsid w:val="00CD5C1E"/>
    <w:rsid w:val="00CE56C4"/>
    <w:rsid w:val="00CE6D4D"/>
    <w:rsid w:val="00CF0BE0"/>
    <w:rsid w:val="00CF228D"/>
    <w:rsid w:val="00CF44AF"/>
    <w:rsid w:val="00CF5CE8"/>
    <w:rsid w:val="00D06305"/>
    <w:rsid w:val="00D066BC"/>
    <w:rsid w:val="00D0671E"/>
    <w:rsid w:val="00D1062C"/>
    <w:rsid w:val="00D146A0"/>
    <w:rsid w:val="00D15050"/>
    <w:rsid w:val="00D2250D"/>
    <w:rsid w:val="00D34DF8"/>
    <w:rsid w:val="00D3547B"/>
    <w:rsid w:val="00D3587A"/>
    <w:rsid w:val="00D366C4"/>
    <w:rsid w:val="00D402CE"/>
    <w:rsid w:val="00D41E58"/>
    <w:rsid w:val="00D4228A"/>
    <w:rsid w:val="00D43588"/>
    <w:rsid w:val="00D4663E"/>
    <w:rsid w:val="00D4712D"/>
    <w:rsid w:val="00D504DC"/>
    <w:rsid w:val="00D511F7"/>
    <w:rsid w:val="00D528ED"/>
    <w:rsid w:val="00D54345"/>
    <w:rsid w:val="00D54966"/>
    <w:rsid w:val="00D60927"/>
    <w:rsid w:val="00D60C62"/>
    <w:rsid w:val="00D61277"/>
    <w:rsid w:val="00D67F41"/>
    <w:rsid w:val="00D73687"/>
    <w:rsid w:val="00D77D4B"/>
    <w:rsid w:val="00D82D03"/>
    <w:rsid w:val="00D92145"/>
    <w:rsid w:val="00D92915"/>
    <w:rsid w:val="00D9389A"/>
    <w:rsid w:val="00D9704F"/>
    <w:rsid w:val="00D97E35"/>
    <w:rsid w:val="00DA130A"/>
    <w:rsid w:val="00DA5083"/>
    <w:rsid w:val="00DA7D6A"/>
    <w:rsid w:val="00DB37CA"/>
    <w:rsid w:val="00DB4126"/>
    <w:rsid w:val="00DB43AB"/>
    <w:rsid w:val="00DB4F81"/>
    <w:rsid w:val="00DC1826"/>
    <w:rsid w:val="00DC1B29"/>
    <w:rsid w:val="00DC2F0C"/>
    <w:rsid w:val="00DC5C40"/>
    <w:rsid w:val="00DC5D1E"/>
    <w:rsid w:val="00DC730B"/>
    <w:rsid w:val="00DD09B9"/>
    <w:rsid w:val="00DD0F11"/>
    <w:rsid w:val="00DD26D7"/>
    <w:rsid w:val="00DD5DBF"/>
    <w:rsid w:val="00DD6F6D"/>
    <w:rsid w:val="00DE2551"/>
    <w:rsid w:val="00DE27B0"/>
    <w:rsid w:val="00DF1465"/>
    <w:rsid w:val="00E0043A"/>
    <w:rsid w:val="00E01B67"/>
    <w:rsid w:val="00E03000"/>
    <w:rsid w:val="00E03A9B"/>
    <w:rsid w:val="00E06046"/>
    <w:rsid w:val="00E15F4D"/>
    <w:rsid w:val="00E201EF"/>
    <w:rsid w:val="00E2082E"/>
    <w:rsid w:val="00E21BCE"/>
    <w:rsid w:val="00E2476A"/>
    <w:rsid w:val="00E31500"/>
    <w:rsid w:val="00E3736E"/>
    <w:rsid w:val="00E41078"/>
    <w:rsid w:val="00E45111"/>
    <w:rsid w:val="00E4648F"/>
    <w:rsid w:val="00E47FFB"/>
    <w:rsid w:val="00E52C19"/>
    <w:rsid w:val="00E579A9"/>
    <w:rsid w:val="00E57D44"/>
    <w:rsid w:val="00E64184"/>
    <w:rsid w:val="00E71F39"/>
    <w:rsid w:val="00E75D0A"/>
    <w:rsid w:val="00E76BA6"/>
    <w:rsid w:val="00E8084E"/>
    <w:rsid w:val="00E828E5"/>
    <w:rsid w:val="00E86600"/>
    <w:rsid w:val="00E93A06"/>
    <w:rsid w:val="00EA1924"/>
    <w:rsid w:val="00EA2544"/>
    <w:rsid w:val="00EB08FA"/>
    <w:rsid w:val="00EB3622"/>
    <w:rsid w:val="00EB468F"/>
    <w:rsid w:val="00EB627B"/>
    <w:rsid w:val="00EC002D"/>
    <w:rsid w:val="00EC3F63"/>
    <w:rsid w:val="00EC5673"/>
    <w:rsid w:val="00ED79FC"/>
    <w:rsid w:val="00EE2FBC"/>
    <w:rsid w:val="00EE58AF"/>
    <w:rsid w:val="00EE713E"/>
    <w:rsid w:val="00EE741B"/>
    <w:rsid w:val="00EF105A"/>
    <w:rsid w:val="00EF393F"/>
    <w:rsid w:val="00EF7A48"/>
    <w:rsid w:val="00F004CD"/>
    <w:rsid w:val="00F12D68"/>
    <w:rsid w:val="00F1612B"/>
    <w:rsid w:val="00F17DE3"/>
    <w:rsid w:val="00F20D2D"/>
    <w:rsid w:val="00F23641"/>
    <w:rsid w:val="00F2764D"/>
    <w:rsid w:val="00F3067D"/>
    <w:rsid w:val="00F352EC"/>
    <w:rsid w:val="00F40078"/>
    <w:rsid w:val="00F41BC5"/>
    <w:rsid w:val="00F45534"/>
    <w:rsid w:val="00F47A38"/>
    <w:rsid w:val="00F533BA"/>
    <w:rsid w:val="00F55DFF"/>
    <w:rsid w:val="00F56692"/>
    <w:rsid w:val="00F57B36"/>
    <w:rsid w:val="00F632B7"/>
    <w:rsid w:val="00F6542B"/>
    <w:rsid w:val="00F66337"/>
    <w:rsid w:val="00F74E60"/>
    <w:rsid w:val="00F75770"/>
    <w:rsid w:val="00F8512B"/>
    <w:rsid w:val="00F9311C"/>
    <w:rsid w:val="00F935FF"/>
    <w:rsid w:val="00F9718F"/>
    <w:rsid w:val="00FA0728"/>
    <w:rsid w:val="00FA2CCC"/>
    <w:rsid w:val="00FA34E9"/>
    <w:rsid w:val="00FB022D"/>
    <w:rsid w:val="00FB11C1"/>
    <w:rsid w:val="00FB1A74"/>
    <w:rsid w:val="00FB65D8"/>
    <w:rsid w:val="00FB75C0"/>
    <w:rsid w:val="00FC0A39"/>
    <w:rsid w:val="00FC3D06"/>
    <w:rsid w:val="00FC565F"/>
    <w:rsid w:val="00FD1B76"/>
    <w:rsid w:val="00FD4864"/>
    <w:rsid w:val="00FD49C5"/>
    <w:rsid w:val="00FD604C"/>
    <w:rsid w:val="00FE3095"/>
    <w:rsid w:val="00FE604F"/>
    <w:rsid w:val="00FE72FE"/>
    <w:rsid w:val="00FF3916"/>
    <w:rsid w:val="00FF6E21"/>
    <w:rsid w:val="00FF7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2050"/>
    <o:shapelayout v:ext="edit">
      <o:idmap v:ext="edit" data="2"/>
    </o:shapelayout>
  </w:shapeDefaults>
  <w:decimalSymbol w:val=","/>
  <w:listSeparator w:val=";"/>
  <w14:docId w14:val="251D6904"/>
  <w14:defaultImageDpi w14:val="96"/>
  <w15:docId w15:val="{9FF6E0D5-31DE-463C-B3F2-C293D447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B73D9"/>
    <w:pPr>
      <w:tabs>
        <w:tab w:val="left" w:pos="8505"/>
      </w:tabs>
    </w:pPr>
    <w:rPr>
      <w:rFonts w:ascii="Arial" w:hAnsi="Arial"/>
      <w:color w:val="000000"/>
      <w:sz w:val="18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tabs>
        <w:tab w:val="clear" w:pos="8505"/>
      </w:tabs>
      <w:jc w:val="both"/>
      <w:outlineLvl w:val="0"/>
    </w:pPr>
    <w:rPr>
      <w:b/>
      <w:sz w:val="20"/>
    </w:rPr>
  </w:style>
  <w:style w:type="paragraph" w:styleId="Ttulo2">
    <w:name w:val="heading 2"/>
    <w:basedOn w:val="Normal"/>
    <w:next w:val="Normal"/>
    <w:link w:val="Ttulo2Char"/>
    <w:uiPriority w:val="9"/>
    <w:qFormat/>
    <w:pPr>
      <w:keepNext/>
      <w:tabs>
        <w:tab w:val="clear" w:pos="8505"/>
      </w:tabs>
      <w:ind w:left="360"/>
      <w:outlineLvl w:val="1"/>
    </w:pPr>
    <w:rPr>
      <w:b/>
      <w:color w:val="auto"/>
    </w:rPr>
  </w:style>
  <w:style w:type="paragraph" w:styleId="Ttulo3">
    <w:name w:val="heading 3"/>
    <w:basedOn w:val="Normal"/>
    <w:next w:val="Normal"/>
    <w:link w:val="Ttulo3Char"/>
    <w:uiPriority w:val="9"/>
    <w:qFormat/>
    <w:pPr>
      <w:keepNext/>
      <w:tabs>
        <w:tab w:val="clear" w:pos="8505"/>
      </w:tabs>
      <w:jc w:val="both"/>
      <w:outlineLvl w:val="2"/>
    </w:pPr>
    <w:rPr>
      <w:color w:val="auto"/>
    </w:rPr>
  </w:style>
  <w:style w:type="paragraph" w:styleId="Ttulo4">
    <w:name w:val="heading 4"/>
    <w:basedOn w:val="Normal"/>
    <w:next w:val="Normal"/>
    <w:link w:val="Ttulo4Char"/>
    <w:uiPriority w:val="9"/>
    <w:qFormat/>
    <w:pPr>
      <w:keepNext/>
      <w:jc w:val="both"/>
      <w:outlineLvl w:val="3"/>
    </w:pPr>
    <w:rPr>
      <w:b/>
    </w:rPr>
  </w:style>
  <w:style w:type="paragraph" w:styleId="Ttulo5">
    <w:name w:val="heading 5"/>
    <w:basedOn w:val="Normal"/>
    <w:next w:val="Normal"/>
    <w:link w:val="Ttulo5Char"/>
    <w:uiPriority w:val="9"/>
    <w:qFormat/>
    <w:pPr>
      <w:keepNext/>
      <w:jc w:val="center"/>
      <w:outlineLvl w:val="4"/>
    </w:pPr>
    <w:rPr>
      <w:rFonts w:cs="Arial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b/>
      <w:bCs/>
      <w:color w:val="000000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inorHAnsi" w:eastAsiaTheme="minorEastAsia" w:hAnsiTheme="minorHAnsi" w:cstheme="minorBidi"/>
      <w:b/>
      <w:bCs/>
      <w:color w:val="000000"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inorHAnsi" w:eastAsiaTheme="minorEastAsia" w:hAnsiTheme="minorHAnsi" w:cstheme="minorBidi"/>
      <w:b/>
      <w:bCs/>
      <w:i/>
      <w:iCs/>
      <w:color w:val="000000"/>
      <w:sz w:val="26"/>
      <w:szCs w:val="26"/>
    </w:rPr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Pr>
      <w:rFonts w:ascii="Arial" w:hAnsi="Arial"/>
      <w:color w:val="000000"/>
      <w:sz w:val="18"/>
    </w:r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Pr>
      <w:rFonts w:ascii="Arial" w:hAnsi="Arial"/>
      <w:color w:val="000000"/>
      <w:sz w:val="18"/>
    </w:rPr>
  </w:style>
  <w:style w:type="paragraph" w:customStyle="1" w:styleId="MNN1">
    <w:name w:val="MNN1"/>
    <w:next w:val="Normal"/>
    <w:rPr>
      <w:rFonts w:ascii="Arial" w:hAnsi="Arial"/>
      <w:noProof/>
      <w:spacing w:val="10"/>
      <w:sz w:val="18"/>
    </w:rPr>
  </w:style>
  <w:style w:type="paragraph" w:styleId="Recuodecorpodetexto2">
    <w:name w:val="Body Text Indent 2"/>
    <w:basedOn w:val="Normal"/>
    <w:link w:val="Recuodecorpodetexto2Char"/>
    <w:uiPriority w:val="99"/>
    <w:pPr>
      <w:ind w:left="2835"/>
      <w:jc w:val="both"/>
    </w:pPr>
    <w:rPr>
      <w:rFonts w:ascii="Swis721 Md BT" w:hAnsi="Swis721 Md BT"/>
      <w:sz w:val="24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Pr>
      <w:rFonts w:ascii="Arial" w:hAnsi="Arial"/>
      <w:color w:val="000000"/>
      <w:sz w:val="18"/>
    </w:rPr>
  </w:style>
  <w:style w:type="character" w:styleId="Nmerodepgina">
    <w:name w:val="page number"/>
    <w:basedOn w:val="Fontepargpadro"/>
    <w:uiPriority w:val="99"/>
    <w:rPr>
      <w:rFonts w:cs="Times New Roman"/>
    </w:rPr>
  </w:style>
  <w:style w:type="paragraph" w:customStyle="1" w:styleId="Normal1">
    <w:name w:val="Normal 1"/>
    <w:basedOn w:val="Normal"/>
    <w:next w:val="Normal"/>
    <w:pPr>
      <w:keepLines/>
      <w:outlineLvl w:val="0"/>
    </w:pPr>
    <w:rPr>
      <w:b/>
    </w:rPr>
  </w:style>
  <w:style w:type="paragraph" w:customStyle="1" w:styleId="EDITAL">
    <w:name w:val="EDITAL"/>
    <w:basedOn w:val="Normal"/>
    <w:pPr>
      <w:ind w:left="1247" w:hanging="1247"/>
      <w:jc w:val="both"/>
    </w:pPr>
    <w:rPr>
      <w:sz w:val="24"/>
      <w:lang w:val="pt-PT"/>
    </w:rPr>
  </w:style>
  <w:style w:type="character" w:styleId="Hyperlink">
    <w:name w:val="Hyperlink"/>
    <w:basedOn w:val="Fontepargpadro"/>
    <w:uiPriority w:val="99"/>
    <w:rPr>
      <w:rFonts w:cs="Times New Roman"/>
      <w:color w:val="0000FF"/>
      <w:u w:val="single"/>
    </w:rPr>
  </w:style>
  <w:style w:type="paragraph" w:customStyle="1" w:styleId="num">
    <w:name w:val="num"/>
    <w:basedOn w:val="Normal"/>
    <w:next w:val="Normal"/>
    <w:autoRedefine/>
    <w:pPr>
      <w:numPr>
        <w:numId w:val="1"/>
      </w:numPr>
    </w:pPr>
    <w:rPr>
      <w:rFonts w:ascii="AmerType Md BT" w:hAnsi="AmerType Md BT"/>
      <w:spacing w:val="10"/>
      <w:sz w:val="24"/>
    </w:rPr>
  </w:style>
  <w:style w:type="paragraph" w:customStyle="1" w:styleId="Normal2">
    <w:name w:val="Normal 2"/>
    <w:basedOn w:val="Normal"/>
    <w:pPr>
      <w:keepLines/>
      <w:numPr>
        <w:ilvl w:val="1"/>
        <w:numId w:val="2"/>
      </w:numPr>
      <w:tabs>
        <w:tab w:val="clear" w:pos="8505"/>
      </w:tabs>
      <w:spacing w:before="120"/>
      <w:jc w:val="both"/>
      <w:outlineLvl w:val="1"/>
    </w:pPr>
    <w:rPr>
      <w:color w:val="auto"/>
      <w:spacing w:val="10"/>
    </w:rPr>
  </w:style>
  <w:style w:type="paragraph" w:customStyle="1" w:styleId="Normal3">
    <w:name w:val="Normal 3"/>
    <w:basedOn w:val="Normal"/>
    <w:pPr>
      <w:keepLines/>
      <w:numPr>
        <w:ilvl w:val="2"/>
        <w:numId w:val="2"/>
      </w:numPr>
      <w:tabs>
        <w:tab w:val="clear" w:pos="8505"/>
      </w:tabs>
      <w:spacing w:before="120"/>
      <w:jc w:val="both"/>
      <w:outlineLvl w:val="2"/>
    </w:pPr>
    <w:rPr>
      <w:color w:val="auto"/>
      <w:spacing w:val="10"/>
    </w:rPr>
  </w:style>
  <w:style w:type="paragraph" w:customStyle="1" w:styleId="Normal4">
    <w:name w:val="Normal 4"/>
    <w:basedOn w:val="Normal"/>
    <w:pPr>
      <w:keepLines/>
      <w:numPr>
        <w:ilvl w:val="3"/>
        <w:numId w:val="2"/>
      </w:numPr>
      <w:tabs>
        <w:tab w:val="clear" w:pos="8505"/>
      </w:tabs>
      <w:spacing w:before="120"/>
      <w:jc w:val="both"/>
      <w:outlineLvl w:val="3"/>
    </w:pPr>
    <w:rPr>
      <w:color w:val="auto"/>
      <w:spacing w:val="10"/>
    </w:rPr>
  </w:style>
  <w:style w:type="paragraph" w:customStyle="1" w:styleId="Normal5">
    <w:name w:val="Normal 5"/>
    <w:basedOn w:val="Normal"/>
    <w:pPr>
      <w:keepLines/>
      <w:numPr>
        <w:ilvl w:val="4"/>
        <w:numId w:val="2"/>
      </w:numPr>
      <w:tabs>
        <w:tab w:val="clear" w:pos="8505"/>
      </w:tabs>
      <w:spacing w:before="120"/>
      <w:jc w:val="both"/>
      <w:outlineLvl w:val="4"/>
    </w:pPr>
    <w:rPr>
      <w:color w:val="auto"/>
      <w:spacing w:val="10"/>
    </w:rPr>
  </w:style>
  <w:style w:type="paragraph" w:customStyle="1" w:styleId="Normal6">
    <w:name w:val="Normal 6"/>
    <w:basedOn w:val="Normal"/>
    <w:pPr>
      <w:keepLines/>
      <w:numPr>
        <w:ilvl w:val="5"/>
        <w:numId w:val="2"/>
      </w:numPr>
      <w:tabs>
        <w:tab w:val="clear" w:pos="8505"/>
      </w:tabs>
      <w:spacing w:before="120"/>
      <w:jc w:val="both"/>
      <w:outlineLvl w:val="5"/>
    </w:pPr>
    <w:rPr>
      <w:color w:val="auto"/>
      <w:spacing w:val="10"/>
    </w:rPr>
  </w:style>
  <w:style w:type="paragraph" w:styleId="Recuodecorpodetexto">
    <w:name w:val="Body Text Indent"/>
    <w:basedOn w:val="Normal"/>
    <w:link w:val="Recuodecorpodetexto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Pr>
      <w:rFonts w:ascii="Arial" w:hAnsi="Arial"/>
      <w:color w:val="000000"/>
      <w:sz w:val="18"/>
    </w:rPr>
  </w:style>
  <w:style w:type="paragraph" w:styleId="Corpodetexto2">
    <w:name w:val="Body Text 2"/>
    <w:basedOn w:val="Normal"/>
    <w:link w:val="Corpodetexto2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Pr>
      <w:rFonts w:ascii="Arial" w:hAnsi="Arial"/>
      <w:color w:val="000000"/>
      <w:sz w:val="18"/>
    </w:rPr>
  </w:style>
  <w:style w:type="paragraph" w:styleId="Corpodetexto">
    <w:name w:val="Body Text"/>
    <w:basedOn w:val="Normal"/>
    <w:link w:val="CorpodetextoChar"/>
    <w:uiPriority w:val="99"/>
    <w:pPr>
      <w:jc w:val="both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Pr>
      <w:rFonts w:ascii="Arial" w:hAnsi="Arial"/>
      <w:color w:val="000000"/>
      <w:sz w:val="18"/>
    </w:rPr>
  </w:style>
  <w:style w:type="character" w:styleId="HiperlinkVisitado">
    <w:name w:val="FollowedHyperlink"/>
    <w:basedOn w:val="Fontepargpadro"/>
    <w:uiPriority w:val="99"/>
    <w:rPr>
      <w:rFonts w:cs="Times New Roman"/>
      <w:color w:val="800080"/>
      <w:u w:val="single"/>
    </w:rPr>
  </w:style>
  <w:style w:type="paragraph" w:styleId="Recuodecorpodetexto3">
    <w:name w:val="Body Text Indent 3"/>
    <w:basedOn w:val="Normal"/>
    <w:link w:val="Recuodecorpodetexto3Char"/>
    <w:uiPriority w:val="99"/>
    <w:pPr>
      <w:tabs>
        <w:tab w:val="clear" w:pos="8505"/>
      </w:tabs>
      <w:ind w:left="284" w:hanging="284"/>
      <w:jc w:val="both"/>
    </w:pPr>
    <w:rPr>
      <w:rFonts w:cs="Arial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Pr>
      <w:rFonts w:ascii="Arial" w:hAnsi="Arial"/>
      <w:color w:val="000000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rsid w:val="00D066BC"/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locked/>
    <w:rsid w:val="00D066BC"/>
    <w:rPr>
      <w:rFonts w:ascii="Segoe UI" w:hAnsi="Segoe UI" w:cs="Segoe UI"/>
      <w:color w:val="000000"/>
      <w:sz w:val="18"/>
      <w:szCs w:val="18"/>
    </w:rPr>
  </w:style>
  <w:style w:type="table" w:styleId="Tabelacomgrade">
    <w:name w:val="Table Grid"/>
    <w:basedOn w:val="Tabelanormal"/>
    <w:rsid w:val="000F71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Justificado">
    <w:name w:val="Normal + Justificado"/>
    <w:basedOn w:val="Normal"/>
    <w:rsid w:val="00931693"/>
    <w:pPr>
      <w:jc w:val="both"/>
    </w:pPr>
  </w:style>
  <w:style w:type="paragraph" w:styleId="PargrafodaLista">
    <w:name w:val="List Paragraph"/>
    <w:basedOn w:val="Normal"/>
    <w:uiPriority w:val="1"/>
    <w:qFormat/>
    <w:rsid w:val="00121797"/>
    <w:pPr>
      <w:widowControl w:val="0"/>
      <w:tabs>
        <w:tab w:val="clear" w:pos="8505"/>
      </w:tabs>
      <w:autoSpaceDE w:val="0"/>
      <w:autoSpaceDN w:val="0"/>
      <w:spacing w:before="120"/>
      <w:ind w:left="821" w:right="118" w:hanging="360"/>
      <w:jc w:val="both"/>
    </w:pPr>
    <w:rPr>
      <w:rFonts w:ascii="Arial MT" w:eastAsia="Arial MT" w:hAnsi="Arial MT" w:cs="Arial MT"/>
      <w:color w:val="auto"/>
      <w:sz w:val="22"/>
      <w:szCs w:val="22"/>
      <w:lang w:val="pt-PT" w:eastAsia="en-US"/>
    </w:rPr>
  </w:style>
  <w:style w:type="character" w:styleId="TextodoEspaoReservado">
    <w:name w:val="Placeholder Text"/>
    <w:basedOn w:val="Fontepargpadro"/>
    <w:uiPriority w:val="99"/>
    <w:semiHidden/>
    <w:rsid w:val="00EB468F"/>
    <w:rPr>
      <w:color w:val="808080"/>
    </w:rPr>
  </w:style>
  <w:style w:type="character" w:customStyle="1" w:styleId="hgkelc">
    <w:name w:val="hgkelc"/>
    <w:basedOn w:val="Fontepargpadro"/>
    <w:rsid w:val="000E5B1C"/>
  </w:style>
  <w:style w:type="paragraph" w:styleId="SemEspaamento">
    <w:name w:val="No Spacing"/>
    <w:uiPriority w:val="1"/>
    <w:qFormat/>
    <w:rsid w:val="0003782D"/>
    <w:pPr>
      <w:tabs>
        <w:tab w:val="left" w:pos="8505"/>
      </w:tabs>
    </w:pPr>
    <w:rPr>
      <w:rFonts w:ascii="Arial" w:hAnsi="Arial"/>
      <w:color w:val="00000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oter" Target="footer6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5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oter" Target="footer8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9.xml"/><Relationship Id="rId10" Type="http://schemas.openxmlformats.org/officeDocument/2006/relationships/footer" Target="foot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footer" Target="footer7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elissandron\Desktop\0011-Novo%20Loterias\005-FICUS\2018_01_GLOBALWEB_ELISSANDRO_NEVES_Cnascimento\Mod.%2015.064%20v007%20-%20Pol&#237;tica%20para%20Acesso%20aos%20Recursos%20Computacionais%20da%20CAIXA%20por%20Entidades%20Externas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A5396D-045C-4DB1-A2DB-21C6ABF69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Mod. 15.064 v007 - Política para Acesso aos Recursos Computacionais da CAIXA por Entidades Externas</Template>
  <TotalTime>6540</TotalTime>
  <Pages>13</Pages>
  <Words>4608</Words>
  <Characters>24887</Characters>
  <Application>Microsoft Office Word</Application>
  <DocSecurity>0</DocSecurity>
  <Lines>207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(TÍTULO EM CAIXA ALTA)</vt:lpstr>
    </vt:vector>
  </TitlesOfParts>
  <Company>Caixa Econômica Federal</Company>
  <LinksUpToDate>false</LinksUpToDate>
  <CharactersWithSpaces>29437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(TÍTULO EM CAIXA ALTA)</dc:title>
  <dc:subject/>
  <dc:creator>Nickolas Gomes Duraes</dc:creator>
  <cp:keywords/>
  <dc:description/>
  <cp:lastModifiedBy>Nickolas Gomes Durães</cp:lastModifiedBy>
  <cp:revision>55</cp:revision>
  <cp:lastPrinted>2025-08-27T18:48:00Z</cp:lastPrinted>
  <dcterms:created xsi:type="dcterms:W3CDTF">2024-06-04T18:00:00Z</dcterms:created>
  <dcterms:modified xsi:type="dcterms:W3CDTF">2025-10-21T01:45:00Z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{8EBBB668-0561-4CCB-B8D7-F79C88DF0428} {0D2BEAA8-0324-4D06-959B-DD032383DE96}</vt:lpwstr>
  </property>
  <property fmtid="{D5CDD505-2E9C-101B-9397-08002B2CF9AE}" pid="3" name="DLPManualFileClassificationLastModifiedBy">
    <vt:lpwstr>CORPCAIXA\f517584</vt:lpwstr>
  </property>
  <property fmtid="{D5CDD505-2E9C-101B-9397-08002B2CF9AE}" pid="4" name="DLPManualFileClassificationLastModificationDate">
    <vt:lpwstr>1604422936</vt:lpwstr>
  </property>
  <property fmtid="{D5CDD505-2E9C-101B-9397-08002B2CF9AE}" pid="5" name="DLPManualFileClassificationVersion">
    <vt:lpwstr>11.5.0.60</vt:lpwstr>
  </property>
</Properties>
</file>