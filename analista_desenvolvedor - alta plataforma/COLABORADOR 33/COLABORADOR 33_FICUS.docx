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9872582548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96543217654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6309281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75829103647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75829103647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6309281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96543217654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96543217654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