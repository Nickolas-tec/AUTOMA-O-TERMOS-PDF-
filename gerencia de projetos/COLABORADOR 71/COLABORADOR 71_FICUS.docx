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71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colaborador71@outlook.com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9851141212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92345672098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6729385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1972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GERENCIA DE PROJETOS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3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60384747156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1981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60384747156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26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07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1981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6729385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1972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3DE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71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71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92345672098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71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92345672098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71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