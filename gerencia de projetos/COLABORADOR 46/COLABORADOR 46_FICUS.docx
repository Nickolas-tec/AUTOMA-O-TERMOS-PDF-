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46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colaborador46@outlook.com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9846531013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94567896789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7482915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1978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GERENCIA DE PROJETOS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1979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61092847156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18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04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1979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7482915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1978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46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94567896789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94567896789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46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