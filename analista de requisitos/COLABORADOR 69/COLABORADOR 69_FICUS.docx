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9925098096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93456788765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93456788765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93456788765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