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9149716068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96543210987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82039475612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82039475612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1992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96543210987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96543210987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