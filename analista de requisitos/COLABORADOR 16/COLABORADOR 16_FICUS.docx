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9593255120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97890124567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6928471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58392047156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58392047156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29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6928471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97890124567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97890124567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