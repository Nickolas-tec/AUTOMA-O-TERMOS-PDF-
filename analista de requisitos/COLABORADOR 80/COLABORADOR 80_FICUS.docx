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9916416529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97890132345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97890132345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97890132345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