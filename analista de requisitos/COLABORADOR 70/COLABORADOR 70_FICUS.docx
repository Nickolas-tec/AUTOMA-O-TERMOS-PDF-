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70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colaborador70@outlook.com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9961660321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94567899012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78192062019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78192062019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08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70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94567899012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94567899012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70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