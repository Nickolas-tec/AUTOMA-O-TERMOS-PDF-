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9602007802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96543211098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6958202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79810262019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79810262019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22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6958202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96543211098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96543211098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