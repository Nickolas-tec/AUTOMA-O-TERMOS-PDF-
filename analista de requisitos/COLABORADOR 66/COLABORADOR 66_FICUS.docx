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9436429122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95678425065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7658391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79837413647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79837413647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22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7658391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95678425065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95678425065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