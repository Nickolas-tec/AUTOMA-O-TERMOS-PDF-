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58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colaborador58@outlook.com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9230789191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95678426076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6928472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ORG1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4DDDDC66" w:rsidR="00516048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6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6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7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7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8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 DE REQUISITOS </w:t>
            </w:r>
            <w:r>
              <w:fldChar w:fldCharType="end"/>
            </w:r>
            <w:bookmarkEnd w:id="8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9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SIGLA 2</w:t>
            </w:r>
            <w:r>
              <w:rPr>
                <w:lang w:val="en-US"/>
              </w:rPr>
              <w:fldChar w:fldCharType="end"/>
            </w:r>
            <w:bookmarkEnd w:id="9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5E3C84D0" w:rsidR="00516048" w:rsidRPr="00182975" w:rsidRDefault="00B83826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bookmarkStart w:id="10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58392013647</w:t>
            </w:r>
            <w:r>
              <w:fldChar w:fldCharType="end"/>
            </w:r>
            <w:bookmarkEnd w:id="10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5EF228FD" w:rsidR="00516048" w:rsidRPr="00AF414C" w:rsidRDefault="000029C0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25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r w:rsidR="00516048"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nasc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1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1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2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2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3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3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14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4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5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5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6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6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17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17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18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18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19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1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0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510AA1CE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2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2"/>
            <w:r w:rsidR="007D500A" w:rsidRPr="00875609">
              <w:t xml:space="preserve"> / </w:t>
            </w:r>
            <w:r w:rsidR="00B83826">
              <w:fldChar w:fldCharType="begin">
                <w:ffData>
                  <w:name w:val="trein_cyber_mes2"/>
                  <w:enabled/>
                  <w:calcOnExit w:val="0"/>
                  <w:textInput>
                    <w:default w:val="OUTUBRO"/>
                    <w:maxLength w:val="20"/>
                  </w:textInput>
                </w:ffData>
              </w:fldChar>
            </w:r>
            <w:bookmarkStart w:id="23" w:name="trein_cyber_mes2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OUTUBRO</w:t>
            </w:r>
            <w:r w:rsidR="00B83826">
              <w:fldChar w:fldCharType="end"/>
            </w:r>
            <w:bookmarkEnd w:id="23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4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4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25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25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21B2DEF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6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6"/>
            <w:r w:rsidR="00915FC0">
              <w:t xml:space="preserve"> / </w:t>
            </w:r>
            <w:r w:rsidR="00B83826">
              <w:fldChar w:fldCharType="begin">
                <w:ffData>
                  <w:name w:val="mes_val_treino"/>
                  <w:enabled/>
                  <w:calcOnExit w:val="0"/>
                  <w:textInput>
                    <w:default w:val="05"/>
                    <w:maxLength w:val="2"/>
                  </w:textInput>
                </w:ffData>
              </w:fldChar>
            </w:r>
            <w:bookmarkStart w:id="27" w:name="mes_val_treino"/>
            <w:r w:rsidR="00B83826">
              <w:instrText xml:space="preserve"> FORMTEXT </w:instrText>
            </w:r>
            <w:r w:rsidR="00B83826">
              <w:fldChar w:fldCharType="separate"/>
            </w:r>
            <w:r w:rsidR="00B83826">
              <w:rPr>
                <w:noProof/>
              </w:rPr>
              <w:t>05</w:t>
            </w:r>
            <w:r w:rsidR="00B83826">
              <w:fldChar w:fldCharType="end"/>
            </w:r>
            <w:bookmarkEnd w:id="27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28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28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3BBD3970" w:rsidR="002778DC" w:rsidRPr="00875609" w:rsidRDefault="00882832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 xml:space="preserve">BANCO FICTICIO 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29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29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0" w:name="Texto2v003"/>
      <w:bookmarkEnd w:id="30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B76FE7" w:rsidP="00451D61">
            <w:pPr>
              <w:tabs>
                <w:tab w:val="clear" w:pos="8505"/>
              </w:tabs>
            </w:pPr>
            <w:fldSimple w:instr=" REF  cpf ">
              <w:r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A831EE" w:rsidP="00451D61">
            <w:pPr>
              <w:tabs>
                <w:tab w:val="clear" w:pos="8505"/>
              </w:tabs>
            </w:pPr>
            <w:fldSimple w:instr=" REF  nome ">
              <w:r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1"/>
        <w:gridCol w:w="1741"/>
        <w:gridCol w:w="1922"/>
        <w:gridCol w:w="1923"/>
        <w:gridCol w:w="1862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25E082E0" w:rsidR="002778DC" w:rsidRPr="00875609" w:rsidRDefault="003C6875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000.00000.00.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58392013647</w:t>
            </w:r>
            <w:r>
              <w:fldChar w:fldCharType="end"/>
            </w:r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018910C8" w:rsidR="002778DC" w:rsidRPr="00875609" w:rsidRDefault="003C6875" w:rsidP="00A4229D">
            <w:pPr>
              <w:tabs>
                <w:tab w:val="clear" w:pos="8505"/>
              </w:tabs>
            </w:pPr>
            <w:proofErr w:type="spellStart"/>
            <w:r>
              <w:t>25</w:t>
            </w:r>
            <w:proofErr w:type="spellEnd"/>
            <w:r w:rsidR="002778DC" w:rsidRPr="00875609">
              <w:t xml:space="preserve">/ </w:t>
            </w:r>
            <w:proofErr w:type="spellStart"/>
            <w:r>
              <w:t>06</w:t>
            </w:r>
            <w:proofErr w:type="spellEnd"/>
            <w:r w:rsidR="00C804F9">
              <w:t xml:space="preserve"> </w:t>
            </w:r>
            <w:r w:rsidR="002778DC" w:rsidRPr="00875609">
              <w:t>/</w:t>
            </w:r>
            <w:r>
              <w:t xml:space="preserve"> </w:t>
            </w:r>
            <w:proofErr w:type="spellStart"/>
            <w:r>
              <w:t>1972</w:t>
            </w:r>
            <w:proofErr w:type="spellEnd"/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6A730C7A" w:rsidR="002778DC" w:rsidRPr="00875609" w:rsidRDefault="00F23641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6928472</w:t>
            </w:r>
            <w:r>
              <w:fldChar w:fldCharType="end"/>
            </w:r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741A9D0D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 w:rsidR="00F23641">
                <w:fldChar w:fldCharType="begin">
                  <w:ffData>
                    <w:name w:val="orgao_emissor"/>
                    <w:enabled w:val="0"/>
                    <w:calcOnExit w:val="0"/>
                    <w:textInput>
                      <w:default w:val="SSP SP"/>
                    </w:textInput>
                  </w:ffData>
                </w:fldChar>
              </w:r>
              <w:r w:rsidR="00F23641">
                <w:instrText xml:space="preserve"> FORMTEXT </w:instrText>
              </w:r>
              <w:r w:rsidR="00F23641">
                <w:fldChar w:fldCharType="separate"/>
              </w:r>
              <w:r w:rsidR="00F23641">
                <w:rPr>
                  <w:noProof/>
                </w:rPr>
                <w:t>SSP SP</w:t>
              </w:r>
              <w:r w:rsidR="00F23641">
                <w:fldChar w:fldCharType="end"/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7C665062" w:rsidR="002778DC" w:rsidRPr="00875609" w:rsidRDefault="00CE56C4" w:rsidP="00A4229D">
            <w:pPr>
              <w:tabs>
                <w:tab w:val="clear" w:pos="8505"/>
              </w:tabs>
            </w:pPr>
            <w:r>
              <w:fldChar w:fldCharType="begin">
                <w:ffData>
                  <w:name w:val=""/>
                  <w:enabled/>
                  <w:calcOnExit/>
                  <w:textInput>
                    <w:default w:val="dia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23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mes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r w:rsidRPr="00875609">
              <w:t xml:space="preserve"> / </w:t>
            </w:r>
            <w:r>
              <w:fldChar w:fldCharType="begin">
                <w:ffData>
                  <w:name w:val=""/>
                  <w:enabled/>
                  <w:calcOnExit/>
                  <w:textInput>
                    <w:default w:val="ano_expedicao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1972</w:t>
            </w:r>
            <w:r>
              <w:fldChar w:fldCharType="end"/>
            </w:r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7E5253CC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882832">
        <w:rPr>
          <w:b/>
          <w:bCs/>
        </w:rPr>
        <w:t xml:space="preserve">BANCO </w:t>
      </w:r>
      <w:proofErr w:type="gramStart"/>
      <w:r w:rsidR="00882832">
        <w:rPr>
          <w:b/>
          <w:bCs/>
        </w:rPr>
        <w:t xml:space="preserve">FICTICIO  </w:t>
      </w:r>
      <w:r w:rsidRPr="00875609">
        <w:rPr>
          <w:b/>
          <w:bCs/>
        </w:rPr>
        <w:t>ao</w:t>
      </w:r>
      <w:proofErr w:type="gram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26131AA4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 xml:space="preserve">Sigla do Sistema (Exemplo: </w:t>
            </w:r>
            <w:r w:rsidR="00770F48">
              <w:rPr>
                <w:b w:val="0"/>
              </w:rPr>
              <w:t>SIGLA 2DE</w:t>
            </w:r>
            <w:r w:rsidRPr="00875609">
              <w:rPr>
                <w:b w:val="0"/>
              </w:rPr>
              <w:t>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1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1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152A889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875609">
        <w:rPr>
          <w:rFonts w:cs="Arial"/>
          <w:szCs w:val="18"/>
        </w:rPr>
        <w:t>,</w:t>
      </w:r>
      <w:proofErr w:type="gramEnd"/>
      <w:r w:rsidRPr="00875609">
        <w:rPr>
          <w:rFonts w:cs="Arial"/>
          <w:szCs w:val="18"/>
        </w:rPr>
        <w:t xml:space="preserve">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76F4B26F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.</w:t>
            </w:r>
            <w:r w:rsidR="00DD5DBF">
              <w:t>111</w:t>
            </w:r>
            <w:r w:rsidR="00B20897">
              <w:t>-</w:t>
            </w:r>
            <w:r w:rsidR="00DD5DBF">
              <w:t>11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5430C1E0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882832">
        <w:rPr>
          <w:bCs/>
        </w:rPr>
        <w:t xml:space="preserve">BANCO FICTICIO </w:t>
      </w:r>
      <w:r w:rsidRPr="00875609">
        <w:rPr>
          <w:bCs/>
        </w:rPr>
        <w:t>ou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882832">
        <w:rPr>
          <w:bCs/>
          <w:u w:val="single"/>
        </w:rPr>
        <w:t xml:space="preserve">BANCO FICTICIO 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2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2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7A754B29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</w:t>
            </w:r>
            <w:proofErr w:type="gramStart"/>
            <w:r w:rsidR="00882832">
              <w:rPr>
                <w:rFonts w:ascii="Swis721 Md BT" w:hAnsi="Swis721 Md BT"/>
                <w:sz w:val="26"/>
              </w:rPr>
              <w:t xml:space="preserve">FICTICIO 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gram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4D4F719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mediante Convênio firmado com 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6B93CB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através de equipamentos operados fora de suas instalações físicas, por empregado de entidade externa que tenha firmado Convênio para acesso aos sistemas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deve</w:t>
      </w:r>
      <w:proofErr w:type="gram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5ED275C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 </w:t>
      </w:r>
      <w:r>
        <w:rPr>
          <w:rFonts w:cs="Arial"/>
        </w:rPr>
        <w:t>como</w:t>
      </w:r>
      <w:proofErr w:type="gram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5D3AB80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34F06FD6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0591869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,</w:t>
      </w:r>
      <w:proofErr w:type="gramEnd"/>
      <w:r>
        <w:rPr>
          <w:rFonts w:cs="Arial"/>
        </w:rPr>
        <w:t xml:space="preserve"> ou ao representante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designado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6DA2CBD5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e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5A669D2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.</w:t>
      </w:r>
      <w:proofErr w:type="gramEnd"/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1EF34E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pela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6A1C76DC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882832">
        <w:t xml:space="preserve">BANCO </w:t>
      </w:r>
      <w:proofErr w:type="gramStart"/>
      <w:r w:rsidR="00882832">
        <w:t xml:space="preserve">FICTICIO </w:t>
      </w:r>
      <w:r w:rsidR="006E48C4">
        <w:t>;</w:t>
      </w:r>
      <w:proofErr w:type="gramEnd"/>
    </w:p>
    <w:p w14:paraId="242E6025" w14:textId="77777777" w:rsidR="006D251D" w:rsidRDefault="006D251D">
      <w:pPr>
        <w:pStyle w:val="Recuodecorpodetexto3"/>
      </w:pPr>
    </w:p>
    <w:p w14:paraId="222B4210" w14:textId="0777399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 xml:space="preserve">dos empregados sob sua responsabilidade, informando o código de identificação fornecido pela </w:t>
      </w:r>
      <w:r w:rsidR="00882832">
        <w:rPr>
          <w:rFonts w:cs="Arial"/>
        </w:rPr>
        <w:t xml:space="preserve">BANCO FICTICIO </w:t>
      </w:r>
      <w:r>
        <w:rPr>
          <w:rFonts w:cs="Arial"/>
        </w:rPr>
        <w:t>com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79AAF715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882832">
              <w:rPr>
                <w:rFonts w:ascii="Swis721 Md BT" w:hAnsi="Swis721 Md BT"/>
                <w:sz w:val="26"/>
              </w:rPr>
              <w:t xml:space="preserve">BANCO FICTICIO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B0B808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para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396CC13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troca ou desbloqueio de sua senha para acesso aos ambientes computacionais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.</w:t>
      </w:r>
      <w:proofErr w:type="gramEnd"/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770EA036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 xml:space="preserve">e às cláusulas constantes no Convênio firmado com 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pela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3A2EA13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882832">
        <w:rPr>
          <w:rFonts w:cs="Arial"/>
          <w:szCs w:val="18"/>
        </w:rPr>
        <w:t xml:space="preserve">BANCO FICTICIO </w:t>
      </w:r>
      <w:r w:rsidRPr="009D6CAB">
        <w:rPr>
          <w:rFonts w:cs="Arial"/>
          <w:szCs w:val="18"/>
        </w:rPr>
        <w:t xml:space="preserve">atualizado,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73E7895" w:rsidR="00226295" w:rsidRDefault="00882832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BANCO FICTICIO 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5BCD7441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.</w:t>
            </w:r>
            <w:r w:rsidR="00DD5DBF">
              <w:t>111</w:t>
            </w:r>
            <w:r w:rsidR="00EE713E">
              <w:t>-</w:t>
            </w:r>
            <w:r w:rsidR="00DD5DBF">
              <w:t>11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58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77FE2666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 xml:space="preserve">que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46796C">
        <w:rPr>
          <w:sz w:val="20"/>
        </w:rPr>
        <w:t>:</w:t>
      </w:r>
      <w:proofErr w:type="gramEnd"/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59DB7000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882832">
        <w:rPr>
          <w:sz w:val="20"/>
        </w:rPr>
        <w:t xml:space="preserve">BANCO FICTICIO </w:t>
      </w:r>
      <w:r w:rsidRPr="0046796C">
        <w:rPr>
          <w:sz w:val="20"/>
        </w:rPr>
        <w:t>com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A831EE" w:rsidP="00207BDA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B76FE7" w:rsidP="00207BDA">
            <w:fldSimple w:instr=" REF  cpf ">
              <w:r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2B3193E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4BBE813B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relativos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0A0E629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em função das atividades por mim executadas</w:t>
      </w:r>
      <w:r>
        <w:rPr>
          <w:rFonts w:cs="Arial"/>
          <w:szCs w:val="18"/>
        </w:rPr>
        <w:t>.</w:t>
      </w:r>
    </w:p>
    <w:p w14:paraId="4D52CFD0" w14:textId="41D0591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>
        <w:rPr>
          <w:rFonts w:cs="Arial"/>
          <w:szCs w:val="18"/>
        </w:rPr>
        <w:t>,</w:t>
      </w:r>
      <w:proofErr w:type="gramEnd"/>
      <w:r>
        <w:rPr>
          <w:rFonts w:cs="Arial"/>
          <w:szCs w:val="18"/>
        </w:rPr>
        <w:t xml:space="preserve">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5846DBD4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>ou por ela administrada, sem autorização específica para esse fim.</w:t>
      </w:r>
    </w:p>
    <w:p w14:paraId="0CE835B2" w14:textId="1F6FAD7D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882832">
        <w:rPr>
          <w:rFonts w:cs="Arial"/>
          <w:szCs w:val="18"/>
        </w:rPr>
        <w:t xml:space="preserve">BANCO </w:t>
      </w:r>
      <w:proofErr w:type="gramStart"/>
      <w:r w:rsidR="00882832">
        <w:rPr>
          <w:rFonts w:cs="Arial"/>
          <w:szCs w:val="18"/>
        </w:rPr>
        <w:t xml:space="preserve">FICTICIO </w:t>
      </w:r>
      <w:r w:rsidRPr="00652B83">
        <w:rPr>
          <w:rFonts w:cs="Arial"/>
          <w:szCs w:val="18"/>
        </w:rPr>
        <w:t>.</w:t>
      </w:r>
      <w:proofErr w:type="gramEnd"/>
    </w:p>
    <w:p w14:paraId="43609AEC" w14:textId="5899EFFE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882832">
        <w:rPr>
          <w:rFonts w:cs="Arial"/>
          <w:szCs w:val="18"/>
        </w:rPr>
        <w:t xml:space="preserve">BANCO FICTICIO </w:t>
      </w:r>
      <w:r w:rsidRPr="00652B83">
        <w:rPr>
          <w:rFonts w:cs="Arial"/>
          <w:szCs w:val="18"/>
        </w:rPr>
        <w:t xml:space="preserve">em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13930817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882832">
        <w:rPr>
          <w:rFonts w:cs="Arial"/>
          <w:szCs w:val="18"/>
        </w:rPr>
        <w:t xml:space="preserve">BANCO FICTICIO </w:t>
      </w:r>
      <w:r>
        <w:rPr>
          <w:rFonts w:cs="Arial"/>
          <w:szCs w:val="18"/>
        </w:rPr>
        <w:t>em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3771869B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882832">
        <w:rPr>
          <w:rFonts w:cs="Arial"/>
          <w:szCs w:val="18"/>
        </w:rPr>
        <w:t xml:space="preserve">BANCO FICTICIO </w:t>
      </w:r>
      <w:r w:rsidRPr="001C4D42">
        <w:rPr>
          <w:rFonts w:cs="Arial"/>
          <w:szCs w:val="18"/>
        </w:rPr>
        <w:t>ou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22B4CECF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882832">
        <w:rPr>
          <w:rFonts w:cs="Arial"/>
        </w:rPr>
        <w:t xml:space="preserve">BANCO </w:t>
      </w:r>
      <w:proofErr w:type="gramStart"/>
      <w:r w:rsidR="00882832">
        <w:rPr>
          <w:rFonts w:cs="Arial"/>
        </w:rPr>
        <w:t xml:space="preserve">FICTICIO </w:t>
      </w:r>
      <w:r>
        <w:rPr>
          <w:rFonts w:cs="Arial"/>
        </w:rPr>
        <w:t>;</w:t>
      </w:r>
      <w:proofErr w:type="gramEnd"/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6EED3351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.</w:t>
            </w:r>
            <w:r w:rsidR="00DD5DBF">
              <w:rPr>
                <w:rFonts w:cs="Arial"/>
                <w:szCs w:val="18"/>
              </w:rPr>
              <w:t>111</w:t>
            </w:r>
            <w:r w:rsidR="00B20897">
              <w:rPr>
                <w:rFonts w:cs="Arial"/>
                <w:szCs w:val="18"/>
              </w:rPr>
              <w:t>-</w:t>
            </w:r>
            <w:r w:rsidR="00DD5DBF">
              <w:rPr>
                <w:rFonts w:cs="Arial"/>
                <w:szCs w:val="18"/>
              </w:rPr>
              <w:t>11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6797BB2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33D194B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525E50D4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7E48445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Os dispositivos fornecidos pela empresa somente devem ser utilizados pelos usuários que atendam os contratos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no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780EBB9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reserva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5AF3F113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os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1E6A6EA4" w14:textId="05897B6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devem estar em conformidade com os padrões de arquitetura e segurança, previamente estabelecidos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4234824" w14:textId="40287BDD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56750D8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é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Processar, acessar, copiar ou armazenar programas de computador, jogos ou quaisquer outros materiais (músicas, fotos, vídeos, etc.)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4BD98186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882832">
        <w:rPr>
          <w:sz w:val="20"/>
        </w:rPr>
        <w:t xml:space="preserve">BANCO FICTICIO 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3A96BD2E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 </w:t>
      </w:r>
    </w:p>
    <w:p w14:paraId="709A1F7B" w14:textId="296E800A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individual em cadastros de serviços externos não relacionados ao desempenho de suas atribuições.  </w:t>
      </w:r>
    </w:p>
    <w:p w14:paraId="63B69CAE" w14:textId="290DB3D3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793C5F3C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da telefonia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para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5AF6DB59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,</w:t>
      </w:r>
      <w:proofErr w:type="gramEnd"/>
      <w:r w:rsidRPr="00E43CC7">
        <w:rPr>
          <w:sz w:val="20"/>
        </w:rPr>
        <w:t xml:space="preserve"> nos casos em que a suspeita ou ocorrência de inconformidade tenha sido praticada por outro prestador, sob pena de incorrer em corresponsabilidade por omissão ou conivência;  </w:t>
      </w:r>
    </w:p>
    <w:p w14:paraId="4281D0ED" w14:textId="6CE16D56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.</w:t>
      </w:r>
      <w:proofErr w:type="gramEnd"/>
      <w:r w:rsidRPr="00E43CC7">
        <w:rPr>
          <w:sz w:val="20"/>
        </w:rPr>
        <w:t xml:space="preserve"> Da mesma forma, responsabilizam-se perante a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 xml:space="preserve">e terceiros por quaisquer prejuízos advindos da violação dos compromissos, deveres e proibições ora estabelecidas;  </w:t>
      </w:r>
    </w:p>
    <w:p w14:paraId="0938E40D" w14:textId="0883D50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 </w:t>
      </w:r>
    </w:p>
    <w:p w14:paraId="669172EE" w14:textId="6BC206C8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882832">
        <w:rPr>
          <w:sz w:val="20"/>
        </w:rPr>
        <w:t xml:space="preserve">BANCO </w:t>
      </w:r>
      <w:proofErr w:type="gramStart"/>
      <w:r w:rsidR="00882832">
        <w:rPr>
          <w:sz w:val="20"/>
        </w:rPr>
        <w:t xml:space="preserve">FICTICIO </w:t>
      </w:r>
      <w:r w:rsidRPr="00E43CC7">
        <w:rPr>
          <w:sz w:val="20"/>
        </w:rPr>
        <w:t>;</w:t>
      </w:r>
      <w:proofErr w:type="gramEnd"/>
      <w:r w:rsidRPr="00E43CC7">
        <w:rPr>
          <w:sz w:val="20"/>
        </w:rPr>
        <w:t xml:space="preserve"> e </w:t>
      </w:r>
    </w:p>
    <w:p w14:paraId="74F2F4BE" w14:textId="2E6CF6F3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882832">
        <w:rPr>
          <w:sz w:val="20"/>
        </w:rPr>
        <w:t xml:space="preserve">BANCO FICTICIO </w:t>
      </w:r>
      <w:r w:rsidRPr="00E43CC7">
        <w:rPr>
          <w:sz w:val="20"/>
        </w:rPr>
        <w:t>os dispositivos tecnológicos disponibilizados (notebook, celular, mídias removíveis, etc.);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A831EE" w:rsidP="00A4229D">
            <w:fldSimple w:instr=" REF  nome ">
              <w:r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473FCD35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882832">
        <w:rPr>
          <w:rFonts w:eastAsia="Calibri"/>
          <w:szCs w:val="18"/>
        </w:rPr>
        <w:t xml:space="preserve">BANCO </w:t>
      </w:r>
      <w:proofErr w:type="gramStart"/>
      <w:r w:rsidR="00882832">
        <w:rPr>
          <w:rFonts w:eastAsia="Calibri"/>
          <w:szCs w:val="18"/>
        </w:rPr>
        <w:t xml:space="preserve">FICTICIO </w:t>
      </w:r>
      <w:r w:rsidRPr="00F1729D">
        <w:rPr>
          <w:rFonts w:eastAsia="Calibri"/>
          <w:szCs w:val="18"/>
        </w:rPr>
        <w:t>.</w:t>
      </w:r>
      <w:proofErr w:type="gramEnd"/>
      <w:r w:rsidRPr="00F1729D">
        <w:rPr>
          <w:rFonts w:eastAsia="Calibri"/>
          <w:szCs w:val="18"/>
        </w:rPr>
        <w:t xml:space="preserve">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08A6A212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>
        <w:rPr>
          <w:rFonts w:cs="Arial"/>
          <w:sz w:val="20"/>
        </w:rPr>
        <w:t>.</w:t>
      </w:r>
      <w:proofErr w:type="gramEnd"/>
      <w:r>
        <w:rPr>
          <w:rFonts w:cs="Arial"/>
          <w:sz w:val="20"/>
        </w:rPr>
        <w:t xml:space="preserve"> </w:t>
      </w:r>
    </w:p>
    <w:p w14:paraId="5647DD6A" w14:textId="69E4CC58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882832">
        <w:rPr>
          <w:rFonts w:cs="Arial"/>
          <w:b/>
          <w:bCs/>
          <w:sz w:val="20"/>
        </w:rPr>
        <w:t xml:space="preserve">BANCO </w:t>
      </w:r>
      <w:proofErr w:type="gramStart"/>
      <w:r w:rsidR="00882832">
        <w:rPr>
          <w:rFonts w:cs="Arial"/>
          <w:b/>
          <w:bCs/>
          <w:sz w:val="20"/>
        </w:rPr>
        <w:t xml:space="preserve">FICTICIO </w:t>
      </w:r>
      <w:r>
        <w:rPr>
          <w:rFonts w:cs="Arial"/>
          <w:sz w:val="20"/>
        </w:rPr>
        <w:t>,</w:t>
      </w:r>
      <w:proofErr w:type="gramEnd"/>
      <w:r>
        <w:rPr>
          <w:rFonts w:cs="Arial"/>
          <w:sz w:val="20"/>
        </w:rPr>
        <w:t xml:space="preserve">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49385C71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882832">
        <w:rPr>
          <w:rFonts w:eastAsia="Arial" w:cs="Arial"/>
          <w:b/>
          <w:bCs/>
          <w:sz w:val="16"/>
          <w:szCs w:val="16"/>
        </w:rPr>
        <w:t xml:space="preserve">BANCO FICTICIO </w:t>
      </w:r>
      <w:r>
        <w:rPr>
          <w:rFonts w:eastAsia="Arial" w:cs="Arial"/>
          <w:sz w:val="16"/>
          <w:szCs w:val="16"/>
        </w:rPr>
        <w:t xml:space="preserve">e que, para desempenho de suas atribuições, possui autorização para acessar sistemas e serviços informatizados da </w:t>
      </w:r>
      <w:r w:rsidR="00882832">
        <w:rPr>
          <w:rFonts w:eastAsia="Arial" w:cs="Arial"/>
          <w:b/>
          <w:bCs/>
          <w:sz w:val="16"/>
          <w:szCs w:val="16"/>
        </w:rPr>
        <w:t xml:space="preserve">BANCO </w:t>
      </w:r>
      <w:proofErr w:type="gramStart"/>
      <w:r w:rsidR="00882832">
        <w:rPr>
          <w:rFonts w:eastAsia="Arial" w:cs="Arial"/>
          <w:b/>
          <w:bCs/>
          <w:sz w:val="16"/>
          <w:szCs w:val="16"/>
        </w:rPr>
        <w:t xml:space="preserve">FICTICIO </w:t>
      </w:r>
      <w:r>
        <w:rPr>
          <w:rFonts w:eastAsia="Arial" w:cs="Arial"/>
          <w:sz w:val="16"/>
          <w:szCs w:val="16"/>
        </w:rPr>
        <w:t>.</w:t>
      </w:r>
      <w:proofErr w:type="gramEnd"/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58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95678426076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58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95678426076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ORG1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1CBD6D6F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10D80FC8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882832">
        <w:rPr>
          <w:rFonts w:cs="Arial"/>
          <w:sz w:val="20"/>
        </w:rPr>
        <w:t xml:space="preserve">BANCO </w:t>
      </w:r>
      <w:proofErr w:type="gramStart"/>
      <w:r w:rsidR="00882832">
        <w:rPr>
          <w:rFonts w:cs="Arial"/>
          <w:sz w:val="20"/>
        </w:rPr>
        <w:t xml:space="preserve">FICTICIO </w:t>
      </w:r>
      <w:r w:rsidRPr="00AE6652">
        <w:rPr>
          <w:rFonts w:cs="Arial"/>
          <w:sz w:val="20"/>
        </w:rPr>
        <w:t>;</w:t>
      </w:r>
      <w:proofErr w:type="gramEnd"/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58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2F2C06" w14:textId="77777777" w:rsidR="00F57B36" w:rsidRDefault="00F57B36">
      <w:r>
        <w:separator/>
      </w:r>
    </w:p>
  </w:endnote>
  <w:endnote w:type="continuationSeparator" w:id="0">
    <w:p w14:paraId="64D2CBD7" w14:textId="77777777" w:rsidR="00F57B36" w:rsidRDefault="00F57B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83C9CDC" w14:textId="77777777" w:rsidR="00F57B36" w:rsidRDefault="00F57B36">
      <w:r>
        <w:separator/>
      </w:r>
    </w:p>
  </w:footnote>
  <w:footnote w:type="continuationSeparator" w:id="0">
    <w:p w14:paraId="0105059F" w14:textId="77777777" w:rsidR="00F57B36" w:rsidRDefault="00F57B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3" w:name="_Toc227645172"/>
          <w:bookmarkStart w:id="34" w:name="_Toc227758887"/>
          <w:bookmarkStart w:id="35" w:name="_Toc227763569"/>
          <w:bookmarkStart w:id="36" w:name="_Toc227763589"/>
          <w:bookmarkStart w:id="37" w:name="_Toc227763609"/>
          <w:bookmarkStart w:id="38" w:name="_Toc227763629"/>
          <w:bookmarkStart w:id="39" w:name="_Toc227763649"/>
          <w:bookmarkStart w:id="40" w:name="_Toc227763669"/>
          <w:bookmarkStart w:id="41" w:name="_Toc227765346"/>
          <w:bookmarkStart w:id="42" w:name="_Toc227765366"/>
          <w:bookmarkStart w:id="43" w:name="_Toc227765409"/>
          <w:bookmarkStart w:id="44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3"/>
          <w:bookmarkEnd w:id="34"/>
          <w:bookmarkEnd w:id="35"/>
          <w:bookmarkEnd w:id="36"/>
          <w:bookmarkEnd w:id="37"/>
          <w:bookmarkEnd w:id="38"/>
          <w:bookmarkEnd w:id="39"/>
          <w:bookmarkEnd w:id="40"/>
          <w:bookmarkEnd w:id="41"/>
          <w:bookmarkEnd w:id="42"/>
          <w:bookmarkEnd w:id="43"/>
          <w:bookmarkEnd w:id="44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29C0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398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6875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0944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0F4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273A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2832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2FB1"/>
    <w:rsid w:val="008D66B3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A5735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3826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088E"/>
    <w:rsid w:val="00C8485F"/>
    <w:rsid w:val="00C92DBA"/>
    <w:rsid w:val="00C95504"/>
    <w:rsid w:val="00C95D7F"/>
    <w:rsid w:val="00C978FA"/>
    <w:rsid w:val="00CA0A91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56C4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389A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5DBF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57D44"/>
    <w:rsid w:val="00E64184"/>
    <w:rsid w:val="00E71F39"/>
    <w:rsid w:val="00E75D0A"/>
    <w:rsid w:val="00E76BA6"/>
    <w:rsid w:val="00E8084E"/>
    <w:rsid w:val="00E828E5"/>
    <w:rsid w:val="00E86600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EF7A48"/>
    <w:rsid w:val="00F004CD"/>
    <w:rsid w:val="00F12D68"/>
    <w:rsid w:val="00F1612B"/>
    <w:rsid w:val="00F17DE3"/>
    <w:rsid w:val="00F20D2D"/>
    <w:rsid w:val="00F23641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57B36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D604C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</Template>
  <TotalTime>6540</TotalTime>
  <Pages>13</Pages>
  <Words>4608</Words>
  <Characters>24887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Durães</cp:lastModifiedBy>
  <cp:revision>55</cp:revision>
  <cp:lastPrinted>2025-08-27T18:48:00Z</cp:lastPrinted>
  <dcterms:created xsi:type="dcterms:W3CDTF">2024-06-04T18:00:00Z</dcterms:created>
  <dcterms:modified xsi:type="dcterms:W3CDTF">2025-10-21T01:45:00Z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