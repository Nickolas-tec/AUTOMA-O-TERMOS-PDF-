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9566498441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94321094321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ARQUITETO DE SOFTWARE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74092813647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94321094321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94321094321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