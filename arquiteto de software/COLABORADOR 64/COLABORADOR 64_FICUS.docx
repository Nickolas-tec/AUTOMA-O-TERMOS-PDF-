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9399460190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97890130123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ARQUITETO DE SOFTWARE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97890130123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97890130123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