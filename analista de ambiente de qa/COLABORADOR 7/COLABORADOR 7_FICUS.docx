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7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colaborador7@outlook.com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9646058176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92345678901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1985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AMBIENTE DE QA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5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84736291045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1992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84736291045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03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06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1992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7593842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1985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5DE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7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92345678901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92345678901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7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