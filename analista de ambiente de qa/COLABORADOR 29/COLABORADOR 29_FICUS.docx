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9899701464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93456783210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6729384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AMBIENTE DE QA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60384713647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60384713647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08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6729384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93456783210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93456783210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