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9426985518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93456790987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93456790987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93456790987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