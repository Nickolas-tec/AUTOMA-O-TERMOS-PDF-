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9779679033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93456787654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7109285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1984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AMBIENTE DE QA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2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69284747156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69284747156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29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05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1995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7109285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1984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2DE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93456787654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93456787654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