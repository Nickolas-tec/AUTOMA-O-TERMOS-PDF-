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9804613252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92345673098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7983746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AMBIENTE DE QA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84917347156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84917347156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22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7983746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92345673098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92345673098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