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19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colaborador19@outlook.com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9551472664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94321097654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7109284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1997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AMBIENTE DE QA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69284713647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1968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69284713647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10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1968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7109284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1997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19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94321097654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94321097654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19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