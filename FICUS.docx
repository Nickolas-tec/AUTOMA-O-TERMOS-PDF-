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fulano@gmail.com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000-000-00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000000000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SSP SP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DEV POWER BUILDER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121.44236.62.5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SSP SP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