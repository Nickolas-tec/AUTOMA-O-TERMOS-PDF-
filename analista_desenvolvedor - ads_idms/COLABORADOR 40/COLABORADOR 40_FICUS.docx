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9579412032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97890127890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7409283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ADS/IDMS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78392013647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78392013647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7409283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97890127890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97890127890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