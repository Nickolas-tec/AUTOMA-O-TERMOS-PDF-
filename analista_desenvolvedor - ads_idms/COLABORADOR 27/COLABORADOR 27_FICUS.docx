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27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colaborador27@outlook.com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9322793145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94321096543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ADS/IDMS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76583962019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1987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76583962019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13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1987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7948203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1988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27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94321096543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94321096543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27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