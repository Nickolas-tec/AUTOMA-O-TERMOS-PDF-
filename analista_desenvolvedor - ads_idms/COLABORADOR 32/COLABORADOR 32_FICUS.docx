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9241512823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97890126789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7992846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ADS/IDMS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67293847156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67293847156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04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7992846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97890126789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97890126789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